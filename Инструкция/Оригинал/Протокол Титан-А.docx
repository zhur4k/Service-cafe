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64" w:rsidRPr="00C864E2" w:rsidRDefault="00405864" w:rsidP="006E0333">
      <w:pPr>
        <w:pStyle w:val="Heading1"/>
        <w:jc w:val="center"/>
        <w:rPr>
          <w:lang w:val="ru-RU"/>
        </w:rPr>
      </w:pPr>
      <w:bookmarkStart w:id="0" w:name="_GoBack"/>
      <w:bookmarkEnd w:id="0"/>
      <w:r w:rsidRPr="621A6314">
        <w:rPr>
          <w:lang w:val="ru-RU"/>
        </w:rPr>
        <w:t xml:space="preserve">Протокол обмена </w:t>
      </w:r>
      <w:r>
        <w:rPr>
          <w:lang w:val="ru-RU"/>
        </w:rPr>
        <w:t>Титан-А</w:t>
      </w:r>
      <w:r w:rsidRPr="621A6314">
        <w:rPr>
          <w:lang w:val="ru-RU"/>
        </w:rPr>
        <w:t>.</w:t>
      </w:r>
    </w:p>
    <w:p w:rsidR="00405864" w:rsidRPr="00C864E2" w:rsidRDefault="00405864" w:rsidP="242F123C">
      <w:pPr>
        <w:rPr>
          <w:lang w:val="ru-RU"/>
        </w:rPr>
      </w:pPr>
    </w:p>
    <w:p w:rsidR="00405864" w:rsidRPr="00C864E2" w:rsidRDefault="00405864" w:rsidP="242F123C">
      <w:pPr>
        <w:pStyle w:val="Heading2"/>
        <w:rPr>
          <w:lang w:val="ru-RU"/>
        </w:rPr>
      </w:pPr>
      <w:r w:rsidRPr="621A6314">
        <w:rPr>
          <w:lang w:val="ru-RU"/>
        </w:rPr>
        <w:t>Общие положения.</w:t>
      </w:r>
    </w:p>
    <w:p w:rsidR="00405864" w:rsidRPr="00E80554" w:rsidRDefault="00405864" w:rsidP="242F123C">
      <w:pPr>
        <w:rPr>
          <w:lang w:val="ru-RU"/>
        </w:rPr>
      </w:pPr>
      <w:r w:rsidRPr="63851C45">
        <w:rPr>
          <w:lang w:val="ru-RU"/>
        </w:rPr>
        <w:t xml:space="preserve">Регистраторы </w:t>
      </w:r>
      <w:r w:rsidRPr="00C05E3F">
        <w:rPr>
          <w:lang w:val="ru-RU"/>
        </w:rPr>
        <w:t>“</w:t>
      </w:r>
      <w:r>
        <w:rPr>
          <w:lang w:val="ru-RU"/>
        </w:rPr>
        <w:t>Титан-А</w:t>
      </w:r>
      <w:r w:rsidRPr="00C05E3F">
        <w:rPr>
          <w:lang w:val="ru-RU"/>
        </w:rPr>
        <w:t>”</w:t>
      </w:r>
      <w:r w:rsidRPr="63851C45">
        <w:rPr>
          <w:lang w:val="ru-RU"/>
        </w:rPr>
        <w:t xml:space="preserve"> обладают возможностью работы в TCP/IP сетях и имеют встроенный веб сервер</w:t>
      </w:r>
      <w:r w:rsidRPr="3DF40D43">
        <w:rPr>
          <w:lang w:val="ru-RU"/>
        </w:rPr>
        <w:t xml:space="preserve"> (порт 80 регистратора).</w:t>
      </w:r>
      <w:r w:rsidRPr="63851C45">
        <w:rPr>
          <w:lang w:val="ru-RU"/>
        </w:rPr>
        <w:t xml:space="preserve"> Протокол обмена построен на </w:t>
      </w:r>
      <w:hyperlink r:id="rId5">
        <w:r w:rsidRPr="63851C45">
          <w:rPr>
            <w:rStyle w:val="Hyperlink"/>
            <w:lang w:val="ru-RU"/>
          </w:rPr>
          <w:t>протоколе HTTP</w:t>
        </w:r>
      </w:hyperlink>
      <w:r w:rsidRPr="63851C45">
        <w:rPr>
          <w:lang w:val="ru-RU"/>
        </w:rPr>
        <w:t xml:space="preserve"> и представляет собой набор запросов и ответов в </w:t>
      </w:r>
      <w:hyperlink r:id="rId6">
        <w:r w:rsidRPr="63851C45">
          <w:rPr>
            <w:rStyle w:val="Hyperlink"/>
            <w:lang w:val="ru-RU"/>
          </w:rPr>
          <w:t>формате JSON</w:t>
        </w:r>
      </w:hyperlink>
      <w:r w:rsidRPr="63851C45">
        <w:rPr>
          <w:lang w:val="ru-RU"/>
        </w:rPr>
        <w:t>. Например,  послав в TCP соединение с аппаратом сообщение:</w:t>
      </w:r>
    </w:p>
    <w:p w:rsidR="00405864" w:rsidRPr="00394F1E" w:rsidRDefault="00405864" w:rsidP="264BC8B4">
      <w:r w:rsidRPr="00C864E2">
        <w:rPr>
          <w:rFonts w:ascii="Courier New" w:hAnsi="Courier New" w:cs="Courier New"/>
          <w:color w:val="0070C0"/>
        </w:rPr>
        <w:t>GET</w:t>
      </w:r>
      <w:r w:rsidRPr="00394F1E">
        <w:rPr>
          <w:rFonts w:ascii="Courier New" w:hAnsi="Courier New" w:cs="Courier New"/>
          <w:color w:val="0070C0"/>
        </w:rPr>
        <w:t xml:space="preserve"> /</w:t>
      </w:r>
      <w:r w:rsidRPr="00C864E2">
        <w:rPr>
          <w:rFonts w:ascii="Courier New" w:hAnsi="Courier New" w:cs="Courier New"/>
          <w:color w:val="0070C0"/>
        </w:rPr>
        <w:t>cgi</w:t>
      </w:r>
      <w:r w:rsidRPr="00394F1E">
        <w:rPr>
          <w:rFonts w:ascii="Courier New" w:hAnsi="Courier New" w:cs="Courier New"/>
          <w:color w:val="0070C0"/>
        </w:rPr>
        <w:t>/</w:t>
      </w:r>
      <w:r w:rsidRPr="00C864E2">
        <w:rPr>
          <w:rFonts w:ascii="Courier New" w:hAnsi="Courier New" w:cs="Courier New"/>
          <w:color w:val="0070C0"/>
        </w:rPr>
        <w:t>state</w:t>
      </w:r>
      <w:r w:rsidRPr="00394F1E">
        <w:rPr>
          <w:rFonts w:ascii="Courier New" w:hAnsi="Courier New" w:cs="Courier New"/>
          <w:color w:val="0070C0"/>
        </w:rPr>
        <w:t xml:space="preserve"> </w:t>
      </w:r>
      <w:r w:rsidRPr="00C864E2">
        <w:rPr>
          <w:rFonts w:ascii="Courier New" w:hAnsi="Courier New" w:cs="Courier New"/>
          <w:color w:val="0070C0"/>
        </w:rPr>
        <w:t>HTTP</w:t>
      </w:r>
      <w:r w:rsidRPr="00394F1E">
        <w:rPr>
          <w:rFonts w:ascii="Courier New" w:hAnsi="Courier New" w:cs="Courier New"/>
          <w:color w:val="0070C0"/>
        </w:rPr>
        <w:t>/1.1</w:t>
      </w:r>
      <w:r w:rsidRPr="00394F1E">
        <w:br/>
      </w:r>
      <w:r w:rsidRPr="00C864E2">
        <w:rPr>
          <w:rFonts w:ascii="Courier New" w:hAnsi="Courier New" w:cs="Courier New"/>
          <w:color w:val="0070C0"/>
        </w:rPr>
        <w:t>Host</w:t>
      </w:r>
      <w:r w:rsidRPr="00394F1E">
        <w:rPr>
          <w:rFonts w:ascii="Courier New" w:hAnsi="Courier New" w:cs="Courier New"/>
          <w:color w:val="0070C0"/>
        </w:rPr>
        <w:t>: 192.168.8.2</w:t>
      </w:r>
      <w:r w:rsidRPr="00394F1E">
        <w:br/>
      </w:r>
      <w:r w:rsidRPr="00C864E2">
        <w:rPr>
          <w:rFonts w:ascii="Courier New" w:hAnsi="Courier New" w:cs="Courier New"/>
          <w:color w:val="0070C0"/>
        </w:rPr>
        <w:t>Authorization</w:t>
      </w:r>
      <w:r w:rsidRPr="00394F1E">
        <w:rPr>
          <w:rFonts w:ascii="Courier New" w:hAnsi="Courier New" w:cs="Courier New"/>
          <w:color w:val="0070C0"/>
        </w:rPr>
        <w:t xml:space="preserve">: </w:t>
      </w:r>
      <w:r w:rsidRPr="00C864E2">
        <w:rPr>
          <w:rFonts w:ascii="Courier New" w:hAnsi="Courier New" w:cs="Courier New"/>
          <w:color w:val="0070C0"/>
        </w:rPr>
        <w:t>Digest</w:t>
      </w:r>
      <w:r w:rsidRPr="00394F1E">
        <w:rPr>
          <w:rFonts w:ascii="Courier New" w:hAnsi="Courier New" w:cs="Courier New"/>
          <w:color w:val="0070C0"/>
        </w:rPr>
        <w:t xml:space="preserve"> </w:t>
      </w:r>
      <w:r w:rsidRPr="00C864E2">
        <w:rPr>
          <w:rFonts w:ascii="Courier New" w:hAnsi="Courier New" w:cs="Courier New"/>
          <w:color w:val="0070C0"/>
        </w:rPr>
        <w:t>username</w:t>
      </w:r>
      <w:r w:rsidRPr="00394F1E">
        <w:rPr>
          <w:rFonts w:ascii="Courier New" w:hAnsi="Courier New" w:cs="Courier New"/>
          <w:color w:val="0070C0"/>
        </w:rPr>
        <w:t>="</w:t>
      </w:r>
      <w:r w:rsidRPr="00C864E2">
        <w:rPr>
          <w:rFonts w:ascii="Courier New" w:hAnsi="Courier New" w:cs="Courier New"/>
          <w:color w:val="0070C0"/>
        </w:rPr>
        <w:t>service</w:t>
      </w:r>
      <w:r w:rsidRPr="00394F1E">
        <w:rPr>
          <w:rFonts w:ascii="Courier New" w:hAnsi="Courier New" w:cs="Courier New"/>
          <w:color w:val="0070C0"/>
        </w:rPr>
        <w:t xml:space="preserve">", </w:t>
      </w:r>
      <w:r w:rsidRPr="00C864E2">
        <w:rPr>
          <w:rFonts w:ascii="Courier New" w:hAnsi="Courier New" w:cs="Courier New"/>
          <w:color w:val="0070C0"/>
        </w:rPr>
        <w:t>realm</w:t>
      </w:r>
      <w:r w:rsidRPr="00394F1E">
        <w:rPr>
          <w:rFonts w:ascii="Courier New" w:hAnsi="Courier New" w:cs="Courier New"/>
          <w:color w:val="0070C0"/>
        </w:rPr>
        <w:t>="</w:t>
      </w:r>
      <w:r w:rsidRPr="00C864E2">
        <w:rPr>
          <w:rFonts w:ascii="Courier New" w:hAnsi="Courier New" w:cs="Courier New"/>
          <w:color w:val="0070C0"/>
        </w:rPr>
        <w:t>HTROM</w:t>
      </w:r>
      <w:r w:rsidRPr="00394F1E">
        <w:rPr>
          <w:rFonts w:ascii="Courier New" w:hAnsi="Courier New" w:cs="Courier New"/>
          <w:color w:val="0070C0"/>
        </w:rPr>
        <w:t xml:space="preserve">", </w:t>
      </w:r>
      <w:r w:rsidRPr="00C864E2">
        <w:rPr>
          <w:rFonts w:ascii="Courier New" w:hAnsi="Courier New" w:cs="Courier New"/>
          <w:color w:val="0070C0"/>
        </w:rPr>
        <w:t>nonce</w:t>
      </w:r>
      <w:r w:rsidRPr="00394F1E">
        <w:rPr>
          <w:rFonts w:ascii="Courier New" w:hAnsi="Courier New" w:cs="Courier New"/>
          <w:color w:val="0070C0"/>
        </w:rPr>
        <w:t>="527</w:t>
      </w:r>
      <w:r w:rsidRPr="00C864E2">
        <w:rPr>
          <w:rFonts w:ascii="Courier New" w:hAnsi="Courier New" w:cs="Courier New"/>
          <w:color w:val="0070C0"/>
        </w:rPr>
        <w:t>b</w:t>
      </w:r>
      <w:r w:rsidRPr="00394F1E">
        <w:rPr>
          <w:rFonts w:ascii="Courier New" w:hAnsi="Courier New" w:cs="Courier New"/>
          <w:color w:val="0070C0"/>
        </w:rPr>
        <w:t>004</w:t>
      </w:r>
      <w:r w:rsidRPr="00C864E2">
        <w:rPr>
          <w:rFonts w:ascii="Courier New" w:hAnsi="Courier New" w:cs="Courier New"/>
          <w:color w:val="0070C0"/>
        </w:rPr>
        <w:t>c</w:t>
      </w:r>
      <w:r w:rsidRPr="00394F1E">
        <w:rPr>
          <w:rFonts w:ascii="Courier New" w:hAnsi="Courier New" w:cs="Courier New"/>
          <w:color w:val="0070C0"/>
        </w:rPr>
        <w:t>29</w:t>
      </w:r>
      <w:r w:rsidRPr="00C864E2">
        <w:rPr>
          <w:rFonts w:ascii="Courier New" w:hAnsi="Courier New" w:cs="Courier New"/>
          <w:color w:val="0070C0"/>
        </w:rPr>
        <w:t>df</w:t>
      </w:r>
      <w:r w:rsidRPr="00394F1E">
        <w:rPr>
          <w:rFonts w:ascii="Courier New" w:hAnsi="Courier New" w:cs="Courier New"/>
          <w:color w:val="0070C0"/>
        </w:rPr>
        <w:t>30</w:t>
      </w:r>
      <w:r w:rsidRPr="00C864E2">
        <w:rPr>
          <w:rFonts w:ascii="Courier New" w:hAnsi="Courier New" w:cs="Courier New"/>
          <w:color w:val="0070C0"/>
        </w:rPr>
        <w:t>afd</w:t>
      </w:r>
      <w:r w:rsidRPr="00394F1E">
        <w:rPr>
          <w:rFonts w:ascii="Courier New" w:hAnsi="Courier New" w:cs="Courier New"/>
          <w:color w:val="0070C0"/>
        </w:rPr>
        <w:t>42</w:t>
      </w:r>
      <w:r w:rsidRPr="00C864E2">
        <w:rPr>
          <w:rFonts w:ascii="Courier New" w:hAnsi="Courier New" w:cs="Courier New"/>
          <w:color w:val="0070C0"/>
        </w:rPr>
        <w:t>c</w:t>
      </w:r>
      <w:r w:rsidRPr="00394F1E">
        <w:rPr>
          <w:rFonts w:ascii="Courier New" w:hAnsi="Courier New" w:cs="Courier New"/>
          <w:color w:val="0070C0"/>
        </w:rPr>
        <w:t>9</w:t>
      </w:r>
      <w:r w:rsidRPr="00C864E2">
        <w:rPr>
          <w:rFonts w:ascii="Courier New" w:hAnsi="Courier New" w:cs="Courier New"/>
          <w:color w:val="0070C0"/>
        </w:rPr>
        <w:t>dbf</w:t>
      </w:r>
      <w:r w:rsidRPr="00394F1E">
        <w:rPr>
          <w:rFonts w:ascii="Courier New" w:hAnsi="Courier New" w:cs="Courier New"/>
          <w:color w:val="0070C0"/>
        </w:rPr>
        <w:t>43</w:t>
      </w:r>
      <w:r w:rsidRPr="00C864E2">
        <w:rPr>
          <w:rFonts w:ascii="Courier New" w:hAnsi="Courier New" w:cs="Courier New"/>
          <w:color w:val="0070C0"/>
        </w:rPr>
        <w:t>dcb</w:t>
      </w:r>
      <w:r w:rsidRPr="00394F1E">
        <w:rPr>
          <w:rFonts w:ascii="Courier New" w:hAnsi="Courier New" w:cs="Courier New"/>
          <w:color w:val="0070C0"/>
        </w:rPr>
        <w:t>6</w:t>
      </w:r>
      <w:r w:rsidRPr="00C864E2">
        <w:rPr>
          <w:rFonts w:ascii="Courier New" w:hAnsi="Courier New" w:cs="Courier New"/>
          <w:color w:val="0070C0"/>
        </w:rPr>
        <w:t>d</w:t>
      </w:r>
      <w:r w:rsidRPr="00394F1E">
        <w:rPr>
          <w:rFonts w:ascii="Courier New" w:hAnsi="Courier New" w:cs="Courier New"/>
          <w:color w:val="0070C0"/>
        </w:rPr>
        <w:t xml:space="preserve">9", </w:t>
      </w:r>
      <w:r w:rsidRPr="00C864E2">
        <w:rPr>
          <w:rFonts w:ascii="Courier New" w:hAnsi="Courier New" w:cs="Courier New"/>
          <w:color w:val="0070C0"/>
        </w:rPr>
        <w:t>uri</w:t>
      </w:r>
      <w:r w:rsidRPr="00394F1E">
        <w:rPr>
          <w:rFonts w:ascii="Courier New" w:hAnsi="Courier New" w:cs="Courier New"/>
          <w:color w:val="0070C0"/>
        </w:rPr>
        <w:t>="/</w:t>
      </w:r>
      <w:r w:rsidRPr="00C864E2">
        <w:rPr>
          <w:rFonts w:ascii="Courier New" w:hAnsi="Courier New" w:cs="Courier New"/>
          <w:color w:val="0070C0"/>
        </w:rPr>
        <w:t>cgi</w:t>
      </w:r>
      <w:r w:rsidRPr="00394F1E">
        <w:rPr>
          <w:rFonts w:ascii="Courier New" w:hAnsi="Courier New" w:cs="Courier New"/>
          <w:color w:val="0070C0"/>
        </w:rPr>
        <w:t>/</w:t>
      </w:r>
      <w:r w:rsidRPr="00C864E2">
        <w:rPr>
          <w:rFonts w:ascii="Courier New" w:hAnsi="Courier New" w:cs="Courier New"/>
          <w:color w:val="0070C0"/>
        </w:rPr>
        <w:t>state</w:t>
      </w:r>
      <w:r w:rsidRPr="00394F1E">
        <w:rPr>
          <w:rFonts w:ascii="Courier New" w:hAnsi="Courier New" w:cs="Courier New"/>
          <w:color w:val="0070C0"/>
        </w:rPr>
        <w:t xml:space="preserve">", </w:t>
      </w:r>
      <w:r w:rsidRPr="00C864E2">
        <w:rPr>
          <w:rFonts w:ascii="Courier New" w:hAnsi="Courier New" w:cs="Courier New"/>
          <w:color w:val="0070C0"/>
        </w:rPr>
        <w:t>algorithm</w:t>
      </w:r>
      <w:r w:rsidRPr="00394F1E">
        <w:rPr>
          <w:rFonts w:ascii="Courier New" w:hAnsi="Courier New" w:cs="Courier New"/>
          <w:color w:val="0070C0"/>
        </w:rPr>
        <w:t>=</w:t>
      </w:r>
      <w:r w:rsidRPr="00C864E2">
        <w:rPr>
          <w:rFonts w:ascii="Courier New" w:hAnsi="Courier New" w:cs="Courier New"/>
          <w:color w:val="0070C0"/>
        </w:rPr>
        <w:t>MD</w:t>
      </w:r>
      <w:r w:rsidRPr="00394F1E">
        <w:rPr>
          <w:rFonts w:ascii="Courier New" w:hAnsi="Courier New" w:cs="Courier New"/>
          <w:color w:val="0070C0"/>
        </w:rPr>
        <w:t xml:space="preserve">5, </w:t>
      </w:r>
      <w:r w:rsidRPr="00C864E2">
        <w:rPr>
          <w:rFonts w:ascii="Courier New" w:hAnsi="Courier New" w:cs="Courier New"/>
          <w:color w:val="0070C0"/>
        </w:rPr>
        <w:t>response</w:t>
      </w:r>
      <w:r w:rsidRPr="00394F1E">
        <w:rPr>
          <w:rFonts w:ascii="Courier New" w:hAnsi="Courier New" w:cs="Courier New"/>
          <w:color w:val="0070C0"/>
        </w:rPr>
        <w:t>="3</w:t>
      </w:r>
      <w:r w:rsidRPr="00C864E2">
        <w:rPr>
          <w:rFonts w:ascii="Courier New" w:hAnsi="Courier New" w:cs="Courier New"/>
          <w:color w:val="0070C0"/>
        </w:rPr>
        <w:t>f</w:t>
      </w:r>
      <w:r w:rsidRPr="00394F1E">
        <w:rPr>
          <w:rFonts w:ascii="Courier New" w:hAnsi="Courier New" w:cs="Courier New"/>
          <w:color w:val="0070C0"/>
        </w:rPr>
        <w:t>4</w:t>
      </w:r>
      <w:r w:rsidRPr="00C864E2">
        <w:rPr>
          <w:rFonts w:ascii="Courier New" w:hAnsi="Courier New" w:cs="Courier New"/>
          <w:color w:val="0070C0"/>
        </w:rPr>
        <w:t>f</w:t>
      </w:r>
      <w:r w:rsidRPr="00394F1E">
        <w:rPr>
          <w:rFonts w:ascii="Courier New" w:hAnsi="Courier New" w:cs="Courier New"/>
          <w:color w:val="0070C0"/>
        </w:rPr>
        <w:t>49</w:t>
      </w:r>
      <w:r w:rsidRPr="00C864E2">
        <w:rPr>
          <w:rFonts w:ascii="Courier New" w:hAnsi="Courier New" w:cs="Courier New"/>
          <w:color w:val="0070C0"/>
        </w:rPr>
        <w:t>f</w:t>
      </w:r>
      <w:r w:rsidRPr="00394F1E">
        <w:rPr>
          <w:rFonts w:ascii="Courier New" w:hAnsi="Courier New" w:cs="Courier New"/>
          <w:color w:val="0070C0"/>
        </w:rPr>
        <w:t>5</w:t>
      </w:r>
      <w:r w:rsidRPr="00C864E2">
        <w:rPr>
          <w:rFonts w:ascii="Courier New" w:hAnsi="Courier New" w:cs="Courier New"/>
          <w:color w:val="0070C0"/>
        </w:rPr>
        <w:t>adefafdf</w:t>
      </w:r>
      <w:r w:rsidRPr="00394F1E">
        <w:rPr>
          <w:rFonts w:ascii="Courier New" w:hAnsi="Courier New" w:cs="Courier New"/>
          <w:color w:val="0070C0"/>
        </w:rPr>
        <w:t>19</w:t>
      </w:r>
      <w:r w:rsidRPr="00C864E2">
        <w:rPr>
          <w:rFonts w:ascii="Courier New" w:hAnsi="Courier New" w:cs="Courier New"/>
          <w:color w:val="0070C0"/>
        </w:rPr>
        <w:t>ce</w:t>
      </w:r>
      <w:r w:rsidRPr="00394F1E">
        <w:rPr>
          <w:rFonts w:ascii="Courier New" w:hAnsi="Courier New" w:cs="Courier New"/>
          <w:color w:val="0070C0"/>
        </w:rPr>
        <w:t>9148103486</w:t>
      </w:r>
      <w:r w:rsidRPr="00C864E2">
        <w:rPr>
          <w:rFonts w:ascii="Courier New" w:hAnsi="Courier New" w:cs="Courier New"/>
          <w:color w:val="0070C0"/>
        </w:rPr>
        <w:t>af</w:t>
      </w:r>
      <w:r w:rsidRPr="00394F1E">
        <w:rPr>
          <w:rFonts w:ascii="Courier New" w:hAnsi="Courier New" w:cs="Courier New"/>
          <w:color w:val="0070C0"/>
        </w:rPr>
        <w:t xml:space="preserve">", </w:t>
      </w:r>
      <w:r w:rsidRPr="00C864E2">
        <w:rPr>
          <w:rFonts w:ascii="Courier New" w:hAnsi="Courier New" w:cs="Courier New"/>
          <w:color w:val="0070C0"/>
        </w:rPr>
        <w:t>opaque</w:t>
      </w:r>
      <w:r w:rsidRPr="00394F1E">
        <w:rPr>
          <w:rFonts w:ascii="Courier New" w:hAnsi="Courier New" w:cs="Courier New"/>
          <w:color w:val="0070C0"/>
        </w:rPr>
        <w:t>="60</w:t>
      </w:r>
      <w:r w:rsidRPr="00C864E2">
        <w:rPr>
          <w:rFonts w:ascii="Courier New" w:hAnsi="Courier New" w:cs="Courier New"/>
          <w:color w:val="0070C0"/>
        </w:rPr>
        <w:t>DB</w:t>
      </w:r>
      <w:r w:rsidRPr="00394F1E">
        <w:rPr>
          <w:rFonts w:ascii="Courier New" w:hAnsi="Courier New" w:cs="Courier New"/>
          <w:color w:val="0070C0"/>
        </w:rPr>
        <w:t>81</w:t>
      </w:r>
      <w:r w:rsidRPr="00C864E2">
        <w:rPr>
          <w:rFonts w:ascii="Courier New" w:hAnsi="Courier New" w:cs="Courier New"/>
          <w:color w:val="0070C0"/>
        </w:rPr>
        <w:t>DD</w:t>
      </w:r>
      <w:r w:rsidRPr="00394F1E">
        <w:rPr>
          <w:rFonts w:ascii="Courier New" w:hAnsi="Courier New" w:cs="Courier New"/>
          <w:color w:val="0070C0"/>
        </w:rPr>
        <w:t xml:space="preserve">", </w:t>
      </w:r>
      <w:r w:rsidRPr="00C864E2">
        <w:rPr>
          <w:rFonts w:ascii="Courier New" w:hAnsi="Courier New" w:cs="Courier New"/>
          <w:color w:val="0070C0"/>
        </w:rPr>
        <w:t>qop</w:t>
      </w:r>
      <w:r w:rsidRPr="00394F1E">
        <w:rPr>
          <w:rFonts w:ascii="Courier New" w:hAnsi="Courier New" w:cs="Courier New"/>
          <w:color w:val="0070C0"/>
        </w:rPr>
        <w:t>=</w:t>
      </w:r>
      <w:r w:rsidRPr="00C864E2">
        <w:rPr>
          <w:rFonts w:ascii="Courier New" w:hAnsi="Courier New" w:cs="Courier New"/>
          <w:color w:val="0070C0"/>
        </w:rPr>
        <w:t>auth</w:t>
      </w:r>
      <w:r w:rsidRPr="00394F1E">
        <w:rPr>
          <w:rFonts w:ascii="Courier New" w:hAnsi="Courier New" w:cs="Courier New"/>
          <w:color w:val="0070C0"/>
        </w:rPr>
        <w:t xml:space="preserve">, </w:t>
      </w:r>
      <w:r w:rsidRPr="00C864E2">
        <w:rPr>
          <w:rFonts w:ascii="Courier New" w:hAnsi="Courier New" w:cs="Courier New"/>
          <w:color w:val="0070C0"/>
        </w:rPr>
        <w:t>nc</w:t>
      </w:r>
      <w:r w:rsidRPr="00394F1E">
        <w:rPr>
          <w:rFonts w:ascii="Courier New" w:hAnsi="Courier New" w:cs="Courier New"/>
          <w:color w:val="0070C0"/>
        </w:rPr>
        <w:t xml:space="preserve">=00000001, </w:t>
      </w:r>
      <w:r w:rsidRPr="00C864E2">
        <w:rPr>
          <w:rFonts w:ascii="Courier New" w:hAnsi="Courier New" w:cs="Courier New"/>
          <w:color w:val="0070C0"/>
        </w:rPr>
        <w:t>cnonce</w:t>
      </w:r>
      <w:r w:rsidRPr="00394F1E">
        <w:rPr>
          <w:rFonts w:ascii="Courier New" w:hAnsi="Courier New" w:cs="Courier New"/>
          <w:color w:val="0070C0"/>
        </w:rPr>
        <w:t>="669</w:t>
      </w:r>
      <w:r w:rsidRPr="00C864E2">
        <w:rPr>
          <w:rFonts w:ascii="Courier New" w:hAnsi="Courier New" w:cs="Courier New"/>
          <w:color w:val="0070C0"/>
        </w:rPr>
        <w:t>bcf</w:t>
      </w:r>
      <w:r w:rsidRPr="00394F1E">
        <w:rPr>
          <w:rFonts w:ascii="Courier New" w:hAnsi="Courier New" w:cs="Courier New"/>
          <w:color w:val="0070C0"/>
        </w:rPr>
        <w:t>2</w:t>
      </w:r>
      <w:r w:rsidRPr="00C864E2">
        <w:rPr>
          <w:rFonts w:ascii="Courier New" w:hAnsi="Courier New" w:cs="Courier New"/>
          <w:color w:val="0070C0"/>
        </w:rPr>
        <w:t>a</w:t>
      </w:r>
      <w:r w:rsidRPr="00394F1E">
        <w:rPr>
          <w:rFonts w:ascii="Courier New" w:hAnsi="Courier New" w:cs="Courier New"/>
          <w:color w:val="0070C0"/>
        </w:rPr>
        <w:t>9</w:t>
      </w:r>
      <w:r w:rsidRPr="00C864E2">
        <w:rPr>
          <w:rFonts w:ascii="Courier New" w:hAnsi="Courier New" w:cs="Courier New"/>
          <w:color w:val="0070C0"/>
        </w:rPr>
        <w:t>b</w:t>
      </w:r>
      <w:r w:rsidRPr="00394F1E">
        <w:rPr>
          <w:rFonts w:ascii="Courier New" w:hAnsi="Courier New" w:cs="Courier New"/>
          <w:color w:val="0070C0"/>
        </w:rPr>
        <w:t>1</w:t>
      </w:r>
      <w:r w:rsidRPr="00C864E2">
        <w:rPr>
          <w:rFonts w:ascii="Courier New" w:hAnsi="Courier New" w:cs="Courier New"/>
          <w:color w:val="0070C0"/>
        </w:rPr>
        <w:t>c</w:t>
      </w:r>
      <w:r w:rsidRPr="00394F1E">
        <w:rPr>
          <w:rFonts w:ascii="Courier New" w:hAnsi="Courier New" w:cs="Courier New"/>
          <w:color w:val="0070C0"/>
        </w:rPr>
        <w:t>9</w:t>
      </w:r>
      <w:r w:rsidRPr="00C864E2">
        <w:rPr>
          <w:rFonts w:ascii="Courier New" w:hAnsi="Courier New" w:cs="Courier New"/>
          <w:color w:val="0070C0"/>
        </w:rPr>
        <w:t>deb</w:t>
      </w:r>
      <w:r w:rsidRPr="00394F1E">
        <w:rPr>
          <w:rFonts w:ascii="Courier New" w:hAnsi="Courier New" w:cs="Courier New"/>
          <w:color w:val="0070C0"/>
        </w:rPr>
        <w:t>"</w:t>
      </w:r>
      <w:r w:rsidRPr="00394F1E">
        <w:br/>
      </w:r>
      <w:r w:rsidRPr="00C864E2">
        <w:rPr>
          <w:rFonts w:ascii="Courier New" w:hAnsi="Courier New" w:cs="Courier New"/>
          <w:color w:val="0070C0"/>
        </w:rPr>
        <w:t>User</w:t>
      </w:r>
      <w:r w:rsidRPr="00394F1E">
        <w:rPr>
          <w:rFonts w:ascii="Courier New" w:hAnsi="Courier New" w:cs="Courier New"/>
          <w:color w:val="0070C0"/>
        </w:rPr>
        <w:t>-</w:t>
      </w:r>
      <w:r w:rsidRPr="00C864E2">
        <w:rPr>
          <w:rFonts w:ascii="Courier New" w:hAnsi="Courier New" w:cs="Courier New"/>
          <w:color w:val="0070C0"/>
        </w:rPr>
        <w:t>Agent</w:t>
      </w:r>
      <w:r w:rsidRPr="00394F1E">
        <w:rPr>
          <w:rFonts w:ascii="Courier New" w:hAnsi="Courier New" w:cs="Courier New"/>
          <w:color w:val="0070C0"/>
        </w:rPr>
        <w:t xml:space="preserve">: </w:t>
      </w:r>
      <w:r w:rsidRPr="00C864E2">
        <w:rPr>
          <w:rFonts w:ascii="Courier New" w:hAnsi="Courier New" w:cs="Courier New"/>
          <w:color w:val="0070C0"/>
        </w:rPr>
        <w:t>test</w:t>
      </w:r>
      <w:r w:rsidRPr="00394F1E">
        <w:br/>
      </w:r>
    </w:p>
    <w:p w:rsidR="00405864" w:rsidRDefault="00405864" w:rsidP="264BC8B4">
      <w:r w:rsidRPr="621A6314">
        <w:rPr>
          <w:lang w:val="ru-RU"/>
        </w:rPr>
        <w:t>получим</w:t>
      </w:r>
      <w:r w:rsidRPr="00C864E2">
        <w:t xml:space="preserve"> </w:t>
      </w:r>
      <w:r w:rsidRPr="621A6314">
        <w:rPr>
          <w:lang w:val="ru-RU"/>
        </w:rPr>
        <w:t>ответ</w:t>
      </w:r>
      <w:r w:rsidRPr="00C864E2">
        <w:t>:</w:t>
      </w:r>
    </w:p>
    <w:p w:rsidR="00405864" w:rsidRDefault="00405864" w:rsidP="00BF48D2">
      <w:pPr>
        <w:pStyle w:val="HTMLPreformatted"/>
        <w:rPr>
          <w:color w:val="C00000"/>
          <w:sz w:val="22"/>
          <w:szCs w:val="22"/>
          <w:lang w:val="en-US" w:eastAsia="zh-CN"/>
        </w:rPr>
      </w:pPr>
      <w:r w:rsidRPr="00C864E2">
        <w:rPr>
          <w:color w:val="C00000"/>
        </w:rPr>
        <w:t>HTTP/1.1 200 OK</w:t>
      </w:r>
      <w:r>
        <w:br/>
      </w:r>
      <w:r w:rsidRPr="00C864E2">
        <w:rPr>
          <w:color w:val="C00000"/>
        </w:rPr>
        <w:t>Server: host name</w:t>
      </w:r>
      <w:r>
        <w:br/>
      </w:r>
      <w:r w:rsidRPr="00C864E2">
        <w:rPr>
          <w:color w:val="C00000"/>
        </w:rPr>
        <w:t>Content-Type: application/json</w:t>
      </w:r>
      <w:r>
        <w:br/>
      </w:r>
      <w:r w:rsidRPr="00C864E2">
        <w:rPr>
          <w:color w:val="C00000"/>
        </w:rPr>
        <w:t>Cache-Control: no-cache</w:t>
      </w:r>
      <w:r>
        <w:br/>
      </w:r>
    </w:p>
    <w:p w:rsidR="00405864" w:rsidRPr="00BF48D2" w:rsidRDefault="00405864" w:rsidP="00BF48D2">
      <w:pPr>
        <w:pStyle w:val="HTMLPreformatted"/>
        <w:rPr>
          <w:color w:val="C00000"/>
          <w:sz w:val="22"/>
          <w:szCs w:val="22"/>
          <w:lang w:val="en-US" w:eastAsia="zh-CN"/>
        </w:rPr>
      </w:pPr>
      <w:r w:rsidRPr="00BF48D2">
        <w:rPr>
          <w:color w:val="C00000"/>
          <w:sz w:val="22"/>
          <w:szCs w:val="22"/>
          <w:lang w:val="en-US" w:eastAsia="zh-CN"/>
        </w:rPr>
        <w:t>{"model":"</w:t>
      </w:r>
      <w:r>
        <w:rPr>
          <w:color w:val="C00000"/>
          <w:sz w:val="22"/>
          <w:szCs w:val="22"/>
          <w:lang w:val="ru-RU" w:eastAsia="zh-CN"/>
        </w:rPr>
        <w:t>ТИТАН</w:t>
      </w:r>
      <w:r w:rsidRPr="00D35B26">
        <w:rPr>
          <w:color w:val="C00000"/>
          <w:sz w:val="22"/>
          <w:szCs w:val="22"/>
          <w:lang w:val="en-US" w:eastAsia="zh-CN"/>
        </w:rPr>
        <w:t>-</w:t>
      </w:r>
      <w:r>
        <w:rPr>
          <w:color w:val="C00000"/>
          <w:sz w:val="22"/>
          <w:szCs w:val="22"/>
          <w:lang w:val="ru-RU" w:eastAsia="zh-CN"/>
        </w:rPr>
        <w:t>А</w:t>
      </w:r>
      <w:r>
        <w:rPr>
          <w:color w:val="C00000"/>
          <w:sz w:val="22"/>
          <w:szCs w:val="22"/>
          <w:lang w:val="en-US" w:eastAsia="zh-CN"/>
        </w:rPr>
        <w:t>","name":"</w:t>
      </w:r>
      <w:r>
        <w:rPr>
          <w:color w:val="C00000"/>
          <w:sz w:val="22"/>
          <w:szCs w:val="22"/>
          <w:lang w:val="ru-RU" w:eastAsia="zh-CN"/>
        </w:rPr>
        <w:t>ТА</w:t>
      </w:r>
      <w:r>
        <w:rPr>
          <w:color w:val="C00000"/>
          <w:sz w:val="22"/>
          <w:szCs w:val="22"/>
          <w:lang w:val="en-US" w:eastAsia="zh-CN"/>
        </w:rPr>
        <w:t>0000001","serial":"ТА0</w:t>
      </w:r>
      <w:r w:rsidRPr="00BF48D2">
        <w:rPr>
          <w:color w:val="C00000"/>
          <w:sz w:val="22"/>
          <w:szCs w:val="22"/>
          <w:lang w:val="en-US" w:eastAsia="zh-CN"/>
        </w:rPr>
        <w:t>000001","time":1481198752,"chkId":0,"JrnTime":0,"currZ":0,"IsWrk":0,"Fiscalization":1,"FskMode":1,"SKNOState":2626,"err":[]}</w:t>
      </w:r>
    </w:p>
    <w:p w:rsidR="00405864" w:rsidRDefault="00405864" w:rsidP="264BC8B4"/>
    <w:p w:rsidR="00405864" w:rsidRDefault="00405864" w:rsidP="242F123C">
      <w:r w:rsidRPr="621A6314">
        <w:rPr>
          <w:lang w:val="ru-RU"/>
        </w:rPr>
        <w:t>Протокол позволяет:</w:t>
      </w:r>
    </w:p>
    <w:p w:rsidR="00405864" w:rsidRPr="00C864E2" w:rsidRDefault="00405864" w:rsidP="242F123C">
      <w:pPr>
        <w:pStyle w:val="ListParagraph"/>
        <w:numPr>
          <w:ilvl w:val="0"/>
          <w:numId w:val="2"/>
        </w:numPr>
        <w:rPr>
          <w:lang w:val="ru-RU"/>
        </w:rPr>
      </w:pPr>
      <w:r w:rsidRPr="4C6E34AF">
        <w:rPr>
          <w:lang w:val="ru-RU"/>
        </w:rPr>
        <w:t>Создавать и получать и синхронизировать информацию по чекам,</w:t>
      </w:r>
    </w:p>
    <w:p w:rsidR="00405864" w:rsidRPr="00C864E2" w:rsidRDefault="00405864" w:rsidP="242F123C">
      <w:pPr>
        <w:pStyle w:val="ListParagraph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Регистрировать оператора и вести список операторов аппарата,</w:t>
      </w:r>
    </w:p>
    <w:p w:rsidR="00405864" w:rsidRPr="00C864E2" w:rsidRDefault="00405864" w:rsidP="242F123C">
      <w:pPr>
        <w:pStyle w:val="ListParagraph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Настраивать параметры и проверять состояние фискальной памяти,</w:t>
      </w:r>
    </w:p>
    <w:p w:rsidR="00405864" w:rsidRPr="00C864E2" w:rsidRDefault="00405864" w:rsidP="242F123C">
      <w:pPr>
        <w:pStyle w:val="ListParagraph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Настраивать параметры работы с сетью TCP/IP,</w:t>
      </w:r>
    </w:p>
    <w:p w:rsidR="00405864" w:rsidRDefault="00405864" w:rsidP="242F123C">
      <w:pPr>
        <w:pStyle w:val="ListParagraph"/>
        <w:numPr>
          <w:ilvl w:val="0"/>
          <w:numId w:val="2"/>
        </w:numPr>
      </w:pPr>
      <w:r w:rsidRPr="621A6314">
        <w:rPr>
          <w:lang w:val="ru-RU"/>
        </w:rPr>
        <w:t>Настраивать параметры видов оплат,</w:t>
      </w:r>
    </w:p>
    <w:p w:rsidR="00405864" w:rsidRDefault="00405864" w:rsidP="0B34B188">
      <w:pPr>
        <w:pStyle w:val="ListParagraph"/>
        <w:numPr>
          <w:ilvl w:val="0"/>
          <w:numId w:val="2"/>
        </w:numPr>
      </w:pPr>
      <w:r w:rsidRPr="00C864E2">
        <w:rPr>
          <w:lang w:val="ru-RU"/>
        </w:rPr>
        <w:t>Настраивать внешний вид чека,</w:t>
      </w:r>
    </w:p>
    <w:p w:rsidR="00405864" w:rsidRDefault="00405864" w:rsidP="0B34B188">
      <w:pPr>
        <w:pStyle w:val="ListParagraph"/>
        <w:numPr>
          <w:ilvl w:val="0"/>
          <w:numId w:val="2"/>
        </w:numPr>
      </w:pPr>
      <w:r w:rsidRPr="00C864E2">
        <w:rPr>
          <w:lang w:val="ru-RU"/>
        </w:rPr>
        <w:t>Печатать отчеты</w:t>
      </w:r>
    </w:p>
    <w:p w:rsidR="00405864" w:rsidRPr="00C864E2" w:rsidRDefault="00405864" w:rsidP="4B606734">
      <w:pPr>
        <w:rPr>
          <w:lang w:val="ru-RU"/>
        </w:rPr>
      </w:pPr>
      <w:r w:rsidRPr="0B34B188">
        <w:rPr>
          <w:lang w:val="ru-RU"/>
        </w:rPr>
        <w:t>Протокол представляет собой набор процедур, которые вызываются для выполнения тех или иных действий или запроса информации от аппарата на основании входных параметров. Информация, которую аппарат предоставляет по протоколу организована в виде таблиц, которые представлены как объекты JSON (однострочные таблицы) или массивы JSON (многострочные таблицы). Таблицы и процедуры являются элементами протокола, операции над которыми определены ниже.</w:t>
      </w:r>
    </w:p>
    <w:p w:rsidR="00405864" w:rsidRPr="00C864E2" w:rsidRDefault="00405864" w:rsidP="4B606734">
      <w:pPr>
        <w:pStyle w:val="Heading2"/>
        <w:rPr>
          <w:lang w:val="ru-RU"/>
        </w:rPr>
      </w:pPr>
      <w:r w:rsidRPr="4C6E34AF">
        <w:rPr>
          <w:lang w:val="ru-RU"/>
        </w:rPr>
        <w:t xml:space="preserve">Операции над элементами протокола.                                                                                                    </w:t>
      </w:r>
    </w:p>
    <w:p w:rsidR="00405864" w:rsidRPr="00C864E2" w:rsidRDefault="00405864" w:rsidP="4B606734">
      <w:pPr>
        <w:pStyle w:val="Heading3"/>
        <w:rPr>
          <w:lang w:val="ru-RU"/>
        </w:rPr>
      </w:pPr>
      <w:r w:rsidRPr="621A6314">
        <w:rPr>
          <w:lang w:val="ru-RU"/>
        </w:rPr>
        <w:t>Вызов процедуры.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 xml:space="preserve">Процедура вызывается </w:t>
      </w:r>
      <w:r w:rsidRPr="621A6314">
        <w:rPr>
          <w:rFonts w:ascii="Courier New" w:hAnsi="Courier New" w:cs="Courier New"/>
          <w:b/>
          <w:bCs/>
          <w:lang w:val="ru-RU"/>
        </w:rPr>
        <w:t>HTTP</w:t>
      </w:r>
      <w:r w:rsidRPr="621A6314">
        <w:rPr>
          <w:lang w:val="ru-RU"/>
        </w:rPr>
        <w:t xml:space="preserve"> методом </w:t>
      </w:r>
      <w:r w:rsidRPr="621A6314">
        <w:rPr>
          <w:rFonts w:ascii="Courier New" w:hAnsi="Courier New" w:cs="Courier New"/>
          <w:b/>
          <w:bCs/>
          <w:lang w:val="ru-RU"/>
        </w:rPr>
        <w:t>GET</w:t>
      </w:r>
      <w:r w:rsidRPr="621A6314">
        <w:rPr>
          <w:lang w:val="ru-RU"/>
        </w:rPr>
        <w:t>. Имя ресурса для вызова процедуры имеет вид:</w:t>
      </w:r>
    </w:p>
    <w:p w:rsidR="00405864" w:rsidRDefault="00405864" w:rsidP="4B606734">
      <w:r w:rsidRPr="00C864E2">
        <w:rPr>
          <w:rFonts w:ascii="Courier New" w:hAnsi="Courier New" w:cs="Courier New"/>
        </w:rPr>
        <w:t>/cgi/proc/</w:t>
      </w:r>
      <w:r w:rsidRPr="00C864E2">
        <w:rPr>
          <w:rFonts w:ascii="Courier New" w:hAnsi="Courier New" w:cs="Courier New"/>
          <w:b/>
          <w:bCs/>
        </w:rPr>
        <w:t>name</w:t>
      </w:r>
      <w:r w:rsidRPr="00C864E2">
        <w:rPr>
          <w:rFonts w:ascii="Courier New" w:hAnsi="Courier New" w:cs="Courier New"/>
        </w:rPr>
        <w:t>?</w:t>
      </w:r>
      <w:r w:rsidRPr="00C864E2">
        <w:rPr>
          <w:rFonts w:ascii="Courier New" w:hAnsi="Courier New" w:cs="Courier New"/>
          <w:b/>
          <w:bCs/>
        </w:rPr>
        <w:t>param1</w:t>
      </w:r>
      <w:r w:rsidRPr="00C864E2">
        <w:rPr>
          <w:rFonts w:ascii="Courier New" w:hAnsi="Courier New" w:cs="Courier New"/>
        </w:rPr>
        <w:t>&amp;</w:t>
      </w:r>
      <w:r w:rsidRPr="00C864E2">
        <w:rPr>
          <w:rFonts w:ascii="Courier New" w:hAnsi="Courier New" w:cs="Courier New"/>
          <w:b/>
          <w:bCs/>
        </w:rPr>
        <w:t>param2</w:t>
      </w:r>
      <w:r w:rsidRPr="00C864E2">
        <w:rPr>
          <w:rFonts w:ascii="Courier New" w:hAnsi="Courier New" w:cs="Courier New"/>
        </w:rPr>
        <w:t>&amp;…&amp;</w:t>
      </w:r>
      <w:r w:rsidRPr="00C864E2">
        <w:rPr>
          <w:rFonts w:ascii="Courier New" w:hAnsi="Courier New" w:cs="Courier New"/>
          <w:b/>
          <w:bCs/>
        </w:rPr>
        <w:t>paramN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>где: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>proc - имя процедуры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>paramX - значение параметра процедуры.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>Ниже приведены форматы параметров различных типов: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995"/>
        <w:gridCol w:w="1410"/>
        <w:gridCol w:w="5955"/>
      </w:tblGrid>
      <w:tr w:rsidR="00405864" w:rsidRPr="00252533" w:rsidTr="00252533">
        <w:tc>
          <w:tcPr>
            <w:tcW w:w="199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Тип</w:t>
            </w:r>
          </w:p>
        </w:tc>
        <w:tc>
          <w:tcPr>
            <w:tcW w:w="141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595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Формат</w:t>
            </w:r>
          </w:p>
        </w:tc>
      </w:tr>
      <w:tr w:rsidR="00405864" w:rsidRPr="00252533" w:rsidTr="00252533">
        <w:trPr>
          <w:trHeight w:val="825"/>
        </w:trPr>
        <w:tc>
          <w:tcPr>
            <w:tcW w:w="19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Двоичная информация</w:t>
            </w:r>
          </w:p>
        </w:tc>
        <w:tc>
          <w:tcPr>
            <w:tcW w:w="141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Binary</w:t>
            </w:r>
          </w:p>
        </w:tc>
        <w:tc>
          <w:tcPr>
            <w:tcW w:w="59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b/>
                <w:bCs/>
                <w:lang w:val="ru-RU"/>
              </w:rPr>
              <w:t>x</w:t>
            </w:r>
            <w:r w:rsidRPr="00252533">
              <w:rPr>
                <w:lang w:val="ru-RU"/>
              </w:rPr>
              <w:t xml:space="preserve"> с набором шестнадцатеричных цифр</w:t>
            </w:r>
            <w:r w:rsidRPr="00252533">
              <w:rPr>
                <w:lang w:val="ru-RU"/>
              </w:rPr>
              <w:br/>
              <w:t xml:space="preserve">Пример: </w:t>
            </w:r>
            <w:r w:rsidRPr="00252533">
              <w:rPr>
                <w:rFonts w:cs="Calibri"/>
                <w:b/>
                <w:bCs/>
                <w:lang w:val="ru-RU"/>
              </w:rPr>
              <w:t>x010203aaBC</w:t>
            </w:r>
          </w:p>
        </w:tc>
      </w:tr>
      <w:tr w:rsidR="00405864" w:rsidRPr="00252533" w:rsidTr="00252533">
        <w:tc>
          <w:tcPr>
            <w:tcW w:w="19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Число</w:t>
            </w:r>
          </w:p>
        </w:tc>
        <w:tc>
          <w:tcPr>
            <w:tcW w:w="141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59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Набор цифр с необязательным знаком минус. Дробная часть, если она нужна, пишется через точку.</w:t>
            </w:r>
          </w:p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Примеры: </w:t>
            </w:r>
            <w:r w:rsidRPr="00252533">
              <w:rPr>
                <w:b/>
                <w:bCs/>
                <w:lang w:val="ru-RU"/>
              </w:rPr>
              <w:t>12345</w:t>
            </w:r>
            <w:r w:rsidRPr="00252533">
              <w:rPr>
                <w:lang w:val="ru-RU"/>
              </w:rPr>
              <w:t xml:space="preserve">, </w:t>
            </w:r>
            <w:r w:rsidRPr="00252533">
              <w:rPr>
                <w:b/>
                <w:bCs/>
                <w:lang w:val="ru-RU"/>
              </w:rPr>
              <w:t>-2345</w:t>
            </w:r>
            <w:r w:rsidRPr="00252533">
              <w:rPr>
                <w:lang w:val="ru-RU"/>
              </w:rPr>
              <w:t xml:space="preserve">, </w:t>
            </w:r>
            <w:r w:rsidRPr="00252533">
              <w:rPr>
                <w:b/>
                <w:bCs/>
                <w:lang w:val="ru-RU"/>
              </w:rPr>
              <w:t>12.5</w:t>
            </w:r>
            <w:r w:rsidRPr="00252533">
              <w:rPr>
                <w:lang w:val="ru-RU"/>
              </w:rPr>
              <w:t xml:space="preserve">         </w:t>
            </w:r>
          </w:p>
        </w:tc>
      </w:tr>
      <w:tr w:rsidR="00405864" w:rsidRPr="00252533" w:rsidTr="00252533">
        <w:tc>
          <w:tcPr>
            <w:tcW w:w="19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41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Dat</w:t>
            </w:r>
            <w:r w:rsidRPr="00252533">
              <w:t>e</w:t>
            </w:r>
          </w:p>
        </w:tc>
        <w:tc>
          <w:tcPr>
            <w:tcW w:w="595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YYYY-MM-DD</w:t>
            </w:r>
          </w:p>
        </w:tc>
      </w:tr>
      <w:tr w:rsidR="00405864" w:rsidRPr="00252533" w:rsidTr="00252533">
        <w:tc>
          <w:tcPr>
            <w:tcW w:w="19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Время</w:t>
            </w:r>
          </w:p>
        </w:tc>
        <w:tc>
          <w:tcPr>
            <w:tcW w:w="141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Time</w:t>
            </w:r>
          </w:p>
        </w:tc>
        <w:tc>
          <w:tcPr>
            <w:tcW w:w="595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[T]HH:MM[:SS]</w:t>
            </w:r>
          </w:p>
        </w:tc>
      </w:tr>
      <w:tr w:rsidR="00405864" w:rsidRPr="00252533" w:rsidTr="00252533">
        <w:tc>
          <w:tcPr>
            <w:tcW w:w="19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Дата и время</w:t>
            </w:r>
          </w:p>
        </w:tc>
        <w:tc>
          <w:tcPr>
            <w:tcW w:w="141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ISODate</w:t>
            </w:r>
          </w:p>
        </w:tc>
        <w:tc>
          <w:tcPr>
            <w:tcW w:w="595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</w:rPr>
              <w:t>YYYY[-MM[-DD]][THH[:MM[:SS]]]</w:t>
            </w:r>
          </w:p>
        </w:tc>
      </w:tr>
      <w:tr w:rsidR="00405864" w:rsidRPr="00252533" w:rsidTr="00252533">
        <w:tc>
          <w:tcPr>
            <w:tcW w:w="19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Текст</w:t>
            </w:r>
          </w:p>
        </w:tc>
        <w:tc>
          <w:tcPr>
            <w:tcW w:w="141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Text</w:t>
            </w:r>
          </w:p>
        </w:tc>
        <w:tc>
          <w:tcPr>
            <w:tcW w:w="59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 xml:space="preserve">В формате </w:t>
            </w:r>
            <w:hyperlink r:id="rId7" w:anchor=".D0.9A.D0.BE.D0.B4.D0.B8.D1.80.D0.BE.D0.B2.D0.B0.D0.BD.D0.B8.D0.B5_URL">
              <w:r w:rsidRPr="00252533">
                <w:rPr>
                  <w:rStyle w:val="Hyperlink"/>
                  <w:rFonts w:cs="Calibri"/>
                  <w:lang w:val="ru-RU"/>
                </w:rPr>
                <w:t>кодирования URL</w:t>
              </w:r>
            </w:hyperlink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hyperlink r:id="rId8">
              <w:r w:rsidRPr="00252533">
                <w:rPr>
                  <w:rStyle w:val="Hyperlink"/>
                  <w:rFonts w:cs="Calibri"/>
                  <w:lang w:val="ru-RU"/>
                </w:rPr>
                <w:t>http://en.wikipedia.org/wiki/Percent-encoding</w:t>
              </w:r>
            </w:hyperlink>
          </w:p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 xml:space="preserve">Пример: </w:t>
            </w:r>
            <w:r w:rsidRPr="00252533">
              <w:rPr>
                <w:rFonts w:cs="Calibri"/>
                <w:b/>
                <w:bCs/>
                <w:lang w:val="ru-RU"/>
              </w:rPr>
              <w:t>ABC%20%E0%B1</w:t>
            </w:r>
          </w:p>
        </w:tc>
      </w:tr>
    </w:tbl>
    <w:p w:rsidR="00405864" w:rsidRDefault="00405864" w:rsidP="4B606734">
      <w:pPr>
        <w:rPr>
          <w:lang w:val="uk-UA"/>
        </w:rPr>
      </w:pPr>
    </w:p>
    <w:p w:rsidR="00405864" w:rsidRDefault="00405864" w:rsidP="00B51596">
      <w:pPr>
        <w:pStyle w:val="Heading3"/>
        <w:rPr>
          <w:lang w:val="ru-RU"/>
        </w:rPr>
      </w:pPr>
      <w:r>
        <w:rPr>
          <w:lang w:val="ru-RU"/>
        </w:rPr>
        <w:t xml:space="preserve">Перечень процедур </w:t>
      </w: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D479FE">
        <w:rPr>
          <w:b/>
          <w:lang w:val="ru-RU"/>
        </w:rPr>
        <w:t>fiscalization</w:t>
      </w:r>
      <w:r w:rsidRPr="00876954">
        <w:rPr>
          <w:lang w:val="ru-RU"/>
        </w:rPr>
        <w:t xml:space="preserve"> – </w:t>
      </w:r>
      <w:r>
        <w:rPr>
          <w:lang w:val="ru-RU"/>
        </w:rPr>
        <w:t>регистрация</w:t>
      </w: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rPr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getfmroom</w:t>
      </w:r>
      <w:r w:rsidRPr="00876954">
        <w:rPr>
          <w:lang w:val="ru-RU"/>
        </w:rPr>
        <w:t xml:space="preserve"> – </w:t>
      </w:r>
      <w:r>
        <w:rPr>
          <w:lang w:val="ru-RU"/>
        </w:rPr>
        <w:t>состояние фискальной памяти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936"/>
        <w:gridCol w:w="1417"/>
        <w:gridCol w:w="2693"/>
      </w:tblGrid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Общее количество записей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Свободно записей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getjrnroom</w:t>
      </w:r>
      <w:r w:rsidRPr="00876954">
        <w:rPr>
          <w:lang w:val="ru-RU"/>
        </w:rPr>
        <w:t xml:space="preserve">– </w:t>
      </w:r>
      <w:r>
        <w:rPr>
          <w:lang w:val="ru-RU"/>
        </w:rPr>
        <w:t>состояние электронного журнала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936"/>
        <w:gridCol w:w="1417"/>
        <w:gridCol w:w="2693"/>
      </w:tblGrid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Общее количество записей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Свободно записей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lastreceipt</w:t>
      </w:r>
      <w:r w:rsidRPr="00876954">
        <w:rPr>
          <w:lang w:val="ru-RU"/>
        </w:rPr>
        <w:t xml:space="preserve">– </w:t>
      </w:r>
      <w:r>
        <w:rPr>
          <w:lang w:val="ru-RU"/>
        </w:rPr>
        <w:t>информация по последнем зарегистрированном документе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936"/>
        <w:gridCol w:w="1417"/>
        <w:gridCol w:w="2693"/>
      </w:tblGrid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Общая сумма документа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документа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Дата </w:t>
            </w:r>
            <w:r w:rsidRPr="00252533">
              <w:t>и время</w:t>
            </w:r>
            <w:r w:rsidRPr="00252533">
              <w:rPr>
                <w:lang w:val="ru-RU"/>
              </w:rPr>
              <w:t>документа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оператора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printfmreport –</w:t>
      </w:r>
      <w:r>
        <w:rPr>
          <w:lang w:val="ru-RU"/>
        </w:rPr>
        <w:t xml:space="preserve"> печать отчета с БЭП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52"/>
        <w:gridCol w:w="1134"/>
        <w:gridCol w:w="3260"/>
      </w:tblGrid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Тип отчета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1 – полный по датам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2 – полный по номера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3 – сокращенный по датам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4 – сокращенный по номерам</w:t>
            </w: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Начальная дата диапазона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Dat</w:t>
            </w:r>
            <w:r w:rsidRPr="00252533">
              <w:t>e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Конечная дата диапазона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Dat</w:t>
            </w:r>
            <w:r w:rsidRPr="00252533">
              <w:t>e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Начальный номер отчета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Конечный номер отчета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405864" w:rsidRPr="00D479FE" w:rsidRDefault="00405864" w:rsidP="00B51596">
      <w:pPr>
        <w:spacing w:after="0" w:line="240" w:lineRule="auto"/>
        <w:rPr>
          <w:b/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 xml:space="preserve">printreport </w:t>
      </w:r>
      <w:r>
        <w:rPr>
          <w:lang w:val="ru-RU"/>
        </w:rPr>
        <w:t>– печать отчета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1276"/>
        <w:gridCol w:w="6520"/>
      </w:tblGrid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27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652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Тип отчета</w:t>
            </w:r>
          </w:p>
        </w:tc>
        <w:tc>
          <w:tcPr>
            <w:tcW w:w="127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652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 – дневной обнуляющий отчет (</w:t>
            </w:r>
            <w:r w:rsidRPr="00252533">
              <w:t>Z</w:t>
            </w:r>
            <w:r w:rsidRPr="00252533">
              <w:rPr>
                <w:lang w:val="ru-RU"/>
              </w:rPr>
              <w:t>1)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1 – обнуление электронного журнала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2 – печать контрольной ленты с обнулением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3 – печать отчета состояния СКНО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4 – </w:t>
            </w:r>
            <w:r w:rsidRPr="00252533">
              <w:rPr>
                <w:lang w:val="uk-UA"/>
              </w:rPr>
              <w:t>печать отчета по откр</w:t>
            </w:r>
            <w:r w:rsidRPr="00252533">
              <w:rPr>
                <w:lang w:val="ru-RU"/>
              </w:rPr>
              <w:t>ытым ресторанным заказам с автоматическим закрытием наличными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5 – </w:t>
            </w:r>
            <w:r w:rsidRPr="00252533">
              <w:rPr>
                <w:lang w:val="uk-UA"/>
              </w:rPr>
              <w:t>печать отчета по откр</w:t>
            </w:r>
            <w:r w:rsidRPr="00252533">
              <w:rPr>
                <w:lang w:val="ru-RU"/>
              </w:rPr>
              <w:t>ытым ресторанным заказам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10, 100 – дневной отчет без обнуление (</w:t>
            </w:r>
            <w:r w:rsidRPr="00252533">
              <w:t>X</w:t>
            </w:r>
            <w:r w:rsidRPr="00252533">
              <w:rPr>
                <w:lang w:val="ru-RU"/>
              </w:rPr>
              <w:t>1)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20 – Отчет по проданным товарам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21 – Отчет по проданным товарам с обнулением этого отчета 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102 – отчет по денежному ящику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107 – статистика продаж по времени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201 – 216 – статистика продаж по кассирам</w:t>
            </w: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405864" w:rsidRPr="00D479FE" w:rsidRDefault="00405864" w:rsidP="00B51596">
      <w:pPr>
        <w:spacing w:after="0" w:line="240" w:lineRule="auto"/>
        <w:rPr>
          <w:b/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>
        <w:rPr>
          <w:b/>
        </w:rPr>
        <w:t>puthdrfm</w:t>
      </w:r>
      <w:r w:rsidRPr="00876954">
        <w:rPr>
          <w:lang w:val="ru-RU"/>
        </w:rPr>
        <w:t xml:space="preserve"> – </w:t>
      </w:r>
      <w:r>
        <w:rPr>
          <w:lang w:val="ru-RU"/>
        </w:rPr>
        <w:t>перерегистрация</w:t>
      </w: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1211F2" w:rsidRDefault="00405864" w:rsidP="00B51596">
      <w:pPr>
        <w:spacing w:after="0" w:line="240" w:lineRule="auto"/>
        <w:rPr>
          <w:lang w:val="ru-RU"/>
        </w:rPr>
      </w:pPr>
      <w:r>
        <w:rPr>
          <w:b/>
        </w:rPr>
        <w:t>puttaxfm</w:t>
      </w:r>
      <w:r w:rsidRPr="00876954">
        <w:rPr>
          <w:lang w:val="ru-RU"/>
        </w:rPr>
        <w:t xml:space="preserve"> – </w:t>
      </w:r>
      <w:r w:rsidRPr="001211F2">
        <w:rPr>
          <w:lang w:val="ru-RU"/>
        </w:rPr>
        <w:t>запись налоговых ставок в БЭП</w:t>
      </w: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>
        <w:rPr>
          <w:b/>
        </w:rPr>
        <w:t>setclock</w:t>
      </w:r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установка времени</w:t>
      </w: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</w:t>
      </w:r>
      <w:r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52"/>
        <w:gridCol w:w="1134"/>
        <w:gridCol w:w="3260"/>
      </w:tblGrid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Дата и время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ISODate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Pr="00EF3A71" w:rsidRDefault="00405864" w:rsidP="00B51596">
      <w:pPr>
        <w:spacing w:after="0" w:line="240" w:lineRule="auto"/>
        <w:rPr>
          <w:lang w:val="uk-UA"/>
        </w:rPr>
      </w:pPr>
      <w:r>
        <w:rPr>
          <w:lang w:val="ru-RU"/>
        </w:rPr>
        <w:t>Процедура может вызываться только в случае замкнутой перемычки SA2 на системной плате или когда аппарат находится в состоянии ошибки часов.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7827B8" w:rsidRDefault="00405864" w:rsidP="00B51596">
      <w:pPr>
        <w:spacing w:after="0" w:line="240" w:lineRule="auto"/>
        <w:rPr>
          <w:lang w:val="ru-RU"/>
        </w:rPr>
      </w:pPr>
      <w:r>
        <w:rPr>
          <w:b/>
        </w:rPr>
        <w:t>sknostate</w:t>
      </w:r>
      <w:r w:rsidRPr="00876954">
        <w:rPr>
          <w:lang w:val="ru-RU"/>
        </w:rPr>
        <w:t>–</w:t>
      </w:r>
      <w:r w:rsidRPr="00956AA6">
        <w:rPr>
          <w:lang w:val="ru-RU"/>
        </w:rPr>
        <w:t>состояние модуля СКНО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936"/>
        <w:gridCol w:w="1417"/>
        <w:gridCol w:w="2693"/>
      </w:tblGrid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936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Битовая маска состояния</w:t>
            </w:r>
          </w:p>
        </w:tc>
        <w:tc>
          <w:tcPr>
            <w:tcW w:w="141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876954" w:rsidRDefault="00405864" w:rsidP="00B51596">
      <w:pPr>
        <w:spacing w:after="0" w:line="240" w:lineRule="auto"/>
        <w:rPr>
          <w:lang w:val="ru-RU"/>
        </w:rPr>
      </w:pPr>
      <w:r>
        <w:rPr>
          <w:b/>
        </w:rPr>
        <w:t>sound</w:t>
      </w:r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звуковой сигнал</w:t>
      </w:r>
    </w:p>
    <w:p w:rsidR="00405864" w:rsidRPr="0087695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</w:t>
      </w:r>
      <w:r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52"/>
        <w:gridCol w:w="1134"/>
        <w:gridCol w:w="3260"/>
      </w:tblGrid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Длительность (мс)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3652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Частота (Гц)</w:t>
            </w:r>
          </w:p>
        </w:tc>
        <w:tc>
          <w:tcPr>
            <w:tcW w:w="11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60-4096</w:t>
            </w:r>
          </w:p>
        </w:tc>
      </w:tr>
    </w:tbl>
    <w:p w:rsidR="00405864" w:rsidRPr="00EF3A71" w:rsidRDefault="00405864" w:rsidP="00B51596">
      <w:pPr>
        <w:spacing w:after="0" w:line="240" w:lineRule="auto"/>
        <w:rPr>
          <w:lang w:val="uk-UA"/>
        </w:rPr>
      </w:pPr>
    </w:p>
    <w:p w:rsidR="00405864" w:rsidRDefault="00405864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7827B8" w:rsidRDefault="00405864" w:rsidP="00B51596">
      <w:pPr>
        <w:spacing w:after="0" w:line="240" w:lineRule="auto"/>
        <w:rPr>
          <w:lang w:val="ru-RU"/>
        </w:rPr>
      </w:pPr>
      <w:r>
        <w:rPr>
          <w:b/>
        </w:rPr>
        <w:t>state</w:t>
      </w:r>
      <w:r w:rsidRPr="00876954">
        <w:rPr>
          <w:lang w:val="ru-RU"/>
        </w:rPr>
        <w:t>–</w:t>
      </w:r>
      <w:r>
        <w:rPr>
          <w:lang w:val="ru-RU"/>
        </w:rPr>
        <w:t>состояние текущего документа</w:t>
      </w:r>
    </w:p>
    <w:p w:rsidR="00405864" w:rsidRDefault="00405864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405864" w:rsidRPr="008147E2" w:rsidRDefault="00405864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077"/>
        <w:gridCol w:w="993"/>
        <w:gridCol w:w="4677"/>
      </w:tblGrid>
      <w:tr w:rsidR="00405864" w:rsidRPr="00252533" w:rsidTr="00252533">
        <w:tc>
          <w:tcPr>
            <w:tcW w:w="4077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Описание</w:t>
            </w:r>
          </w:p>
        </w:tc>
        <w:tc>
          <w:tcPr>
            <w:tcW w:w="993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Тип</w:t>
            </w:r>
          </w:p>
        </w:tc>
        <w:tc>
          <w:tcPr>
            <w:tcW w:w="4677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lang w:val="ru-RU"/>
              </w:rPr>
            </w:pPr>
            <w:r w:rsidRPr="00252533">
              <w:rPr>
                <w:b/>
                <w:lang w:val="ru-RU"/>
              </w:rPr>
              <w:t>Значения</w:t>
            </w:r>
          </w:p>
        </w:tc>
      </w:tr>
      <w:tr w:rsidR="00405864" w:rsidRPr="00252533" w:rsidTr="00252533">
        <w:tc>
          <w:tcPr>
            <w:tcW w:w="40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Битовая маска состояния документа</w:t>
            </w:r>
          </w:p>
        </w:tc>
        <w:tc>
          <w:tcPr>
            <w:tcW w:w="9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0x0001 – открыт фискальный чек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0x0002 – открыт не фискальный чек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0x0004 – для закрытия чека требуется оплата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0x0008 – напечатаны итоги по чеку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0x0010 – напечатан заголовок чека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0x0020 – в чеке были продажи товара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0x0040 – в чеке были вносы/выносы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0x0080 – начата расплата по чеку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0x0100 – печать контрольной ленты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0x0200 – печать служебного отчета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0x0400 – отмена документа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0x0800 – в чеке есть операции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0x1000 – начат чек возврата</w:t>
            </w:r>
          </w:p>
          <w:p w:rsidR="00405864" w:rsidRPr="00252533" w:rsidRDefault="00405864" w:rsidP="00252533">
            <w:pPr>
              <w:autoSpaceDE w:val="0"/>
              <w:autoSpaceDN w:val="0"/>
              <w:adjustRightInd w:val="0"/>
              <w:spacing w:after="0" w:line="240" w:lineRule="auto"/>
              <w:rPr>
                <w:lang w:val="uk-UA"/>
              </w:rPr>
            </w:pPr>
            <w:r w:rsidRPr="00252533">
              <w:rPr>
                <w:lang w:val="ru-RU"/>
              </w:rPr>
              <w:t>0x2000 – запись занесена в ленту</w:t>
            </w:r>
          </w:p>
        </w:tc>
      </w:tr>
      <w:tr w:rsidR="00405864" w:rsidRPr="00252533" w:rsidTr="00252533">
        <w:tc>
          <w:tcPr>
            <w:tcW w:w="40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оператора, начавшего документ</w:t>
            </w:r>
          </w:p>
        </w:tc>
        <w:tc>
          <w:tcPr>
            <w:tcW w:w="9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40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Начальная запись документа в журнале</w:t>
            </w:r>
          </w:p>
        </w:tc>
        <w:tc>
          <w:tcPr>
            <w:tcW w:w="9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  <w:tr w:rsidR="00405864" w:rsidRPr="00252533" w:rsidTr="00252533">
        <w:tc>
          <w:tcPr>
            <w:tcW w:w="40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Начальная запись отчета в журнале</w:t>
            </w:r>
          </w:p>
        </w:tc>
        <w:tc>
          <w:tcPr>
            <w:tcW w:w="99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Default="00405864" w:rsidP="00B51596">
      <w:pPr>
        <w:spacing w:after="0" w:line="240" w:lineRule="auto"/>
        <w:rPr>
          <w:lang w:val="ru-RU"/>
        </w:rPr>
      </w:pPr>
    </w:p>
    <w:p w:rsidR="00405864" w:rsidRPr="00B51596" w:rsidRDefault="00405864" w:rsidP="4B606734">
      <w:pPr>
        <w:rPr>
          <w:lang w:val="uk-UA"/>
        </w:rPr>
      </w:pPr>
    </w:p>
    <w:p w:rsidR="00405864" w:rsidRDefault="00405864" w:rsidP="4B606734">
      <w:r w:rsidRPr="621A6314">
        <w:rPr>
          <w:lang w:val="ru-RU"/>
        </w:rPr>
        <w:t>Пример вызова процедуры</w:t>
      </w:r>
    </w:p>
    <w:p w:rsidR="00405864" w:rsidRDefault="00405864" w:rsidP="6D90C170">
      <w:r w:rsidRPr="00C864E2">
        <w:rPr>
          <w:rFonts w:ascii="Courier New" w:hAnsi="Courier New" w:cs="Courier New"/>
          <w:color w:val="0070C0"/>
        </w:rPr>
        <w:t>GET /cgi/proc/sound?1000&amp;1000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nonce="5d6553aca400536fcd1dca1d467bc428", uri="/cgi/proc/sound?1000&amp;1000", algorithm=MD5, response="7053664025903c9c1485a188023909bd", opaque="3115FB22", qop=auth, nc=00000001, cnonce="63d86b75894ca977"</w:t>
      </w:r>
      <w:r>
        <w:br/>
      </w:r>
    </w:p>
    <w:p w:rsidR="00405864" w:rsidRDefault="00405864" w:rsidP="6D90C170">
      <w:r w:rsidRPr="00C864E2">
        <w:rPr>
          <w:rFonts w:cs="Calibri"/>
          <w:color w:val="C00000"/>
        </w:rPr>
        <w:t>HTTP/1.1 200 OK</w:t>
      </w:r>
      <w:r>
        <w:br/>
      </w:r>
      <w:r w:rsidRPr="00C864E2">
        <w:rPr>
          <w:rFonts w:cs="Calibri"/>
          <w:color w:val="C00000"/>
        </w:rPr>
        <w:t>Server: host name</w:t>
      </w:r>
      <w:r>
        <w:br/>
      </w:r>
      <w:r w:rsidRPr="00C864E2">
        <w:rPr>
          <w:rFonts w:cs="Calibri"/>
          <w:color w:val="C00000"/>
        </w:rPr>
        <w:t>Content-Type: application/json</w:t>
      </w:r>
      <w:r>
        <w:br/>
      </w:r>
      <w:r w:rsidRPr="00C864E2">
        <w:rPr>
          <w:rFonts w:cs="Calibri"/>
          <w:color w:val="C00000"/>
        </w:rPr>
        <w:t>Cache-Control: no-cache</w:t>
      </w:r>
      <w:r>
        <w:br/>
      </w:r>
      <w:r w:rsidRPr="00C864E2">
        <w:rPr>
          <w:rFonts w:cs="Calibri"/>
          <w:color w:val="C00000"/>
        </w:rPr>
        <w:t>Content-Length: 2</w:t>
      </w:r>
      <w:r>
        <w:br/>
      </w:r>
      <w:r>
        <w:br/>
      </w:r>
      <w:r w:rsidRPr="00C864E2">
        <w:rPr>
          <w:rFonts w:cs="Calibri"/>
          <w:color w:val="C00000"/>
        </w:rPr>
        <w:t>{}</w:t>
      </w:r>
      <w:r>
        <w:br/>
      </w:r>
    </w:p>
    <w:p w:rsidR="00405864" w:rsidRPr="00C864E2" w:rsidRDefault="00405864" w:rsidP="4B606734">
      <w:pPr>
        <w:pStyle w:val="Heading3"/>
        <w:rPr>
          <w:lang w:val="ru-RU"/>
        </w:rPr>
      </w:pPr>
      <w:r w:rsidRPr="621A6314">
        <w:rPr>
          <w:lang w:val="ru-RU"/>
        </w:rPr>
        <w:t>Таблицы. Чтение таблицы.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 xml:space="preserve">Таблица представляет собой одну или несколько строк с несколькими полями. Как правило все таблицы аппарата имеют фиксированное количество строк. Вставка и удаление строк в таких таблицах невозможна. Однострочные таблицы представляются как объекты JSON. Многострочные - как массивы объектов. </w:t>
      </w:r>
    </w:p>
    <w:p w:rsidR="00405864" w:rsidRPr="00C864E2" w:rsidRDefault="00405864" w:rsidP="4B606734">
      <w:pPr>
        <w:rPr>
          <w:lang w:val="ru-RU"/>
        </w:rPr>
      </w:pPr>
      <w:r w:rsidRPr="4C6E34AF">
        <w:rPr>
          <w:lang w:val="ru-RU"/>
        </w:rPr>
        <w:t xml:space="preserve">В многострочных таблицах одно из полей является ключевым, По этому полю происходит изменение строки. В большинстве случаев это поле имеет имя </w:t>
      </w:r>
      <w:r w:rsidRPr="4C6E34AF">
        <w:rPr>
          <w:b/>
          <w:bCs/>
          <w:lang w:val="ru-RU"/>
        </w:rPr>
        <w:t>id</w:t>
      </w:r>
      <w:r w:rsidRPr="4C6E34AF">
        <w:rPr>
          <w:lang w:val="ru-RU"/>
        </w:rPr>
        <w:t xml:space="preserve">. В случаях, когда поле имеет другое имя, это оговаривается дополнительно в описании конкретной таблицы.   </w:t>
      </w:r>
    </w:p>
    <w:p w:rsidR="00405864" w:rsidRPr="00C864E2" w:rsidRDefault="00405864" w:rsidP="6D90C170">
      <w:pPr>
        <w:rPr>
          <w:lang w:val="ru-RU"/>
        </w:rPr>
      </w:pPr>
      <w:r w:rsidRPr="621A6314">
        <w:rPr>
          <w:lang w:val="ru-RU"/>
        </w:rPr>
        <w:t xml:space="preserve">Чтение таблицы производится НТТР методом GET ресурса </w:t>
      </w:r>
      <w:r w:rsidRPr="00C864E2">
        <w:rPr>
          <w:rFonts w:ascii="Courier New" w:hAnsi="Courier New" w:cs="Courier New"/>
          <w:lang w:val="ru-RU"/>
        </w:rPr>
        <w:t>/cgi/tbl/name</w:t>
      </w:r>
      <w:r w:rsidRPr="621A6314">
        <w:rPr>
          <w:lang w:val="ru-RU"/>
        </w:rPr>
        <w:t>, где name - имя таблицы.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>Пример чтения однострочной таблицы:</w:t>
      </w:r>
    </w:p>
    <w:p w:rsidR="00405864" w:rsidRPr="00C864E2" w:rsidRDefault="00405864" w:rsidP="6D90C170">
      <w:pPr>
        <w:rPr>
          <w:lang w:val="ru-RU"/>
        </w:rPr>
      </w:pPr>
      <w:r w:rsidRPr="621A6314">
        <w:rPr>
          <w:rFonts w:ascii="Courier New" w:hAnsi="Courier New" w:cs="Courier New"/>
          <w:color w:val="0070C0"/>
          <w:lang w:val="ru-RU"/>
        </w:rPr>
        <w:t>GET /cgi/tbl/Flg HTTP/1.1</w:t>
      </w:r>
      <w:r w:rsidRPr="00FE781F">
        <w:rPr>
          <w:lang w:val="ru-RU"/>
        </w:rPr>
        <w:br/>
      </w:r>
      <w:r w:rsidRPr="621A6314">
        <w:rPr>
          <w:rFonts w:ascii="Courier New" w:hAnsi="Courier New" w:cs="Courier New"/>
          <w:color w:val="0070C0"/>
          <w:lang w:val="ru-RU"/>
        </w:rPr>
        <w:t xml:space="preserve">Host: </w:t>
      </w:r>
      <w:r w:rsidRPr="3DF40D43">
        <w:rPr>
          <w:rFonts w:ascii="Courier New" w:hAnsi="Courier New" w:cs="Courier New"/>
          <w:color w:val="0070C0"/>
          <w:lang w:val="ru-RU"/>
        </w:rPr>
        <w:t>192.168.8.2</w:t>
      </w:r>
      <w:r w:rsidRPr="00FE781F">
        <w:rPr>
          <w:lang w:val="ru-RU"/>
        </w:rPr>
        <w:br/>
      </w:r>
      <w:r w:rsidRPr="621A6314">
        <w:rPr>
          <w:rFonts w:ascii="Courier New" w:hAnsi="Courier New" w:cs="Courier New"/>
          <w:color w:val="0070C0"/>
          <w:lang w:val="ru-RU"/>
        </w:rPr>
        <w:t>User-Agent: test</w:t>
      </w:r>
      <w:r w:rsidRPr="00FE781F">
        <w:rPr>
          <w:lang w:val="ru-RU"/>
        </w:rPr>
        <w:br/>
      </w:r>
      <w:r w:rsidRPr="621A6314">
        <w:rPr>
          <w:rFonts w:ascii="Courier New" w:hAnsi="Courier New" w:cs="Courier New"/>
          <w:color w:val="0070C0"/>
          <w:lang w:val="ru-RU"/>
        </w:rPr>
        <w:t>Authorization: Digest username="admin", realm="HTROM", nonce="f7c7d74960ba779d53fcbb891d571ba1", uri="/cgi/tbl/Flg", algorithm=MD5, response="4c8504fb97b6ef3bac0532959d3b6277", opaque="33539145", qop=auth, nc=00000001, cnonce="58eb5e9073bd08bc"</w:t>
      </w:r>
      <w:r w:rsidRPr="00FE781F">
        <w:rPr>
          <w:lang w:val="ru-RU"/>
        </w:rPr>
        <w:br/>
      </w:r>
    </w:p>
    <w:p w:rsidR="00405864" w:rsidRPr="00C055FC" w:rsidRDefault="00405864" w:rsidP="00BF48D2">
      <w:pPr>
        <w:pStyle w:val="HTMLPreformatted"/>
        <w:rPr>
          <w:color w:val="C00000"/>
          <w:sz w:val="22"/>
          <w:szCs w:val="22"/>
          <w:lang w:val="en-US" w:eastAsia="zh-CN"/>
        </w:rPr>
      </w:pPr>
      <w:r w:rsidRPr="00C864E2">
        <w:rPr>
          <w:color w:val="C00000"/>
        </w:rPr>
        <w:t>HTTP/1.1 200 OK</w:t>
      </w:r>
      <w:r>
        <w:br/>
      </w:r>
      <w:r w:rsidRPr="00C864E2">
        <w:rPr>
          <w:color w:val="C00000"/>
        </w:rPr>
        <w:t>Server: host name</w:t>
      </w:r>
      <w:r>
        <w:br/>
      </w:r>
      <w:r w:rsidRPr="00C864E2">
        <w:rPr>
          <w:color w:val="C00000"/>
        </w:rPr>
        <w:t>Content-Type: application/json</w:t>
      </w:r>
      <w:r>
        <w:br/>
      </w:r>
      <w:r w:rsidRPr="00C864E2">
        <w:rPr>
          <w:color w:val="C00000"/>
        </w:rPr>
        <w:t>Cache-Control: no-cache</w:t>
      </w:r>
      <w:r>
        <w:br/>
      </w:r>
      <w:r>
        <w:br/>
      </w:r>
      <w:r w:rsidRPr="00C055FC">
        <w:rPr>
          <w:color w:val="C00000"/>
          <w:sz w:val="22"/>
          <w:szCs w:val="22"/>
          <w:lang w:val="en-US" w:eastAsia="zh-CN"/>
        </w:rPr>
        <w:t>{"Lang":0,"AutoOff":0,"PrintOff":0,"Flg1":8448,"Flg2":0,"Feed":7,"Flg3":4}</w:t>
      </w:r>
    </w:p>
    <w:p w:rsidR="00405864" w:rsidRPr="00C055FC" w:rsidRDefault="00405864" w:rsidP="6D90C170"/>
    <w:p w:rsidR="00405864" w:rsidRPr="005814AF" w:rsidRDefault="00405864" w:rsidP="6D90C170">
      <w:r w:rsidRPr="4C6E34AF">
        <w:rPr>
          <w:lang w:val="ru-RU"/>
        </w:rPr>
        <w:t>Пример</w:t>
      </w:r>
      <w:r w:rsidRPr="005814AF">
        <w:t xml:space="preserve"> </w:t>
      </w:r>
      <w:r w:rsidRPr="4C6E34AF">
        <w:rPr>
          <w:lang w:val="ru-RU"/>
        </w:rPr>
        <w:t>чтения</w:t>
      </w:r>
      <w:r w:rsidRPr="005814AF">
        <w:t xml:space="preserve"> </w:t>
      </w:r>
      <w:r w:rsidRPr="4C6E34AF">
        <w:rPr>
          <w:lang w:val="ru-RU"/>
        </w:rPr>
        <w:t>многострочной</w:t>
      </w:r>
      <w:r w:rsidRPr="005814AF">
        <w:t xml:space="preserve"> </w:t>
      </w:r>
      <w:r w:rsidRPr="4C6E34AF">
        <w:rPr>
          <w:lang w:val="ru-RU"/>
        </w:rPr>
        <w:t>таблицы</w:t>
      </w:r>
      <w:r w:rsidRPr="005814AF">
        <w:t>:</w:t>
      </w:r>
    </w:p>
    <w:p w:rsidR="00405864" w:rsidRDefault="00405864" w:rsidP="6D90C170">
      <w:r w:rsidRPr="00C864E2">
        <w:rPr>
          <w:rFonts w:ascii="Courier New" w:hAnsi="Courier New" w:cs="Courier New"/>
          <w:color w:val="0070C0"/>
        </w:rPr>
        <w:t>GET /cgi/tbl/Pay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nonce="f7c7d74960ba779d53fcbb891d571ba1", uri="/cgi/tbl/Pay", algorithm=MD5, response="c89610a4a3f08f91ad45fe8fb3ac747b", opaque="33539145", qop=auth, nc=00000004, cnonce="32292630ba10c70b"</w:t>
      </w:r>
      <w:r>
        <w:br/>
      </w:r>
      <w:r>
        <w:br/>
      </w:r>
      <w:r w:rsidRPr="00C864E2">
        <w:rPr>
          <w:rFonts w:ascii="Courier New" w:hAnsi="Courier New" w:cs="Courier New"/>
          <w:color w:val="C00000"/>
        </w:rPr>
        <w:t>HTTP/1.1 200 OK</w:t>
      </w:r>
      <w:r>
        <w:br/>
      </w:r>
      <w:r w:rsidRPr="00C864E2">
        <w:rPr>
          <w:rFonts w:ascii="Courier New" w:hAnsi="Courier New" w:cs="Courier New"/>
          <w:color w:val="C00000"/>
        </w:rPr>
        <w:t>Server: host name</w:t>
      </w:r>
      <w:r>
        <w:br/>
      </w:r>
      <w:r w:rsidRPr="00C864E2">
        <w:rPr>
          <w:rFonts w:ascii="Courier New" w:hAnsi="Courier New" w:cs="Courier New"/>
          <w:color w:val="C00000"/>
        </w:rPr>
        <w:t>Content-Type: application/json</w:t>
      </w:r>
      <w:r>
        <w:br/>
      </w:r>
      <w:r w:rsidRPr="00C864E2">
        <w:rPr>
          <w:rFonts w:ascii="Courier New" w:hAnsi="Courier New" w:cs="Courier New"/>
          <w:color w:val="C00000"/>
        </w:rPr>
        <w:t>Cache-Control: no-cache</w:t>
      </w:r>
      <w:r>
        <w:br/>
      </w:r>
      <w:r>
        <w:br/>
      </w:r>
      <w:r w:rsidRPr="00C864E2">
        <w:rPr>
          <w:rFonts w:ascii="Courier New" w:hAnsi="Courier New" w:cs="Courier New"/>
          <w:color w:val="C00000"/>
        </w:rPr>
        <w:t>[</w:t>
      </w:r>
      <w:r>
        <w:br/>
      </w:r>
      <w:r w:rsidRPr="00C864E2">
        <w:rPr>
          <w:rFonts w:ascii="Courier New" w:hAnsi="Courier New" w:cs="Courier New"/>
          <w:color w:val="C00000"/>
        </w:rPr>
        <w:t>{"id":1,"Param":35,"Name":"I"},</w:t>
      </w:r>
      <w:r>
        <w:br/>
      </w:r>
      <w:r w:rsidRPr="00C864E2">
        <w:rPr>
          <w:rFonts w:ascii="Courier New" w:hAnsi="Courier New" w:cs="Courier New"/>
          <w:color w:val="C00000"/>
        </w:rPr>
        <w:t>{"id":2,"Param":1,"Name":""},</w:t>
      </w:r>
      <w:r>
        <w:br/>
      </w:r>
      <w:r w:rsidRPr="00C864E2">
        <w:rPr>
          <w:rFonts w:ascii="Courier New" w:hAnsi="Courier New" w:cs="Courier New"/>
          <w:color w:val="C00000"/>
        </w:rPr>
        <w:t>{"id":3,"Param":17,"Name":""},</w:t>
      </w:r>
      <w:r>
        <w:br/>
      </w:r>
      <w:r w:rsidRPr="00C864E2">
        <w:rPr>
          <w:rFonts w:ascii="Courier New" w:hAnsi="Courier New" w:cs="Courier New"/>
          <w:color w:val="C00000"/>
        </w:rPr>
        <w:t>{"id":4,"Param":17,"Name":""}]</w:t>
      </w:r>
      <w:r>
        <w:br/>
      </w:r>
    </w:p>
    <w:p w:rsidR="00405864" w:rsidRDefault="00405864" w:rsidP="6D90C170">
      <w:pPr>
        <w:pStyle w:val="Heading3"/>
      </w:pPr>
      <w:r w:rsidRPr="621A6314">
        <w:rPr>
          <w:lang w:val="ru-RU"/>
        </w:rPr>
        <w:t>Изменение</w:t>
      </w:r>
      <w:r w:rsidRPr="00C864E2">
        <w:t xml:space="preserve"> </w:t>
      </w:r>
      <w:r w:rsidRPr="621A6314">
        <w:rPr>
          <w:lang w:val="ru-RU"/>
        </w:rPr>
        <w:t>таблицы</w:t>
      </w:r>
      <w:r w:rsidRPr="00C864E2">
        <w:t>.</w:t>
      </w:r>
    </w:p>
    <w:p w:rsidR="00405864" w:rsidRDefault="00405864" w:rsidP="4B606734">
      <w:r w:rsidRPr="4C6E34AF">
        <w:rPr>
          <w:lang w:val="ru-RU"/>
        </w:rPr>
        <w:t>Изменение</w:t>
      </w:r>
      <w:r w:rsidRPr="00C864E2">
        <w:t xml:space="preserve"> </w:t>
      </w:r>
      <w:r w:rsidRPr="4C6E34AF">
        <w:rPr>
          <w:lang w:val="ru-RU"/>
        </w:rPr>
        <w:t>содержимого</w:t>
      </w:r>
      <w:r w:rsidRPr="00C864E2">
        <w:t xml:space="preserve"> </w:t>
      </w:r>
      <w:r w:rsidRPr="4C6E34AF">
        <w:rPr>
          <w:lang w:val="ru-RU"/>
        </w:rPr>
        <w:t>таблицы</w:t>
      </w:r>
      <w:r w:rsidRPr="00C864E2">
        <w:t xml:space="preserve"> </w:t>
      </w:r>
      <w:r w:rsidRPr="00C864E2">
        <w:rPr>
          <w:b/>
          <w:bCs/>
        </w:rPr>
        <w:t>/cgi/tbl/name</w:t>
      </w:r>
      <w:r w:rsidRPr="00C864E2">
        <w:t xml:space="preserve"> </w:t>
      </w:r>
      <w:r w:rsidRPr="4C6E34AF">
        <w:rPr>
          <w:lang w:val="ru-RU"/>
        </w:rPr>
        <w:t>производится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PATCH</w:t>
      </w:r>
      <w:r w:rsidRPr="00C864E2">
        <w:t xml:space="preserve"> (</w:t>
      </w:r>
      <w:r w:rsidRPr="4C6E34AF">
        <w:rPr>
          <w:lang w:val="ru-RU"/>
        </w:rPr>
        <w:t>или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POST</w:t>
      </w:r>
      <w:r w:rsidRPr="00C864E2">
        <w:t xml:space="preserve"> </w:t>
      </w:r>
      <w:r w:rsidRPr="4C6E34AF">
        <w:rPr>
          <w:lang w:val="ru-RU"/>
        </w:rPr>
        <w:t>с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заголовком</w:t>
      </w:r>
      <w:r w:rsidRPr="00C864E2">
        <w:t xml:space="preserve"> </w:t>
      </w:r>
      <w:r w:rsidRPr="00C864E2">
        <w:rPr>
          <w:rFonts w:cs="Calibri"/>
          <w:b/>
          <w:bCs/>
        </w:rPr>
        <w:t>X-HTTP-Method-Override=PATCH</w:t>
      </w:r>
      <w:r w:rsidRPr="00C864E2">
        <w:t xml:space="preserve">).                    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>Для изменения многострочной таблицы в изменяемых строках обязательно нужно указывать ключевое поле. Если изменение затрагивает одну строку таблицы, измененная строка возвращается в ответе при успешной модификации. При успешной модификации нескольких строк таблицы возвращается пустой объект. При ошибке модификации строки, возвращается ошибка с идентификатором этой строки, модификация дальнейших строк не производится. Формат возврата ошибок приводится в соответствующем разделе ниже.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lang w:val="ru-RU"/>
        </w:rPr>
        <w:t>Пример модификации однострочной таблицы.</w:t>
      </w:r>
    </w:p>
    <w:p w:rsidR="00405864" w:rsidRDefault="00405864" w:rsidP="4B606734">
      <w:r w:rsidRPr="00C864E2">
        <w:rPr>
          <w:rFonts w:ascii="Courier New" w:hAnsi="Courier New" w:cs="Courier New"/>
          <w:color w:val="0070C0"/>
        </w:rPr>
        <w:t>POST /cgi/tbl/Flg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Content-Length: 10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nonce="8697c1e6d12141d6b4d8f74a9e53dc57", uri="/cgi/tbl/Flg", algorithm=MD5, response="66af9754042863ae698045430bd1f934", opaque="3F839E97", qop=auth, nc=00000001, cnonce="c1e81fbae20ea51c"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X-HTTP-Method-Override: PATCH</w:t>
      </w:r>
      <w:r>
        <w:br/>
      </w:r>
      <w:r w:rsidRPr="00C864E2">
        <w:rPr>
          <w:rFonts w:ascii="Courier New" w:hAnsi="Courier New" w:cs="Courier New"/>
          <w:color w:val="0070C0"/>
        </w:rPr>
        <w:t>Content-Type: text/plain;charset=UTF-8</w:t>
      </w:r>
      <w:r>
        <w:br/>
      </w:r>
      <w:r>
        <w:br/>
      </w:r>
      <w:r w:rsidRPr="00C864E2">
        <w:rPr>
          <w:rFonts w:ascii="Courier New" w:hAnsi="Courier New" w:cs="Courier New"/>
          <w:color w:val="0070C0"/>
        </w:rPr>
        <w:t>{"Feed":1}</w:t>
      </w:r>
    </w:p>
    <w:p w:rsidR="00405864" w:rsidRDefault="00405864" w:rsidP="4B606734">
      <w:r w:rsidRPr="00C864E2">
        <w:rPr>
          <w:rFonts w:ascii="Courier New" w:hAnsi="Courier New" w:cs="Courier New"/>
          <w:color w:val="C00000"/>
        </w:rPr>
        <w:t>HTTP/1.1 200 OK</w:t>
      </w:r>
      <w:r>
        <w:br/>
      </w:r>
      <w:r w:rsidRPr="00C864E2">
        <w:rPr>
          <w:rFonts w:ascii="Courier New" w:hAnsi="Courier New" w:cs="Courier New"/>
          <w:color w:val="C00000"/>
        </w:rPr>
        <w:t>Server: host name</w:t>
      </w:r>
      <w:r>
        <w:br/>
      </w:r>
      <w:r w:rsidRPr="00C864E2">
        <w:rPr>
          <w:rFonts w:ascii="Courier New" w:hAnsi="Courier New" w:cs="Courier New"/>
          <w:color w:val="C00000"/>
        </w:rPr>
        <w:t>Content-Type: application/json</w:t>
      </w:r>
      <w:r>
        <w:br/>
      </w:r>
      <w:r w:rsidRPr="00C864E2">
        <w:rPr>
          <w:rFonts w:ascii="Courier New" w:hAnsi="Courier New" w:cs="Courier New"/>
          <w:color w:val="C00000"/>
        </w:rPr>
        <w:t>Cache-Control: no-cache</w:t>
      </w:r>
    </w:p>
    <w:p w:rsidR="00405864" w:rsidRPr="00856C98" w:rsidRDefault="00405864" w:rsidP="4B606734">
      <w:r w:rsidRPr="00856C98">
        <w:rPr>
          <w:color w:val="C00000"/>
        </w:rPr>
        <w:t>{"Lang":0,"AutoOff":0,"PrintOff":0,"Flg1":8448,"Flg2":0,"Feed":7,"Flg3":4}</w:t>
      </w:r>
    </w:p>
    <w:p w:rsidR="00405864" w:rsidRPr="00C864E2" w:rsidRDefault="00405864" w:rsidP="4B606734">
      <w:pPr>
        <w:rPr>
          <w:lang w:val="ru-RU"/>
        </w:rPr>
      </w:pPr>
      <w:r w:rsidRPr="621A6314">
        <w:rPr>
          <w:rFonts w:cs="Calibri"/>
          <w:lang w:val="ru-RU"/>
        </w:rPr>
        <w:t>Пример модификации нескольких строк многострочной таблицы</w:t>
      </w:r>
    </w:p>
    <w:p w:rsidR="00405864" w:rsidRDefault="00405864" w:rsidP="4B606734">
      <w:r w:rsidRPr="00C864E2">
        <w:rPr>
          <w:rFonts w:ascii="Courier New" w:hAnsi="Courier New" w:cs="Courier New"/>
          <w:color w:val="0070C0"/>
        </w:rPr>
        <w:t>POST /cgi/tbl/Pay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Content-Length: 41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nonce="a5cba8b926bdcbc203f1b58df8a9bbdc", uri="/cgi/tbl/Pay", algorithm=MD5, response="44959fdb6d2cb645631bc9f282dc43ca", opaque="6ABBEF89", qop=auth, nc=00000002, cnonce="a4c55c6905bd1ea7"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X-HTTP-Method-Override: PATCH</w:t>
      </w:r>
      <w:r>
        <w:br/>
      </w:r>
      <w:r w:rsidRPr="00C864E2">
        <w:rPr>
          <w:rFonts w:ascii="Courier New" w:hAnsi="Courier New" w:cs="Courier New"/>
          <w:color w:val="0070C0"/>
        </w:rPr>
        <w:t>Content-Type: text/plain;charset=UTF-8</w:t>
      </w:r>
      <w:r>
        <w:br/>
      </w:r>
      <w:r>
        <w:br/>
      </w:r>
      <w:r w:rsidRPr="00C864E2">
        <w:rPr>
          <w:rFonts w:ascii="Courier New" w:hAnsi="Courier New" w:cs="Courier New"/>
          <w:color w:val="0070C0"/>
        </w:rPr>
        <w:t>[{"id":3,"Param":16},{"id":4,"Param":16}]</w:t>
      </w:r>
    </w:p>
    <w:p w:rsidR="00405864" w:rsidRDefault="00405864" w:rsidP="4B606734">
      <w:r w:rsidRPr="00C864E2">
        <w:rPr>
          <w:rFonts w:ascii="Courier New" w:hAnsi="Courier New" w:cs="Courier New"/>
          <w:color w:val="C00000"/>
        </w:rPr>
        <w:t>HTTP/1.1 200 OK</w:t>
      </w:r>
      <w:r>
        <w:br/>
      </w:r>
      <w:r w:rsidRPr="00C864E2">
        <w:rPr>
          <w:rFonts w:ascii="Courier New" w:hAnsi="Courier New" w:cs="Courier New"/>
          <w:color w:val="C00000"/>
        </w:rPr>
        <w:t>Server: host name</w:t>
      </w:r>
      <w:r>
        <w:br/>
      </w:r>
      <w:r w:rsidRPr="00C864E2">
        <w:rPr>
          <w:rFonts w:ascii="Courier New" w:hAnsi="Courier New" w:cs="Courier New"/>
          <w:color w:val="C00000"/>
        </w:rPr>
        <w:t>Content-Type: application/json</w:t>
      </w:r>
      <w:r>
        <w:br/>
      </w:r>
      <w:r w:rsidRPr="00C864E2">
        <w:rPr>
          <w:rFonts w:ascii="Courier New" w:hAnsi="Courier New" w:cs="Courier New"/>
          <w:color w:val="C00000"/>
        </w:rPr>
        <w:t>Cache-Control: no-cache</w:t>
      </w:r>
      <w:r>
        <w:br/>
      </w:r>
      <w:r>
        <w:br/>
      </w:r>
      <w:r w:rsidRPr="00C864E2">
        <w:rPr>
          <w:rFonts w:ascii="Courier New" w:hAnsi="Courier New" w:cs="Courier New"/>
          <w:color w:val="C00000"/>
        </w:rPr>
        <w:t>{}</w:t>
      </w:r>
    </w:p>
    <w:p w:rsidR="00405864" w:rsidRPr="00C864E2" w:rsidRDefault="00405864" w:rsidP="4B606734">
      <w:pPr>
        <w:rPr>
          <w:lang w:val="ru-RU"/>
        </w:rPr>
      </w:pPr>
      <w:r w:rsidRPr="00C742A5">
        <w:br/>
      </w:r>
      <w:r w:rsidRPr="4C6E34AF">
        <w:rPr>
          <w:rFonts w:cs="Calibri"/>
          <w:lang w:val="ru-RU"/>
        </w:rPr>
        <w:t>Пример модификации одной строки многострочной таблицы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                   </w:t>
      </w:r>
    </w:p>
    <w:p w:rsidR="00405864" w:rsidRDefault="00405864" w:rsidP="6D90C170">
      <w:r w:rsidRPr="00C864E2">
        <w:rPr>
          <w:rFonts w:ascii="Courier New" w:hAnsi="Courier New" w:cs="Courier New"/>
          <w:color w:val="0070C0"/>
        </w:rPr>
        <w:t>POST /cgi/tbl/Pay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Content-Length: 21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nonce="948dd8135bdfdfdca86f72e639daf2b4", uri="/cgi/tbl/Pay", algorithm=MD5, response="3b593598d154d0d778849ed63827ffff", opaque="6CE1D139", qop=auth, nc=00000002, cnonce="a58471689c9a5979"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X-HTTP-Method-Override: PATCH</w:t>
      </w:r>
      <w:r>
        <w:br/>
      </w:r>
      <w:r w:rsidRPr="00C864E2">
        <w:rPr>
          <w:rFonts w:ascii="Courier New" w:hAnsi="Courier New" w:cs="Courier New"/>
          <w:color w:val="0070C0"/>
        </w:rPr>
        <w:t>Content-Type: text/plain;charset=UTF-8</w:t>
      </w:r>
      <w:r>
        <w:br/>
      </w:r>
      <w:r>
        <w:br/>
      </w:r>
      <w:r w:rsidRPr="00C864E2">
        <w:rPr>
          <w:rFonts w:ascii="Courier New" w:hAnsi="Courier New" w:cs="Courier New"/>
          <w:color w:val="0070C0"/>
        </w:rPr>
        <w:t>[{"id":3,"Param":17}]</w:t>
      </w:r>
    </w:p>
    <w:p w:rsidR="00405864" w:rsidRDefault="00405864" w:rsidP="6D90C170">
      <w:r w:rsidRPr="00C864E2">
        <w:rPr>
          <w:rFonts w:ascii="Courier New" w:hAnsi="Courier New" w:cs="Courier New"/>
          <w:color w:val="C00000"/>
        </w:rPr>
        <w:t>HTTP/1.1 200 OK</w:t>
      </w:r>
      <w:r>
        <w:br/>
      </w:r>
      <w:r w:rsidRPr="00C864E2">
        <w:rPr>
          <w:rFonts w:ascii="Courier New" w:hAnsi="Courier New" w:cs="Courier New"/>
          <w:color w:val="C00000"/>
        </w:rPr>
        <w:t>Server: host name</w:t>
      </w:r>
      <w:r>
        <w:br/>
      </w:r>
      <w:r w:rsidRPr="00C864E2">
        <w:rPr>
          <w:rFonts w:ascii="Courier New" w:hAnsi="Courier New" w:cs="Courier New"/>
          <w:color w:val="C00000"/>
        </w:rPr>
        <w:t>Content-Type: application/json</w:t>
      </w:r>
      <w:r>
        <w:br/>
      </w:r>
      <w:r w:rsidRPr="00C864E2">
        <w:rPr>
          <w:rFonts w:ascii="Courier New" w:hAnsi="Courier New" w:cs="Courier New"/>
          <w:color w:val="C00000"/>
        </w:rPr>
        <w:t>Cache-Control: no-cache</w:t>
      </w:r>
      <w:r>
        <w:br/>
      </w:r>
      <w:r>
        <w:br/>
      </w:r>
      <w:r w:rsidRPr="00C864E2">
        <w:rPr>
          <w:rFonts w:ascii="Courier New" w:hAnsi="Courier New" w:cs="Courier New"/>
          <w:color w:val="C00000"/>
        </w:rPr>
        <w:t>{"id":3,"Param":17,"Name":""}</w:t>
      </w:r>
    </w:p>
    <w:p w:rsidR="00405864" w:rsidRDefault="00405864" w:rsidP="4B606734">
      <w:r w:rsidRPr="621A6314">
        <w:rPr>
          <w:lang w:val="ru-RU"/>
        </w:rPr>
        <w:t>Пример</w:t>
      </w:r>
      <w:r w:rsidRPr="00C864E2">
        <w:t xml:space="preserve"> </w:t>
      </w:r>
      <w:r w:rsidRPr="621A6314">
        <w:rPr>
          <w:lang w:val="ru-RU"/>
        </w:rPr>
        <w:t>модификации</w:t>
      </w:r>
      <w:r w:rsidRPr="00C864E2">
        <w:t xml:space="preserve"> </w:t>
      </w:r>
      <w:r w:rsidRPr="621A6314">
        <w:rPr>
          <w:lang w:val="ru-RU"/>
        </w:rPr>
        <w:t>таблицы</w:t>
      </w:r>
      <w:r w:rsidRPr="00C864E2">
        <w:t xml:space="preserve"> </w:t>
      </w:r>
      <w:r w:rsidRPr="621A6314">
        <w:rPr>
          <w:lang w:val="ru-RU"/>
        </w:rPr>
        <w:t>с</w:t>
      </w:r>
      <w:r w:rsidRPr="00C864E2">
        <w:t xml:space="preserve"> </w:t>
      </w:r>
      <w:r w:rsidRPr="621A6314">
        <w:rPr>
          <w:lang w:val="ru-RU"/>
        </w:rPr>
        <w:t>ошибкой</w:t>
      </w:r>
    </w:p>
    <w:p w:rsidR="00405864" w:rsidRDefault="00405864" w:rsidP="6D90C170">
      <w:r w:rsidRPr="00C864E2">
        <w:rPr>
          <w:rFonts w:ascii="Courier New" w:hAnsi="Courier New" w:cs="Courier New"/>
          <w:color w:val="0070C0"/>
        </w:rPr>
        <w:t>POST /cgi/tbl/Pay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Content-Length: 20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nonce="26ef38e8241ae74b8bb1f88692d5aa72", uri="/cgi/tbl/Pay", algorithm=MD5, response="c9c42ee5e587b8a922d7520559cda5bf", opaque="6E81E29C", qop=auth, nc=00000001, cnonce="2c118b13a5a80880"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X-HTTP-Method-Override: PATCH</w:t>
      </w:r>
      <w:r>
        <w:br/>
      </w:r>
      <w:r w:rsidRPr="00C864E2">
        <w:rPr>
          <w:rFonts w:ascii="Courier New" w:hAnsi="Courier New" w:cs="Courier New"/>
          <w:color w:val="0070C0"/>
        </w:rPr>
        <w:t>Content-Type: text/plain;charset=UTF-8</w:t>
      </w:r>
      <w:r>
        <w:br/>
      </w:r>
      <w:r>
        <w:br/>
      </w:r>
      <w:r w:rsidRPr="00C864E2">
        <w:rPr>
          <w:rFonts w:ascii="Courier New" w:hAnsi="Courier New" w:cs="Courier New"/>
          <w:color w:val="0070C0"/>
        </w:rPr>
        <w:t>[{"id":4,"Parm":17}]</w:t>
      </w:r>
    </w:p>
    <w:p w:rsidR="00405864" w:rsidRDefault="00405864" w:rsidP="6D90C170">
      <w:r w:rsidRPr="00C864E2">
        <w:rPr>
          <w:rFonts w:ascii="Courier New" w:hAnsi="Courier New" w:cs="Courier New"/>
          <w:color w:val="C00000"/>
        </w:rPr>
        <w:t>HTTP/1.1 200 OK</w:t>
      </w:r>
      <w:r>
        <w:br/>
      </w:r>
      <w:r w:rsidRPr="00C864E2">
        <w:rPr>
          <w:rFonts w:ascii="Courier New" w:hAnsi="Courier New" w:cs="Courier New"/>
          <w:color w:val="C00000"/>
        </w:rPr>
        <w:t>Server: host name</w:t>
      </w:r>
      <w:r>
        <w:br/>
      </w:r>
      <w:r w:rsidRPr="00C864E2">
        <w:rPr>
          <w:rFonts w:ascii="Courier New" w:hAnsi="Courier New" w:cs="Courier New"/>
          <w:color w:val="C00000"/>
        </w:rPr>
        <w:t>Content-Type: application/json</w:t>
      </w:r>
      <w:r>
        <w:br/>
      </w:r>
      <w:r w:rsidRPr="00C864E2">
        <w:rPr>
          <w:rFonts w:ascii="Courier New" w:hAnsi="Courier New" w:cs="Courier New"/>
          <w:color w:val="C00000"/>
        </w:rPr>
        <w:t>Cache-Control: no-cache</w:t>
      </w:r>
      <w:r>
        <w:br/>
      </w:r>
      <w:r>
        <w:br/>
      </w:r>
      <w:r w:rsidRPr="00C864E2">
        <w:rPr>
          <w:rFonts w:ascii="Courier New" w:hAnsi="Courier New" w:cs="Courier New"/>
          <w:color w:val="C00000"/>
        </w:rPr>
        <w:t>{"id":4,"err":{"e":"xC2"}}</w:t>
      </w:r>
    </w:p>
    <w:p w:rsidR="00405864" w:rsidRDefault="00405864" w:rsidP="0B34B188">
      <w:pPr>
        <w:pStyle w:val="Heading3"/>
      </w:pPr>
      <w:r w:rsidRPr="0B34B188">
        <w:rPr>
          <w:lang w:val="ru-RU"/>
        </w:rPr>
        <w:t>Изменение</w:t>
      </w:r>
      <w:r w:rsidRPr="00C864E2">
        <w:t xml:space="preserve"> </w:t>
      </w:r>
      <w:r w:rsidRPr="0B34B188">
        <w:rPr>
          <w:lang w:val="ru-RU"/>
        </w:rPr>
        <w:t>строки</w:t>
      </w:r>
      <w:r w:rsidRPr="00C864E2">
        <w:t xml:space="preserve"> </w:t>
      </w:r>
      <w:r w:rsidRPr="0B34B188">
        <w:rPr>
          <w:lang w:val="ru-RU"/>
        </w:rPr>
        <w:t>многострочной</w:t>
      </w:r>
      <w:r w:rsidRPr="00C864E2">
        <w:t xml:space="preserve"> </w:t>
      </w:r>
      <w:r w:rsidRPr="0B34B188">
        <w:rPr>
          <w:lang w:val="ru-RU"/>
        </w:rPr>
        <w:t>таблицы</w:t>
      </w:r>
      <w:r w:rsidRPr="00C864E2">
        <w:t>.</w:t>
      </w:r>
    </w:p>
    <w:p w:rsidR="00405864" w:rsidRDefault="00405864" w:rsidP="6D90C170">
      <w:r w:rsidRPr="4C6E34AF">
        <w:rPr>
          <w:lang w:val="ru-RU"/>
        </w:rPr>
        <w:t>Изменение</w:t>
      </w:r>
      <w:r w:rsidRPr="00C864E2">
        <w:t xml:space="preserve"> </w:t>
      </w:r>
      <w:r w:rsidRPr="4C6E34AF">
        <w:rPr>
          <w:lang w:val="ru-RU"/>
        </w:rPr>
        <w:t>строки</w:t>
      </w:r>
      <w:r w:rsidRPr="00C864E2">
        <w:t xml:space="preserve"> </w:t>
      </w:r>
      <w:r w:rsidRPr="4C6E34AF">
        <w:rPr>
          <w:lang w:val="ru-RU"/>
        </w:rPr>
        <w:t>таблицы</w:t>
      </w:r>
      <w:r w:rsidRPr="00C864E2">
        <w:t xml:space="preserve"> </w:t>
      </w:r>
      <w:r w:rsidRPr="4C6E34AF">
        <w:rPr>
          <w:lang w:val="ru-RU"/>
        </w:rPr>
        <w:t>по</w:t>
      </w:r>
      <w:r w:rsidRPr="00C864E2">
        <w:t xml:space="preserve"> </w:t>
      </w:r>
      <w:r w:rsidRPr="4C6E34AF">
        <w:rPr>
          <w:lang w:val="ru-RU"/>
        </w:rPr>
        <w:t>адресу</w:t>
      </w:r>
      <w:r w:rsidRPr="00C864E2">
        <w:t xml:space="preserve"> </w:t>
      </w:r>
      <w:r w:rsidRPr="00C864E2">
        <w:rPr>
          <w:b/>
          <w:bCs/>
        </w:rPr>
        <w:t>/cgi/tbl/name/id</w:t>
      </w:r>
      <w:r w:rsidRPr="00C864E2">
        <w:t xml:space="preserve"> </w:t>
      </w:r>
      <w:r w:rsidRPr="4C6E34AF">
        <w:rPr>
          <w:lang w:val="ru-RU"/>
        </w:rPr>
        <w:t>производится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PATCH</w:t>
      </w:r>
      <w:r w:rsidRPr="00C864E2">
        <w:t xml:space="preserve"> (</w:t>
      </w:r>
      <w:r w:rsidRPr="4C6E34AF">
        <w:rPr>
          <w:lang w:val="ru-RU"/>
        </w:rPr>
        <w:t>или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POST</w:t>
      </w:r>
      <w:r w:rsidRPr="00C864E2">
        <w:t xml:space="preserve"> </w:t>
      </w:r>
      <w:r w:rsidRPr="4C6E34AF">
        <w:rPr>
          <w:lang w:val="ru-RU"/>
        </w:rPr>
        <w:t>с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заголовком</w:t>
      </w:r>
      <w:r w:rsidRPr="00C864E2">
        <w:t xml:space="preserve"> </w:t>
      </w:r>
      <w:r w:rsidRPr="00C864E2">
        <w:rPr>
          <w:rFonts w:cs="Calibri"/>
          <w:b/>
          <w:bCs/>
        </w:rPr>
        <w:t>X-HTTP-Method-Override=PATCH</w:t>
      </w:r>
      <w:r w:rsidRPr="00C864E2">
        <w:t xml:space="preserve">). </w:t>
      </w:r>
    </w:p>
    <w:p w:rsidR="00405864" w:rsidRDefault="00405864" w:rsidP="6D90C170">
      <w:r w:rsidRPr="621A6314">
        <w:rPr>
          <w:lang w:val="ru-RU"/>
        </w:rPr>
        <w:t>Пример</w:t>
      </w:r>
      <w:r w:rsidRPr="00C864E2">
        <w:t xml:space="preserve"> </w:t>
      </w:r>
      <w:r w:rsidRPr="621A6314">
        <w:rPr>
          <w:lang w:val="ru-RU"/>
        </w:rPr>
        <w:t>изменения</w:t>
      </w:r>
      <w:r w:rsidRPr="00C864E2">
        <w:t xml:space="preserve"> </w:t>
      </w:r>
      <w:r w:rsidRPr="621A6314">
        <w:rPr>
          <w:lang w:val="ru-RU"/>
        </w:rPr>
        <w:t>строки</w:t>
      </w:r>
    </w:p>
    <w:p w:rsidR="00405864" w:rsidRDefault="00405864" w:rsidP="6D90C170">
      <w:r w:rsidRPr="00C864E2">
        <w:rPr>
          <w:rFonts w:ascii="Courier New" w:hAnsi="Courier New" w:cs="Courier New"/>
          <w:color w:val="0070C0"/>
        </w:rPr>
        <w:t>POST /cgi/tbl/Pay/4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Content-Length: 12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username="admin", realm="HTROM", nonce="baa2d2b3937b0ec7564f1432b3a52703", uri="/cgi/tbl/Pay/4", algorithm=MD5, response="c49320d67e2083f1a11070165e2f90ab", opaque="3A9493BB", qop=auth, nc=00000001, cnonce="155183b79fb9ffe0"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  <w:r w:rsidRPr="00C864E2">
        <w:rPr>
          <w:rFonts w:ascii="Courier New" w:hAnsi="Courier New" w:cs="Courier New"/>
          <w:color w:val="0070C0"/>
        </w:rPr>
        <w:t>X-HTTP-Method-Override: PATCH</w:t>
      </w:r>
      <w:r>
        <w:br/>
      </w:r>
      <w:r w:rsidRPr="00C864E2">
        <w:rPr>
          <w:rFonts w:ascii="Courier New" w:hAnsi="Courier New" w:cs="Courier New"/>
          <w:color w:val="0070C0"/>
        </w:rPr>
        <w:t>Content-Type: text/plain;charset=UTF-8</w:t>
      </w:r>
      <w:r>
        <w:br/>
      </w:r>
      <w:r>
        <w:br/>
      </w:r>
      <w:r w:rsidRPr="00C864E2">
        <w:rPr>
          <w:rFonts w:ascii="Courier New" w:hAnsi="Courier New" w:cs="Courier New"/>
          <w:color w:val="0070C0"/>
        </w:rPr>
        <w:t>{"Param":17}</w:t>
      </w:r>
    </w:p>
    <w:p w:rsidR="00405864" w:rsidRPr="00C742A5" w:rsidRDefault="00405864" w:rsidP="00DB7002">
      <w:pPr>
        <w:pStyle w:val="NormalWeb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HTTP/1.1 200 OK</w:t>
      </w:r>
      <w:r w:rsidRPr="00DB7002">
        <w:rPr>
          <w:lang w:val="en-US"/>
        </w:rPr>
        <w:br/>
      </w:r>
      <w:r w:rsidRPr="00DB7002">
        <w:rPr>
          <w:rFonts w:ascii="Courier New" w:hAnsi="Courier New" w:cs="Courier New"/>
          <w:color w:val="C00000"/>
          <w:lang w:val="en-US"/>
        </w:rPr>
        <w:t>Server: host name</w:t>
      </w:r>
      <w:r w:rsidRPr="00DB7002">
        <w:rPr>
          <w:lang w:val="en-US"/>
        </w:rPr>
        <w:br/>
      </w:r>
      <w:r w:rsidRPr="00DB7002">
        <w:rPr>
          <w:rFonts w:ascii="Courier New" w:hAnsi="Courier New" w:cs="Courier New"/>
          <w:color w:val="C00000"/>
          <w:lang w:val="en-US"/>
        </w:rPr>
        <w:t>Content-Type: application/json</w:t>
      </w:r>
      <w:r w:rsidRPr="00DB7002">
        <w:rPr>
          <w:lang w:val="en-US"/>
        </w:rPr>
        <w:br/>
      </w:r>
      <w:r w:rsidRPr="00DB7002">
        <w:rPr>
          <w:rFonts w:ascii="Courier New" w:hAnsi="Courier New" w:cs="Courier New"/>
          <w:color w:val="C00000"/>
          <w:lang w:val="en-US"/>
        </w:rPr>
        <w:t>Cache-Control: no-cache</w:t>
      </w:r>
      <w:r w:rsidRPr="00DB7002">
        <w:rPr>
          <w:lang w:val="en-US"/>
        </w:rPr>
        <w:br/>
      </w:r>
      <w:r w:rsidRPr="00DB7002">
        <w:rPr>
          <w:lang w:val="en-US"/>
        </w:rPr>
        <w:br/>
      </w:r>
      <w:r w:rsidRPr="00DB7002">
        <w:rPr>
          <w:rFonts w:ascii="Courier New" w:hAnsi="Courier New" w:cs="Courier New"/>
          <w:color w:val="C00000"/>
          <w:lang w:val="en-US"/>
        </w:rPr>
        <w:t>{"id":4,"Param":17,"Name":""}</w:t>
      </w:r>
    </w:p>
    <w:p w:rsidR="00405864" w:rsidRPr="00C742A5" w:rsidRDefault="00405864" w:rsidP="00DB7002">
      <w:pPr>
        <w:pStyle w:val="NormalWeb"/>
        <w:rPr>
          <w:rFonts w:ascii="Cambria" w:hAnsi="Cambria"/>
          <w:color w:val="243F60"/>
          <w:lang w:val="en-US" w:eastAsia="zh-CN"/>
        </w:rPr>
      </w:pPr>
    </w:p>
    <w:p w:rsidR="00405864" w:rsidRPr="00DB7002" w:rsidRDefault="00405864" w:rsidP="00DB7002">
      <w:pPr>
        <w:pStyle w:val="NormalWeb"/>
        <w:rPr>
          <w:rFonts w:ascii="Cambria" w:hAnsi="Cambria"/>
          <w:color w:val="243F60"/>
          <w:lang w:eastAsia="zh-CN"/>
        </w:rPr>
      </w:pPr>
      <w:r w:rsidRPr="00DB7002">
        <w:rPr>
          <w:rFonts w:ascii="Cambria" w:hAnsi="Cambria"/>
          <w:color w:val="243F60"/>
          <w:lang w:eastAsia="zh-CN"/>
        </w:rPr>
        <w:t>Перезапись содержимого таблицы. (только для таблицы PLU)</w:t>
      </w:r>
    </w:p>
    <w:p w:rsidR="00405864" w:rsidRPr="00DB7002" w:rsidRDefault="00405864" w:rsidP="00DB7002">
      <w:pPr>
        <w:rPr>
          <w:lang w:val="ru-RU"/>
        </w:rPr>
      </w:pPr>
      <w:r w:rsidRPr="00DB7002">
        <w:rPr>
          <w:lang w:val="ru-RU"/>
        </w:rPr>
        <w:t>Полное стирание таблицы и вставка в неё переданной информации. Производится HTTP методом PUT (или методом POST с НТТР заголовком X-HTTP-Method-Override=PUT) по адресу /cgi/tbl/PLU.</w:t>
      </w:r>
    </w:p>
    <w:p w:rsidR="00405864" w:rsidRPr="00DB7002" w:rsidRDefault="00405864" w:rsidP="00DB7002">
      <w:r w:rsidRPr="00DB7002">
        <w:rPr>
          <w:lang w:val="ru-RU"/>
        </w:rPr>
        <w:t>Пример</w:t>
      </w:r>
      <w:r w:rsidRPr="00DB7002">
        <w:t xml:space="preserve"> </w:t>
      </w:r>
      <w:r w:rsidRPr="00DB7002">
        <w:rPr>
          <w:lang w:val="ru-RU"/>
        </w:rPr>
        <w:t>перезаписи</w:t>
      </w:r>
      <w:r w:rsidRPr="00DB7002">
        <w:t xml:space="preserve"> </w:t>
      </w:r>
      <w:r w:rsidRPr="00DB7002">
        <w:rPr>
          <w:lang w:val="ru-RU"/>
        </w:rPr>
        <w:t>таблицы</w:t>
      </w:r>
    </w:p>
    <w:p w:rsidR="00405864" w:rsidRPr="00DB7002" w:rsidRDefault="00405864" w:rsidP="00DB7002">
      <w:pPr>
        <w:rPr>
          <w:rFonts w:ascii="Courier New" w:hAnsi="Courier New" w:cs="Courier New"/>
          <w:color w:val="0070C0"/>
        </w:rPr>
      </w:pPr>
      <w:r w:rsidRPr="00DB7002">
        <w:rPr>
          <w:rFonts w:ascii="Courier New" w:hAnsi="Courier New" w:cs="Courier New"/>
          <w:color w:val="0070C0"/>
        </w:rPr>
        <w:t>POST /cgi/tbl/PLU HTTP/1.1 Host: 192.168.0.104 Content-Length: 151 Authorization: Digest username="1", realm="HTROM", nonce="3a3de38611220f47b71069c54cf7809c", uri="/cgi/tbl/PLU", algorithm=MD5, response="95f0adeec51c3579f9a918aa93d84023", opaque="64114B62", qop=auth, nc=00000001, cnonce="0099af6f5cda7aec" User-Agent: test X-HTTP-Method-Override: PUT Content-Type: text/plain;charset=UTF-8</w:t>
      </w:r>
    </w:p>
    <w:p w:rsidR="00405864" w:rsidRPr="00DB7002" w:rsidRDefault="00405864" w:rsidP="00DB7002">
      <w:pPr>
        <w:pStyle w:val="NormalWeb"/>
        <w:rPr>
          <w:rFonts w:ascii="Courier New" w:hAnsi="Courier New" w:cs="Courier New"/>
          <w:color w:val="0070C0"/>
          <w:sz w:val="22"/>
          <w:szCs w:val="22"/>
          <w:lang w:val="en-US" w:eastAsia="zh-CN"/>
        </w:rPr>
      </w:pPr>
      <w:r w:rsidRPr="00DB7002">
        <w:rPr>
          <w:rFonts w:ascii="Courier New" w:hAnsi="Courier New" w:cs="Courier New"/>
          <w:color w:val="0070C0"/>
          <w:sz w:val="22"/>
          <w:szCs w:val="22"/>
          <w:lang w:val="en-US" w:eastAsia="zh-CN"/>
        </w:rPr>
        <w:t>[{"Code":1,"Name":"tov1","Price":1,"Dep":1,"Grp":1,"Tax":1,"Qty":0,"Flg":0},{"Code":2,"Name":"tov2","Price":2,"Dep":1,"Grp":1,"Tax":1,"Qty":0,"Flg":0}]</w:t>
      </w:r>
    </w:p>
    <w:p w:rsidR="00405864" w:rsidRPr="00DB7002" w:rsidRDefault="00405864" w:rsidP="00DB7002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HTTP/1.1 200 OK Server: lw-http 1.03 (32-bit) Content-Type: application/json Cache-Control: no-cache</w:t>
      </w:r>
    </w:p>
    <w:p w:rsidR="00405864" w:rsidRPr="00DB7002" w:rsidRDefault="00405864" w:rsidP="00DB7002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{}</w:t>
      </w:r>
    </w:p>
    <w:p w:rsidR="00405864" w:rsidRPr="00DB7002" w:rsidRDefault="00405864" w:rsidP="00DB7002">
      <w:pPr>
        <w:pStyle w:val="NormalWeb"/>
        <w:rPr>
          <w:rFonts w:ascii="Cambria" w:hAnsi="Cambria"/>
          <w:color w:val="243F60"/>
          <w:lang w:eastAsia="zh-CN"/>
        </w:rPr>
      </w:pPr>
      <w:r w:rsidRPr="00DB7002">
        <w:rPr>
          <w:rFonts w:ascii="Cambria" w:hAnsi="Cambria"/>
          <w:color w:val="243F60"/>
          <w:lang w:eastAsia="zh-CN"/>
        </w:rPr>
        <w:t>Вставка строки в таблицу. (только для таблицы PLU)</w:t>
      </w:r>
    </w:p>
    <w:p w:rsidR="00405864" w:rsidRPr="00DB7002" w:rsidRDefault="00405864" w:rsidP="00DB7002">
      <w:pPr>
        <w:rPr>
          <w:lang w:val="ru-RU"/>
        </w:rPr>
      </w:pPr>
      <w:r w:rsidRPr="00DB7002">
        <w:rPr>
          <w:lang w:val="ru-RU"/>
        </w:rPr>
        <w:t>Вставка в таблицу переданной информации производится HTTP методом POST по адресу /cgi/tbl/PLU.</w:t>
      </w:r>
    </w:p>
    <w:p w:rsidR="00405864" w:rsidRPr="00DB7002" w:rsidRDefault="00405864" w:rsidP="00DB7002">
      <w:pPr>
        <w:rPr>
          <w:lang w:val="ru-RU"/>
        </w:rPr>
      </w:pPr>
      <w:r w:rsidRPr="00DB7002">
        <w:rPr>
          <w:lang w:val="ru-RU"/>
        </w:rPr>
        <w:t>Пример вставки строк в таблицу</w:t>
      </w:r>
    </w:p>
    <w:p w:rsidR="00405864" w:rsidRPr="00DB7002" w:rsidRDefault="00405864" w:rsidP="00DB7002">
      <w:pPr>
        <w:rPr>
          <w:rFonts w:ascii="Courier New" w:hAnsi="Courier New" w:cs="Courier New"/>
          <w:color w:val="0070C0"/>
        </w:rPr>
      </w:pPr>
      <w:r w:rsidRPr="00DB7002">
        <w:rPr>
          <w:rFonts w:ascii="Courier New" w:hAnsi="Courier New" w:cs="Courier New"/>
          <w:color w:val="0070C0"/>
        </w:rPr>
        <w:t>POST /cgi/tbl/PLU HTTP/1.1 Host: 192.168.0.104 Content-Length: 151</w:t>
      </w:r>
    </w:p>
    <w:p w:rsidR="00405864" w:rsidRPr="00DB7002" w:rsidRDefault="00405864" w:rsidP="00DB7002">
      <w:pPr>
        <w:rPr>
          <w:rFonts w:ascii="Courier New" w:hAnsi="Courier New" w:cs="Courier New"/>
          <w:color w:val="0070C0"/>
        </w:rPr>
      </w:pPr>
      <w:r w:rsidRPr="00DB7002">
        <w:rPr>
          <w:rFonts w:ascii="Courier New" w:hAnsi="Courier New" w:cs="Courier New"/>
          <w:color w:val="0070C0"/>
        </w:rPr>
        <w:t>Authorization: Digest username="1", realm="HTROM", nonce="3a3de38611220f47b71069c54cf7809c", uri="/cgi/tbl/PLU", algorithm=MD5, response="95f0adeec51c3579f9a918aa93d84023", opaque="64114B62", qop=auth, nc=00000001, cnonce="0099af6f5cda7aec" User-Agent: test Content-Type: text/plain;charset=UTF-8</w:t>
      </w:r>
    </w:p>
    <w:p w:rsidR="00405864" w:rsidRPr="00DB7002" w:rsidRDefault="00405864" w:rsidP="00DB7002">
      <w:pPr>
        <w:rPr>
          <w:rFonts w:ascii="Courier New" w:hAnsi="Courier New" w:cs="Courier New"/>
          <w:color w:val="0070C0"/>
        </w:rPr>
      </w:pPr>
      <w:r w:rsidRPr="00DB7002">
        <w:rPr>
          <w:rFonts w:ascii="Courier New" w:hAnsi="Courier New" w:cs="Courier New"/>
          <w:color w:val="0070C0"/>
        </w:rPr>
        <w:t>[{"Code":3,"Name":"tov3","Price":1,"Dep":1,"Grp":1,"Tax":1,"Qty":0,"Flg":0},{"Code":4,"Name":"tov4","Price":2,"Dep":1,"Grp":1,"Tax":1,"Qty":0,"Flg":0}]</w:t>
      </w:r>
    </w:p>
    <w:p w:rsidR="00405864" w:rsidRPr="00DB7002" w:rsidRDefault="00405864" w:rsidP="00DB7002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HTTP/1.1 200 OK Server: lw-http 1.03 (32-bit) Content-Type: application/json Cache-Control: no-cache</w:t>
      </w:r>
    </w:p>
    <w:p w:rsidR="00405864" w:rsidRPr="00DB7002" w:rsidRDefault="00405864" w:rsidP="00DB7002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{}</w:t>
      </w:r>
    </w:p>
    <w:p w:rsidR="00405864" w:rsidRPr="00DB7002" w:rsidRDefault="00405864" w:rsidP="00DB7002">
      <w:pPr>
        <w:pStyle w:val="NormalWeb"/>
        <w:rPr>
          <w:rFonts w:ascii="Cambria" w:hAnsi="Cambria"/>
          <w:color w:val="243F60"/>
          <w:lang w:eastAsia="zh-CN"/>
        </w:rPr>
      </w:pPr>
      <w:r w:rsidRPr="00DB7002">
        <w:rPr>
          <w:rFonts w:ascii="Cambria" w:hAnsi="Cambria"/>
          <w:color w:val="243F60"/>
          <w:lang w:eastAsia="zh-CN"/>
        </w:rPr>
        <w:t>Удаление строки из таблицы. (только для таблицы PLU)</w:t>
      </w:r>
    </w:p>
    <w:p w:rsidR="00405864" w:rsidRPr="00DB7002" w:rsidRDefault="00405864" w:rsidP="00DB7002">
      <w:pPr>
        <w:rPr>
          <w:lang w:val="ru-RU"/>
        </w:rPr>
      </w:pPr>
      <w:r w:rsidRPr="00DB7002">
        <w:rPr>
          <w:lang w:val="ru-RU"/>
        </w:rPr>
        <w:t>Производится HTTP методом DELETE (или методом POST с НТТР заголовком X-HTTP-Method-Override=DELETE) по адресу /cgi/tbl/PLU/code.</w:t>
      </w:r>
    </w:p>
    <w:p w:rsidR="00405864" w:rsidRPr="00DB7002" w:rsidRDefault="00405864" w:rsidP="00DB7002">
      <w:pPr>
        <w:rPr>
          <w:lang w:val="ru-RU"/>
        </w:rPr>
      </w:pPr>
      <w:r w:rsidRPr="00DB7002">
        <w:rPr>
          <w:lang w:val="ru-RU"/>
        </w:rPr>
        <w:t>Пример удаления строк таблицы</w:t>
      </w:r>
    </w:p>
    <w:p w:rsidR="00405864" w:rsidRPr="00DB7002" w:rsidRDefault="00405864" w:rsidP="00DB7002">
      <w:pPr>
        <w:rPr>
          <w:rFonts w:ascii="Courier New" w:hAnsi="Courier New" w:cs="Courier New"/>
          <w:color w:val="0070C0"/>
        </w:rPr>
      </w:pPr>
      <w:r w:rsidRPr="00DB7002">
        <w:rPr>
          <w:rFonts w:ascii="Courier New" w:hAnsi="Courier New" w:cs="Courier New"/>
          <w:color w:val="0070C0"/>
        </w:rPr>
        <w:t>POST /cgi/tbl/PLU/2 HTTP/1.1 Host: 192.168.0.104 Connection: keep-alive Content-Length: 0 Authorization: Digest username="1", realm="HTROM", nonce="50965acc9a82b832266d803132c29c02", uri="/cgi/tbl/PLU/2", algorithm=MD5, response="99098aefb4a811fe54030522affc00e3", opaque="360ADFE3", qop=auth, nc=00000001, cnonce="c73c05fa688b8fb9" User-Agent: test X-HTTP-Method-Override: DELETE Content-Type: text/plain;charset=UTF-8</w:t>
      </w:r>
    </w:p>
    <w:p w:rsidR="00405864" w:rsidRPr="00DB7002" w:rsidRDefault="00405864" w:rsidP="00DB7002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HTTP/1.1 200 OK Server: lw-http 1.03 (32-bit) Content-Type: application/json Cache-Control: no-cache</w:t>
      </w:r>
    </w:p>
    <w:p w:rsidR="00405864" w:rsidRPr="00DB7002" w:rsidRDefault="00405864" w:rsidP="00DB7002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lang w:val="en-US"/>
        </w:rPr>
      </w:pPr>
      <w:r w:rsidRPr="00DB7002">
        <w:rPr>
          <w:rFonts w:ascii="Courier New" w:hAnsi="Courier New" w:cs="Courier New"/>
          <w:color w:val="C00000"/>
          <w:lang w:val="en-US"/>
        </w:rPr>
        <w:t>{}</w:t>
      </w:r>
    </w:p>
    <w:p w:rsidR="00405864" w:rsidRPr="00DB7002" w:rsidRDefault="00405864" w:rsidP="6D90C170">
      <w:pPr>
        <w:rPr>
          <w:lang w:val="ru-RU"/>
        </w:rPr>
      </w:pPr>
    </w:p>
    <w:p w:rsidR="00405864" w:rsidRPr="00C864E2" w:rsidRDefault="00405864" w:rsidP="264BC8B4">
      <w:pPr>
        <w:pStyle w:val="Heading2"/>
        <w:rPr>
          <w:lang w:val="ru-RU"/>
        </w:rPr>
      </w:pPr>
      <w:r w:rsidRPr="621A6314">
        <w:rPr>
          <w:lang w:val="ru-RU"/>
        </w:rPr>
        <w:t>Возврат ошибок.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 xml:space="preserve">При возникновении ошибки операция протокола возвращает объект, в котором присутствует поле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>.</w:t>
      </w:r>
    </w:p>
    <w:p w:rsidR="00405864" w:rsidRPr="00C864E2" w:rsidRDefault="00405864" w:rsidP="6D90C170">
      <w:pPr>
        <w:rPr>
          <w:lang w:val="ru-RU"/>
        </w:rPr>
      </w:pPr>
      <w:r w:rsidRPr="621A6314">
        <w:rPr>
          <w:rFonts w:ascii="Courier New" w:hAnsi="Courier New" w:cs="Courier New"/>
          <w:lang w:val="ru-RU"/>
        </w:rPr>
        <w:t>{"err":...}</w:t>
      </w:r>
    </w:p>
    <w:p w:rsidR="00405864" w:rsidRPr="00C864E2" w:rsidRDefault="00405864" w:rsidP="6D90C170">
      <w:pPr>
        <w:rPr>
          <w:lang w:val="ru-RU"/>
        </w:rPr>
      </w:pPr>
      <w:r w:rsidRPr="621A6314">
        <w:rPr>
          <w:lang w:val="ru-RU"/>
        </w:rPr>
        <w:t>В простейшем случае это поле содержит текстовую строку с сообщением об ошибке или с кодом сообщения об ошибке. Код сообщения об ошибке имеет вид "xNN", где N - hex цифра. Список ошибок кассы вынесен в приложение 1.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 xml:space="preserve">Ресурс </w:t>
      </w:r>
      <w:r w:rsidRPr="4C6E34AF">
        <w:rPr>
          <w:b/>
          <w:bCs/>
          <w:lang w:val="ru-RU"/>
        </w:rPr>
        <w:t>/desc</w:t>
      </w:r>
      <w:r w:rsidRPr="4C6E34AF">
        <w:rPr>
          <w:lang w:val="ru-RU"/>
        </w:rPr>
        <w:t xml:space="preserve"> содержит информацию по локализации, в том числе и локализованную версию сообщений об ошибках на разных языках. В настоящий момент поддерживаются  украинская (поле </w:t>
      </w:r>
      <w:r w:rsidRPr="4C6E34AF">
        <w:rPr>
          <w:b/>
          <w:bCs/>
          <w:lang w:val="ru-RU"/>
        </w:rPr>
        <w:t>uk</w:t>
      </w:r>
      <w:r w:rsidRPr="4C6E34AF">
        <w:rPr>
          <w:lang w:val="ru-RU"/>
        </w:rPr>
        <w:t xml:space="preserve">), английская (поле </w:t>
      </w:r>
      <w:r w:rsidRPr="4C6E34AF">
        <w:rPr>
          <w:b/>
          <w:bCs/>
          <w:lang w:val="ru-RU"/>
        </w:rPr>
        <w:t>en</w:t>
      </w:r>
      <w:r w:rsidRPr="4C6E34AF">
        <w:rPr>
          <w:lang w:val="ru-RU"/>
        </w:rPr>
        <w:t xml:space="preserve">) и русская (поле </w:t>
      </w:r>
      <w:r w:rsidRPr="4C6E34AF">
        <w:rPr>
          <w:b/>
          <w:bCs/>
          <w:lang w:val="ru-RU"/>
        </w:rPr>
        <w:t>ru</w:t>
      </w:r>
      <w:r w:rsidRPr="4C6E34AF">
        <w:rPr>
          <w:lang w:val="ru-RU"/>
        </w:rPr>
        <w:t xml:space="preserve">) локализации. В поле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, соответствующего объекта содержатся текстовые сообщения, передаваемые кассой и их перевод на выбранный язык. Место сообщений об ошибках в ресурсе </w:t>
      </w:r>
      <w:r w:rsidRPr="4C6E34AF">
        <w:rPr>
          <w:b/>
          <w:bCs/>
          <w:lang w:val="ru-RU"/>
        </w:rPr>
        <w:t>/desc</w:t>
      </w:r>
      <w:r w:rsidRPr="4C6E34AF">
        <w:rPr>
          <w:lang w:val="ru-RU"/>
        </w:rPr>
        <w:t xml:space="preserve"> показано ниже: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>{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...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"en":{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},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"uk":{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},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"ru":{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…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"err": {</w:t>
      </w:r>
      <w:r w:rsidRPr="00E80554">
        <w:rPr>
          <w:lang w:val="ru-RU"/>
        </w:rPr>
        <w:br/>
      </w:r>
      <w:r w:rsidRPr="4C6E34AF">
        <w:rPr>
          <w:lang w:val="ru-RU"/>
        </w:rPr>
        <w:t xml:space="preserve">                        …</w:t>
      </w:r>
      <w:r w:rsidRPr="00E80554">
        <w:rPr>
          <w:lang w:val="ru-RU"/>
        </w:rPr>
        <w:br/>
      </w:r>
      <w:r w:rsidRPr="4C6E34AF">
        <w:rPr>
          <w:rFonts w:cs="Calibri"/>
          <w:lang w:val="ru-RU"/>
        </w:rPr>
        <w:t xml:space="preserve">                        "x3A": "Попытка модификации поля только для чтения", </w:t>
      </w:r>
      <w:r w:rsidRPr="00C864E2">
        <w:rPr>
          <w:lang w:val="ru-RU"/>
        </w:rPr>
        <w:br/>
      </w:r>
      <w:r w:rsidRPr="4C6E34AF">
        <w:rPr>
          <w:rFonts w:cs="Calibri"/>
          <w:lang w:val="ru-RU"/>
        </w:rPr>
        <w:t xml:space="preserve">                        "x3B": "Неверное значение поля", </w:t>
      </w:r>
      <w:r w:rsidRPr="00C864E2">
        <w:rPr>
          <w:lang w:val="ru-RU"/>
        </w:rPr>
        <w:br/>
      </w:r>
      <w:r w:rsidRPr="4C6E34AF">
        <w:rPr>
          <w:rFonts w:cs="Calibri"/>
          <w:lang w:val="ru-RU"/>
        </w:rPr>
        <w:t xml:space="preserve">                        "x3C": "Товар уже существует", </w:t>
      </w:r>
      <w:r w:rsidRPr="00C864E2">
        <w:rPr>
          <w:lang w:val="ru-RU"/>
        </w:rPr>
        <w:br/>
      </w:r>
      <w:r w:rsidRPr="4C6E34AF">
        <w:rPr>
          <w:rFonts w:cs="Calibri"/>
          <w:lang w:val="ru-RU"/>
        </w:rPr>
        <w:t xml:space="preserve">                        "x3D": "По товару были продажи", </w:t>
      </w:r>
      <w:r w:rsidRPr="00C864E2">
        <w:rPr>
          <w:lang w:val="ru-RU"/>
        </w:rPr>
        <w:br/>
      </w:r>
      <w:r w:rsidRPr="4C6E34AF">
        <w:rPr>
          <w:rFonts w:cs="Calibri"/>
          <w:lang w:val="ru-RU"/>
        </w:rPr>
        <w:t xml:space="preserve">                        ...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},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},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…</w:t>
      </w:r>
      <w:r w:rsidRPr="00C864E2">
        <w:rPr>
          <w:lang w:val="ru-RU"/>
        </w:rPr>
        <w:br/>
      </w:r>
      <w:r w:rsidRPr="4C6E34AF">
        <w:rPr>
          <w:lang w:val="ru-RU"/>
        </w:rPr>
        <w:t>}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 xml:space="preserve">В ошибке кроме кода или текста могут передаваться параметры. В этом случае поле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 представляет собой объект с полями </w:t>
      </w:r>
      <w:r w:rsidRPr="4C6E34AF">
        <w:rPr>
          <w:b/>
          <w:bCs/>
          <w:lang w:val="ru-RU"/>
        </w:rPr>
        <w:t>e</w:t>
      </w:r>
      <w:r w:rsidRPr="4C6E34AF">
        <w:rPr>
          <w:lang w:val="ru-RU"/>
        </w:rPr>
        <w:t xml:space="preserve"> (текст ошибки) и </w:t>
      </w:r>
      <w:r w:rsidRPr="4C6E34AF">
        <w:rPr>
          <w:b/>
          <w:bCs/>
          <w:lang w:val="ru-RU"/>
        </w:rPr>
        <w:t>p</w:t>
      </w:r>
      <w:r w:rsidRPr="4C6E34AF">
        <w:rPr>
          <w:lang w:val="ru-RU"/>
        </w:rPr>
        <w:t xml:space="preserve"> (параметры ошибки). Например, </w:t>
      </w:r>
      <w:r w:rsidRPr="4C6E34AF">
        <w:rPr>
          <w:rFonts w:ascii="Courier New" w:hAnsi="Courier New" w:cs="Courier New"/>
          <w:lang w:val="ru-RU"/>
        </w:rPr>
        <w:t>{"err":{"e":"Error %i", "p":[100]}}</w:t>
      </w:r>
      <w:r w:rsidRPr="4C6E34AF">
        <w:rPr>
          <w:lang w:val="ru-RU"/>
        </w:rPr>
        <w:t xml:space="preserve"> представляет собой текст ошибки "Error 100".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параметром процедуры, номер параметра может передаваться в поле </w:t>
      </w:r>
      <w:r w:rsidRPr="4C6E34AF">
        <w:rPr>
          <w:b/>
          <w:bCs/>
          <w:lang w:val="ru-RU"/>
        </w:rPr>
        <w:t>f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hAnsi="Courier New" w:cs="Courier New"/>
          <w:lang w:val="ru-RU"/>
        </w:rPr>
        <w:t>{"err":{"e":"x25", "f":2}}</w:t>
      </w:r>
      <w:r w:rsidRPr="4C6E34AF">
        <w:rPr>
          <w:lang w:val="ru-RU"/>
        </w:rPr>
        <w:t xml:space="preserve">.     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определенным полем строки таблицы, имя этого поля может передаваться в поле </w:t>
      </w:r>
      <w:r w:rsidRPr="4C6E34AF">
        <w:rPr>
          <w:b/>
          <w:bCs/>
          <w:lang w:val="ru-RU"/>
        </w:rPr>
        <w:t>f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hAnsi="Courier New" w:cs="Courier New"/>
          <w:lang w:val="ru-RU"/>
        </w:rPr>
        <w:t>{"err":{ "e" : "x25", "f":"tax"}}</w:t>
      </w:r>
      <w:r w:rsidRPr="4C6E34AF">
        <w:rPr>
          <w:lang w:val="ru-RU"/>
        </w:rPr>
        <w:t xml:space="preserve">. </w:t>
      </w:r>
    </w:p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определенной строкой чека, номер этой строки может передаваться в поле </w:t>
      </w:r>
      <w:r w:rsidRPr="4C6E34AF">
        <w:rPr>
          <w:b/>
          <w:bCs/>
          <w:lang w:val="ru-RU"/>
        </w:rPr>
        <w:t>l</w:t>
      </w:r>
      <w:r>
        <w:rPr>
          <w:b/>
          <w:bCs/>
        </w:rPr>
        <w:t>ine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hAnsi="Courier New" w:cs="Courier New"/>
          <w:lang w:val="ru-RU"/>
        </w:rPr>
        <w:t>{"err":{ "e" : "x25", "l</w:t>
      </w:r>
      <w:r>
        <w:rPr>
          <w:rFonts w:ascii="Courier New" w:hAnsi="Courier New" w:cs="Courier New"/>
        </w:rPr>
        <w:t>ine</w:t>
      </w:r>
      <w:r w:rsidRPr="4C6E34AF">
        <w:rPr>
          <w:rFonts w:ascii="Courier New" w:hAnsi="Courier New" w:cs="Courier New"/>
          <w:lang w:val="ru-RU"/>
        </w:rPr>
        <w:t>":5}}</w:t>
      </w:r>
      <w:r w:rsidRPr="4C6E34AF">
        <w:rPr>
          <w:lang w:val="ru-RU"/>
        </w:rPr>
        <w:t xml:space="preserve">.  </w:t>
      </w:r>
    </w:p>
    <w:p w:rsidR="00405864" w:rsidRPr="00C864E2" w:rsidRDefault="00405864" w:rsidP="6D90C170">
      <w:pPr>
        <w:rPr>
          <w:lang w:val="ru-RU"/>
        </w:rPr>
      </w:pPr>
      <w:r w:rsidRPr="0B34B188">
        <w:rPr>
          <w:lang w:val="ru-RU"/>
        </w:rPr>
        <w:t xml:space="preserve">Если вызов процедуры или другая операция генерирует несколько ошибок, полю </w:t>
      </w:r>
      <w:r w:rsidRPr="0B34B188">
        <w:rPr>
          <w:b/>
          <w:bCs/>
          <w:lang w:val="ru-RU"/>
        </w:rPr>
        <w:t>err</w:t>
      </w:r>
      <w:r w:rsidRPr="0B34B188">
        <w:rPr>
          <w:lang w:val="ru-RU"/>
        </w:rPr>
        <w:t xml:space="preserve"> может быть присвоен массив ошибок. Например: </w:t>
      </w:r>
      <w:r w:rsidRPr="00C864E2">
        <w:rPr>
          <w:lang w:val="ru-RU"/>
        </w:rPr>
        <w:br/>
      </w:r>
      <w:r w:rsidRPr="0B34B188">
        <w:rPr>
          <w:rFonts w:ascii="Courier New" w:hAnsi="Courier New" w:cs="Courier New"/>
          <w:lang w:val="ru-RU"/>
        </w:rPr>
        <w:t>{ "err":  [ { "e": "x25"}, {"e" : "x26" } ]  }</w:t>
      </w:r>
    </w:p>
    <w:p w:rsidR="00405864" w:rsidRPr="00C864E2" w:rsidRDefault="00405864" w:rsidP="0B34B188">
      <w:pPr>
        <w:pStyle w:val="Heading2"/>
        <w:rPr>
          <w:lang w:val="ru-RU"/>
        </w:rPr>
      </w:pPr>
      <w:r w:rsidRPr="0B34B188">
        <w:rPr>
          <w:lang w:val="ru-RU"/>
        </w:rPr>
        <w:t>Список таблиц кассы.</w:t>
      </w:r>
    </w:p>
    <w:p w:rsidR="00405864" w:rsidRPr="00C864E2" w:rsidRDefault="00405864" w:rsidP="0B34B188">
      <w:pPr>
        <w:rPr>
          <w:lang w:val="ru-RU"/>
        </w:rPr>
      </w:pPr>
      <w:r w:rsidRPr="0B34B188">
        <w:rPr>
          <w:lang w:val="ru-RU"/>
        </w:rPr>
        <w:t xml:space="preserve">Список таблиц кассы можно прочитать используя HTTP метод GET из ресурса </w:t>
      </w:r>
      <w:r w:rsidRPr="0B34B188">
        <w:rPr>
          <w:b/>
          <w:bCs/>
          <w:lang w:val="ru-RU"/>
        </w:rPr>
        <w:t>/cgi/tbl</w:t>
      </w:r>
      <w:r w:rsidRPr="0B34B188">
        <w:rPr>
          <w:lang w:val="ru-RU"/>
        </w:rPr>
        <w:t>. Список таблиц является JSON массивом объектов, каждый из которых описывает одну таблицу и содержит поля: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770"/>
        <w:gridCol w:w="7590"/>
      </w:tblGrid>
      <w:tr w:rsidR="00405864" w:rsidRPr="00252533" w:rsidTr="00252533">
        <w:tc>
          <w:tcPr>
            <w:tcW w:w="177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9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7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id</w:t>
            </w:r>
          </w:p>
        </w:tc>
        <w:tc>
          <w:tcPr>
            <w:tcW w:w="75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имя ресурса. Таблица доступна по адресу </w:t>
            </w:r>
            <w:r w:rsidRPr="00252533">
              <w:rPr>
                <w:b/>
                <w:bCs/>
                <w:lang w:val="ru-RU"/>
              </w:rPr>
              <w:t>/cgi/tbl/имя ресурса</w:t>
            </w:r>
          </w:p>
        </w:tc>
      </w:tr>
      <w:tr w:rsidR="00405864" w:rsidRPr="00252533" w:rsidTr="00252533">
        <w:tc>
          <w:tcPr>
            <w:tcW w:w="17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tbl</w:t>
            </w:r>
          </w:p>
        </w:tc>
        <w:tc>
          <w:tcPr>
            <w:tcW w:w="759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Необязательное поле. Если присутствует и не нулевое, таблица представляется JSON массивом. Иначе - JSON объектом.</w:t>
            </w:r>
          </w:p>
        </w:tc>
      </w:tr>
      <w:tr w:rsidR="00405864" w:rsidRPr="00252533" w:rsidTr="00252533">
        <w:tc>
          <w:tcPr>
            <w:tcW w:w="17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prefix</w:t>
            </w:r>
          </w:p>
        </w:tc>
        <w:tc>
          <w:tcPr>
            <w:tcW w:w="75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Имя группы, для логически связанных таблиц.  </w:t>
            </w:r>
          </w:p>
        </w:tc>
      </w:tr>
      <w:tr w:rsidR="00405864" w:rsidRPr="00252533" w:rsidTr="00252533">
        <w:tc>
          <w:tcPr>
            <w:tcW w:w="17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insertable</w:t>
            </w:r>
          </w:p>
        </w:tc>
        <w:tc>
          <w:tcPr>
            <w:tcW w:w="75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Необязательное поле. Если присутствует и ненулевое, в таблицу можно вставлять и удалять строки.</w:t>
            </w:r>
          </w:p>
        </w:tc>
      </w:tr>
      <w:tr w:rsidR="00405864" w:rsidRPr="00252533" w:rsidTr="00252533">
        <w:tc>
          <w:tcPr>
            <w:tcW w:w="17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key</w:t>
            </w:r>
          </w:p>
        </w:tc>
        <w:tc>
          <w:tcPr>
            <w:tcW w:w="759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Необязательное поле. Если присутствует, то его значение является именем ключевого поля для строк таблицы. Если отсутствует, имя ключевого поля "id"</w:t>
            </w:r>
          </w:p>
        </w:tc>
      </w:tr>
      <w:tr w:rsidR="00405864" w:rsidRPr="00252533" w:rsidTr="00252533">
        <w:tc>
          <w:tcPr>
            <w:tcW w:w="17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elems</w:t>
            </w:r>
          </w:p>
        </w:tc>
        <w:tc>
          <w:tcPr>
            <w:tcW w:w="75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Массив с описанием колонок таблицы.</w:t>
            </w:r>
          </w:p>
        </w:tc>
      </w:tr>
    </w:tbl>
    <w:p w:rsidR="00405864" w:rsidRPr="00C864E2" w:rsidRDefault="00405864" w:rsidP="0B34B188">
      <w:pPr>
        <w:rPr>
          <w:lang w:val="ru-RU"/>
        </w:rPr>
      </w:pPr>
      <w:r w:rsidRPr="0B34B188">
        <w:rPr>
          <w:lang w:val="ru-RU"/>
        </w:rPr>
        <w:t>Описание колонки является JSON объектом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710"/>
        <w:gridCol w:w="7668"/>
      </w:tblGrid>
      <w:tr w:rsidR="00405864" w:rsidRPr="00252533" w:rsidTr="00252533">
        <w:tc>
          <w:tcPr>
            <w:tcW w:w="171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65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name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Имя поля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type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Тип</w:t>
            </w:r>
            <w:r w:rsidRPr="00252533">
              <w:t xml:space="preserve"> </w:t>
            </w:r>
            <w:r w:rsidRPr="00252533">
              <w:rPr>
                <w:lang w:val="ru-RU"/>
              </w:rPr>
              <w:t>поля</w:t>
            </w:r>
            <w:r w:rsidRPr="00252533">
              <w:t xml:space="preserve">. </w:t>
            </w:r>
            <w:r w:rsidRPr="00252533">
              <w:rPr>
                <w:lang w:val="ru-RU"/>
              </w:rPr>
              <w:t>Возможные</w:t>
            </w:r>
            <w:r w:rsidRPr="00252533">
              <w:t xml:space="preserve"> </w:t>
            </w:r>
            <w:r w:rsidRPr="00252533">
              <w:rPr>
                <w:lang w:val="ru-RU"/>
              </w:rPr>
              <w:t>типы</w:t>
            </w:r>
            <w:r w:rsidRPr="00252533">
              <w:t xml:space="preserve">: </w:t>
            </w:r>
            <w:r w:rsidRPr="00252533">
              <w:rPr>
                <w:rFonts w:cs="Calibri"/>
              </w:rPr>
              <w:t>"text", "number", "date", "datetime", "datetime-local", "email", "password", "time", "url", "percent", "select-one", "select-multiple", "checkbox", "radio", "range"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pattern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regexp шаблон или имя шаблона в поле regex ресурса </w:t>
            </w:r>
            <w:r w:rsidRPr="00252533">
              <w:rPr>
                <w:b/>
                <w:bCs/>
                <w:lang w:val="ru-RU"/>
              </w:rPr>
              <w:t>/desc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editable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Если присутствует и равно 0 - поле не редактируется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renderable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Если присутствует и равно 0 - поле скрытое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labels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метки</w:t>
            </w:r>
            <w:r w:rsidRPr="00252533">
              <w:t xml:space="preserve"> </w:t>
            </w:r>
            <w:r w:rsidRPr="00252533">
              <w:rPr>
                <w:lang w:val="ru-RU"/>
              </w:rPr>
              <w:t>для</w:t>
            </w:r>
            <w:r w:rsidRPr="00252533">
              <w:t xml:space="preserve"> </w:t>
            </w:r>
            <w:r w:rsidRPr="00252533">
              <w:rPr>
                <w:lang w:val="ru-RU"/>
              </w:rPr>
              <w:t>типов</w:t>
            </w:r>
            <w:r w:rsidRPr="00252533">
              <w:t xml:space="preserve"> </w:t>
            </w:r>
            <w:r w:rsidRPr="00252533">
              <w:rPr>
                <w:rFonts w:cs="Calibri"/>
              </w:rPr>
              <w:t xml:space="preserve"> "select-one", "select-multiple", "checkbox", "radio". Могут быть в формате:</w:t>
            </w:r>
          </w:p>
          <w:p w:rsidR="00405864" w:rsidRPr="00252533" w:rsidRDefault="00405864" w:rsidP="0025253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52533">
              <w:rPr>
                <w:lang w:val="ru-RU"/>
              </w:rPr>
              <w:t>строки</w:t>
            </w:r>
            <w:r w:rsidRPr="00252533">
              <w:t xml:space="preserve"> "label1 label2 "complex label"",</w:t>
            </w:r>
          </w:p>
          <w:p w:rsidR="00405864" w:rsidRPr="00252533" w:rsidRDefault="00405864" w:rsidP="0025253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52533">
              <w:rPr>
                <w:lang w:val="ru-RU"/>
              </w:rPr>
              <w:t>массива</w:t>
            </w:r>
            <w:r w:rsidRPr="00252533">
              <w:t xml:space="preserve"> </w:t>
            </w:r>
            <w:r w:rsidRPr="00252533">
              <w:rPr>
                <w:lang w:val="ru-RU"/>
              </w:rPr>
              <w:t>строк</w:t>
            </w:r>
            <w:r w:rsidRPr="00252533">
              <w:t xml:space="preserve"> ["label1","label2","complex label"]</w:t>
            </w:r>
          </w:p>
          <w:p w:rsidR="00405864" w:rsidRPr="00252533" w:rsidRDefault="00405864" w:rsidP="0025253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52533">
              <w:rPr>
                <w:lang w:val="ru-RU"/>
              </w:rPr>
              <w:t>массива</w:t>
            </w:r>
            <w:r w:rsidRPr="00252533">
              <w:t xml:space="preserve"> </w:t>
            </w:r>
            <w:r w:rsidRPr="00252533">
              <w:rPr>
                <w:lang w:val="ru-RU"/>
              </w:rPr>
              <w:t>объектов</w:t>
            </w:r>
            <w:r w:rsidRPr="00252533">
              <w:t xml:space="preserve"> [{"value":1,"label":"label1"},{"value":2,"label":"label2"},{"value":3,"label":"complex label"}]                              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min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минимальное значение числа или даты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max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максимальное значение числа или даты</w:t>
            </w:r>
          </w:p>
        </w:tc>
      </w:tr>
      <w:tr w:rsidR="00405864" w:rsidRPr="00252533" w:rsidTr="00252533">
        <w:tc>
          <w:tcPr>
            <w:tcW w:w="17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step</w:t>
            </w:r>
          </w:p>
        </w:tc>
        <w:tc>
          <w:tcPr>
            <w:tcW w:w="76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шаг изменения числа или даты</w:t>
            </w:r>
          </w:p>
        </w:tc>
      </w:tr>
    </w:tbl>
    <w:p w:rsidR="00405864" w:rsidRPr="00C864E2" w:rsidRDefault="00405864" w:rsidP="6D90C170">
      <w:pPr>
        <w:pStyle w:val="Heading2"/>
        <w:rPr>
          <w:lang w:val="ru-RU"/>
        </w:rPr>
      </w:pPr>
      <w:r w:rsidRPr="4C6E34AF">
        <w:rPr>
          <w:lang w:val="ru-RU"/>
        </w:rPr>
        <w:t xml:space="preserve">Печать чеков. </w:t>
      </w:r>
    </w:p>
    <w:p w:rsidR="00405864" w:rsidRDefault="00405864" w:rsidP="6D90C170">
      <w:pPr>
        <w:rPr>
          <w:lang w:val="ru-RU"/>
        </w:rPr>
      </w:pPr>
      <w:r w:rsidRPr="4C6E34AF">
        <w:rPr>
          <w:lang w:val="ru-RU"/>
        </w:rPr>
        <w:t xml:space="preserve">Чек, который должен распечатать регистратор, формируется в виде текста или в формате JSON. Этот текст методом </w:t>
      </w:r>
      <w:r w:rsidRPr="4C6E34AF">
        <w:rPr>
          <w:b/>
          <w:bCs/>
          <w:lang w:val="ru-RU"/>
        </w:rPr>
        <w:t>POST</w:t>
      </w:r>
      <w:r w:rsidRPr="4C6E34AF">
        <w:rPr>
          <w:lang w:val="ru-RU"/>
        </w:rPr>
        <w:t xml:space="preserve"> отправляется на ресурс </w:t>
      </w:r>
      <w:r w:rsidRPr="4C6E34AF">
        <w:rPr>
          <w:b/>
          <w:bCs/>
          <w:lang w:val="ru-RU"/>
        </w:rPr>
        <w:t>/cgi/chk</w:t>
      </w:r>
      <w:r w:rsidRPr="4C6E34AF">
        <w:rPr>
          <w:lang w:val="ru-RU"/>
        </w:rPr>
        <w:t xml:space="preserve">. </w:t>
      </w:r>
      <w:r w:rsidRPr="621A6314">
        <w:rPr>
          <w:lang w:val="ru-RU"/>
        </w:rPr>
        <w:t xml:space="preserve">Документ должен иметь кодировку UTF-8 без BOF. </w:t>
      </w:r>
    </w:p>
    <w:p w:rsidR="00405864" w:rsidRDefault="00405864" w:rsidP="00705733">
      <w:pPr>
        <w:rPr>
          <w:lang w:val="ru-RU"/>
        </w:rPr>
      </w:pPr>
      <w:r>
        <w:rPr>
          <w:lang w:val="ru-RU"/>
        </w:rPr>
        <w:t>После приема чека регистратор проводит следующие действия:</w:t>
      </w:r>
    </w:p>
    <w:p w:rsidR="00405864" w:rsidRDefault="00405864" w:rsidP="008C6BAC">
      <w:pPr>
        <w:rPr>
          <w:lang w:val="ru-RU"/>
        </w:rPr>
      </w:pPr>
      <w:r>
        <w:rPr>
          <w:lang w:val="ru-RU"/>
        </w:rPr>
        <w:t>Вариант работы с модулем СКНО:</w:t>
      </w:r>
    </w:p>
    <w:p w:rsidR="00405864" w:rsidRPr="006C102A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Проверяет наличие бумаги. При её отсутствии возвращается ошибка и дальнейшая обработка чека не производится. Наличие возможности печати чека можно проверить чтением р</w:t>
      </w:r>
      <w:r w:rsidRPr="4C6E34AF">
        <w:rPr>
          <w:lang w:val="ru-RU"/>
        </w:rPr>
        <w:t>есурс</w:t>
      </w:r>
      <w:r>
        <w:rPr>
          <w:lang w:val="ru-RU"/>
        </w:rPr>
        <w:t>а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/cgi/state</w:t>
      </w:r>
      <w:r w:rsidRPr="4C6E34AF">
        <w:rPr>
          <w:lang w:val="ru-RU"/>
        </w:rPr>
        <w:t xml:space="preserve"> позволяет получить объект текущего состояния регистратора. </w:t>
      </w:r>
      <w:r>
        <w:rPr>
          <w:lang w:val="ru-RU"/>
        </w:rPr>
        <w:t>Д</w:t>
      </w:r>
      <w:r w:rsidRPr="4C6E34AF">
        <w:rPr>
          <w:lang w:val="ru-RU"/>
        </w:rPr>
        <w:t xml:space="preserve">ля успешной печати чека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FskMode</w:t>
      </w:r>
      <w:r w:rsidRPr="4C6E34AF">
        <w:rPr>
          <w:lang w:val="ru-RU"/>
        </w:rPr>
        <w:t xml:space="preserve"> объекта состояния должно быть равно </w:t>
      </w:r>
      <w:r w:rsidRPr="4C6E34AF">
        <w:rPr>
          <w:b/>
          <w:bCs/>
          <w:lang w:val="ru-RU"/>
        </w:rPr>
        <w:t>1</w:t>
      </w:r>
      <w:r>
        <w:rPr>
          <w:lang w:val="ru-RU"/>
        </w:rPr>
        <w:t xml:space="preserve"> и</w:t>
      </w:r>
      <w:r w:rsidRPr="4C6E34AF">
        <w:rPr>
          <w:lang w:val="ru-RU"/>
        </w:rPr>
        <w:t xml:space="preserve">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 </w:t>
      </w:r>
      <w:r>
        <w:rPr>
          <w:lang w:val="ru-RU"/>
        </w:rPr>
        <w:t>должно быть пустым</w:t>
      </w:r>
      <w:r w:rsidRPr="4C6E34AF">
        <w:rPr>
          <w:lang w:val="ru-RU"/>
        </w:rPr>
        <w:t>.</w:t>
      </w:r>
    </w:p>
    <w:p w:rsidR="00405864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</w:t>
      </w:r>
      <w:r w:rsidRPr="006C102A">
        <w:rPr>
          <w:lang w:val="ru-RU"/>
        </w:rPr>
        <w:t>роводятся проверки на возможность работы</w:t>
      </w:r>
      <w:r>
        <w:rPr>
          <w:lang w:val="ru-RU"/>
        </w:rPr>
        <w:t xml:space="preserve"> с модулем СКНО</w:t>
      </w:r>
      <w:r w:rsidRPr="006C102A">
        <w:rPr>
          <w:lang w:val="ru-RU"/>
        </w:rPr>
        <w:t>.</w:t>
      </w:r>
    </w:p>
    <w:p w:rsidR="00405864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</w:t>
      </w:r>
      <w:r w:rsidRPr="005D1FF7">
        <w:rPr>
          <w:lang w:val="ru-RU"/>
        </w:rPr>
        <w:t>нализирует чек на наличие ошибок. При их наличии, ошибка возвращается пользователю</w:t>
      </w:r>
      <w:r>
        <w:rPr>
          <w:lang w:val="ru-RU"/>
        </w:rPr>
        <w:t>,</w:t>
      </w:r>
      <w:r w:rsidRPr="005D1FF7">
        <w:rPr>
          <w:lang w:val="ru-RU"/>
        </w:rPr>
        <w:t xml:space="preserve"> и чек не печатается.</w:t>
      </w:r>
    </w:p>
    <w:p w:rsidR="00405864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Посылает документ в модуль СКНО. После получения ответа, запрещающего работу, чек не печатается.</w:t>
      </w:r>
    </w:p>
    <w:p w:rsidR="00405864" w:rsidRPr="008C6BAC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Печатает чек</w:t>
      </w:r>
      <w:r w:rsidRPr="005D1FF7">
        <w:rPr>
          <w:lang w:val="ru-RU"/>
        </w:rPr>
        <w:t>.</w:t>
      </w:r>
      <w:r>
        <w:rPr>
          <w:lang w:val="ru-RU"/>
        </w:rPr>
        <w:t xml:space="preserve"> При возникновении ошибки печати чек оканчивается успешно. Возвращается </w:t>
      </w:r>
      <w:r>
        <w:t>JSON</w:t>
      </w:r>
      <w:r>
        <w:rPr>
          <w:lang w:val="ru-RU"/>
        </w:rPr>
        <w:t xml:space="preserve"> содержимое чека</w:t>
      </w:r>
      <w:r w:rsidRPr="00705733">
        <w:rPr>
          <w:lang w:val="ru-RU"/>
        </w:rPr>
        <w:t xml:space="preserve">. </w:t>
      </w:r>
      <w:r>
        <w:rPr>
          <w:lang w:val="ru-RU"/>
        </w:rPr>
        <w:t xml:space="preserve">Объект чека имеет поле </w:t>
      </w:r>
      <w:r w:rsidRPr="00705733">
        <w:rPr>
          <w:b/>
        </w:rPr>
        <w:t>pending</w:t>
      </w:r>
      <w:r w:rsidRPr="00705733">
        <w:rPr>
          <w:lang w:val="ru-RU"/>
        </w:rPr>
        <w:t xml:space="preserve"> </w:t>
      </w:r>
      <w:r>
        <w:rPr>
          <w:lang w:val="ru-RU"/>
        </w:rPr>
        <w:t xml:space="preserve">со значением 1. При последующем устранении ошибки печати чек печатается заново. При необходимости после окончания печати кассир может выдать копию чека. </w:t>
      </w:r>
    </w:p>
    <w:p w:rsidR="00405864" w:rsidRPr="00705733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успешного окончания чека возвращается </w:t>
      </w:r>
      <w:r>
        <w:t>JSON</w:t>
      </w:r>
      <w:r w:rsidRPr="00705733">
        <w:rPr>
          <w:lang w:val="ru-RU"/>
        </w:rPr>
        <w:t xml:space="preserve"> </w:t>
      </w:r>
      <w:r>
        <w:rPr>
          <w:lang w:val="ru-RU"/>
        </w:rPr>
        <w:t>содержимое чека.</w:t>
      </w:r>
    </w:p>
    <w:p w:rsidR="00405864" w:rsidRDefault="00405864" w:rsidP="008C6BAC">
      <w:pPr>
        <w:pStyle w:val="ListParagraph"/>
        <w:rPr>
          <w:lang w:val="ru-RU"/>
        </w:rPr>
      </w:pPr>
    </w:p>
    <w:p w:rsidR="00405864" w:rsidRPr="002307B8" w:rsidRDefault="00405864" w:rsidP="008C6BAC">
      <w:pPr>
        <w:rPr>
          <w:lang w:val="ru-RU"/>
        </w:rPr>
      </w:pPr>
      <w:r w:rsidRPr="002307B8">
        <w:rPr>
          <w:lang w:val="ru-RU"/>
        </w:rPr>
        <w:t>Вари</w:t>
      </w:r>
      <w:r>
        <w:rPr>
          <w:lang w:val="ru-RU"/>
        </w:rPr>
        <w:t>ант работы без</w:t>
      </w:r>
      <w:r w:rsidRPr="002307B8">
        <w:rPr>
          <w:lang w:val="ru-RU"/>
        </w:rPr>
        <w:t xml:space="preserve"> модул</w:t>
      </w:r>
      <w:r>
        <w:rPr>
          <w:lang w:val="ru-RU"/>
        </w:rPr>
        <w:t>я</w:t>
      </w:r>
      <w:r w:rsidRPr="002307B8">
        <w:rPr>
          <w:lang w:val="ru-RU"/>
        </w:rPr>
        <w:t xml:space="preserve"> СКНО:</w:t>
      </w:r>
    </w:p>
    <w:p w:rsidR="00405864" w:rsidRDefault="00405864" w:rsidP="008C6BA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 наличие бумаги. При её отсутствии возвращается ошибка и дальнейшая обработка чека не производится. Наличие возможности печати чека можно проверить чтением р</w:t>
      </w:r>
      <w:r w:rsidRPr="4C6E34AF">
        <w:rPr>
          <w:lang w:val="ru-RU"/>
        </w:rPr>
        <w:t>есурс</w:t>
      </w:r>
      <w:r>
        <w:rPr>
          <w:lang w:val="ru-RU"/>
        </w:rPr>
        <w:t>а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/cgi/state</w:t>
      </w:r>
      <w:r w:rsidRPr="4C6E34AF">
        <w:rPr>
          <w:lang w:val="ru-RU"/>
        </w:rPr>
        <w:t xml:space="preserve"> позволяет получить объект текущего состояния регистратора. </w:t>
      </w:r>
      <w:r>
        <w:rPr>
          <w:lang w:val="ru-RU"/>
        </w:rPr>
        <w:t>Д</w:t>
      </w:r>
      <w:r w:rsidRPr="4C6E34AF">
        <w:rPr>
          <w:lang w:val="ru-RU"/>
        </w:rPr>
        <w:t xml:space="preserve">ля успешной печати чека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FskMode</w:t>
      </w:r>
      <w:r w:rsidRPr="4C6E34AF">
        <w:rPr>
          <w:lang w:val="ru-RU"/>
        </w:rPr>
        <w:t xml:space="preserve"> объекта состояния должно быть равно </w:t>
      </w:r>
      <w:r w:rsidRPr="4C6E34AF">
        <w:rPr>
          <w:b/>
          <w:bCs/>
          <w:lang w:val="ru-RU"/>
        </w:rPr>
        <w:t>1</w:t>
      </w:r>
      <w:r>
        <w:rPr>
          <w:lang w:val="ru-RU"/>
        </w:rPr>
        <w:t xml:space="preserve"> и</w:t>
      </w:r>
      <w:r w:rsidRPr="4C6E34AF">
        <w:rPr>
          <w:lang w:val="ru-RU"/>
        </w:rPr>
        <w:t xml:space="preserve">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 </w:t>
      </w:r>
      <w:r>
        <w:rPr>
          <w:lang w:val="ru-RU"/>
        </w:rPr>
        <w:t>должно быть пустым</w:t>
      </w:r>
      <w:r w:rsidRPr="4C6E34AF">
        <w:rPr>
          <w:lang w:val="ru-RU"/>
        </w:rPr>
        <w:t>.</w:t>
      </w:r>
    </w:p>
    <w:p w:rsidR="00405864" w:rsidRDefault="00405864" w:rsidP="008C6BA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</w:t>
      </w:r>
      <w:r w:rsidRPr="005D1FF7">
        <w:rPr>
          <w:lang w:val="ru-RU"/>
        </w:rPr>
        <w:t>нализирует чек на наличие ошибок. При их наличии, ошибка возвращается пользователю</w:t>
      </w:r>
      <w:r>
        <w:rPr>
          <w:lang w:val="ru-RU"/>
        </w:rPr>
        <w:t>,</w:t>
      </w:r>
      <w:r w:rsidRPr="005D1FF7">
        <w:rPr>
          <w:lang w:val="ru-RU"/>
        </w:rPr>
        <w:t xml:space="preserve"> и чек не печатается. </w:t>
      </w:r>
    </w:p>
    <w:p w:rsidR="00405864" w:rsidRDefault="00405864" w:rsidP="008C6BA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5D1FF7">
        <w:rPr>
          <w:lang w:val="ru-RU"/>
        </w:rPr>
        <w:t>ачи</w:t>
      </w:r>
      <w:r>
        <w:rPr>
          <w:lang w:val="ru-RU"/>
        </w:rPr>
        <w:t>нает печать чека</w:t>
      </w:r>
      <w:r w:rsidRPr="005D1FF7">
        <w:rPr>
          <w:lang w:val="ru-RU"/>
        </w:rPr>
        <w:t xml:space="preserve">. При возникновении ошибок печати – возвращается ошибка отсутствия бумаги, чек прекращает печататься и отменяется. </w:t>
      </w:r>
    </w:p>
    <w:p w:rsidR="00405864" w:rsidRDefault="00405864" w:rsidP="008C6BA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Печатает </w:t>
      </w:r>
      <w:r w:rsidRPr="005D1FF7">
        <w:rPr>
          <w:lang w:val="ru-RU"/>
        </w:rPr>
        <w:t>фискально</w:t>
      </w:r>
      <w:r>
        <w:rPr>
          <w:lang w:val="ru-RU"/>
        </w:rPr>
        <w:t>е окончание</w:t>
      </w:r>
      <w:r w:rsidRPr="005D1FF7">
        <w:rPr>
          <w:lang w:val="ru-RU"/>
        </w:rPr>
        <w:t xml:space="preserve"> чека</w:t>
      </w:r>
      <w:r>
        <w:rPr>
          <w:lang w:val="ru-RU"/>
        </w:rPr>
        <w:t xml:space="preserve"> (номер чека, серийный номер, фискальный логотип)</w:t>
      </w:r>
      <w:r w:rsidRPr="005D1FF7">
        <w:rPr>
          <w:lang w:val="ru-RU"/>
        </w:rPr>
        <w:t>.</w:t>
      </w:r>
      <w:r>
        <w:rPr>
          <w:lang w:val="ru-RU"/>
        </w:rPr>
        <w:t xml:space="preserve"> При возникновении ошибки печати чек оканчивается успешно. Возвращается </w:t>
      </w:r>
      <w:r>
        <w:t>JSON</w:t>
      </w:r>
      <w:r>
        <w:rPr>
          <w:lang w:val="ru-RU"/>
        </w:rPr>
        <w:t xml:space="preserve"> содержимое чека</w:t>
      </w:r>
      <w:r w:rsidRPr="00705733">
        <w:rPr>
          <w:lang w:val="ru-RU"/>
        </w:rPr>
        <w:t xml:space="preserve">. </w:t>
      </w:r>
      <w:r>
        <w:rPr>
          <w:lang w:val="ru-RU"/>
        </w:rPr>
        <w:t xml:space="preserve">Объект чека имеет поле </w:t>
      </w:r>
      <w:r w:rsidRPr="00705733">
        <w:rPr>
          <w:b/>
        </w:rPr>
        <w:t>pending</w:t>
      </w:r>
      <w:r w:rsidRPr="00705733">
        <w:rPr>
          <w:lang w:val="ru-RU"/>
        </w:rPr>
        <w:t xml:space="preserve"> </w:t>
      </w:r>
      <w:r>
        <w:rPr>
          <w:lang w:val="ru-RU"/>
        </w:rPr>
        <w:t xml:space="preserve">со значением 1. При последующем устранении ошибки печати чек допечатывается и печатается квитанция о прерывании печати. При необходимости после окончания печати кассир может выдать копию чека. </w:t>
      </w:r>
    </w:p>
    <w:p w:rsidR="00405864" w:rsidRPr="00705733" w:rsidRDefault="00405864" w:rsidP="008C6BA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успешного окончания чека возвращается </w:t>
      </w:r>
      <w:r>
        <w:t>JSON</w:t>
      </w:r>
      <w:r w:rsidRPr="00705733">
        <w:rPr>
          <w:lang w:val="ru-RU"/>
        </w:rPr>
        <w:t xml:space="preserve"> </w:t>
      </w:r>
      <w:r>
        <w:rPr>
          <w:lang w:val="ru-RU"/>
        </w:rPr>
        <w:t>содержимое чека.</w:t>
      </w:r>
    </w:p>
    <w:p w:rsidR="00405864" w:rsidRPr="00C864E2" w:rsidRDefault="00405864" w:rsidP="400AA374">
      <w:pPr>
        <w:pStyle w:val="Heading3"/>
        <w:rPr>
          <w:lang w:val="ru-RU"/>
        </w:rPr>
      </w:pPr>
      <w:r w:rsidRPr="621A6314">
        <w:rPr>
          <w:lang w:val="ru-RU"/>
        </w:rPr>
        <w:t>Текстовый формат чека.</w:t>
      </w:r>
    </w:p>
    <w:p w:rsidR="00405864" w:rsidRPr="00C864E2" w:rsidRDefault="00405864" w:rsidP="400AA374">
      <w:pPr>
        <w:rPr>
          <w:lang w:val="ru-RU"/>
        </w:rPr>
      </w:pPr>
      <w:r w:rsidRPr="621A6314">
        <w:rPr>
          <w:lang w:val="ru-RU"/>
        </w:rPr>
        <w:t>Первая строка документа может определять вид распечатанного чека.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910"/>
        <w:gridCol w:w="6450"/>
      </w:tblGrid>
      <w:tr w:rsidR="00405864" w:rsidRPr="00252533" w:rsidTr="00252533">
        <w:tc>
          <w:tcPr>
            <w:tcW w:w="291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Содержимое строки</w:t>
            </w:r>
          </w:p>
        </w:tc>
        <w:tc>
          <w:tcPr>
            <w:tcW w:w="645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Вид чека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(F)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фискальный чек</w:t>
            </w:r>
          </w:p>
        </w:tc>
      </w:tr>
      <w:tr w:rsidR="00405864" w:rsidRPr="00252533" w:rsidTr="00252533">
        <w:tc>
          <w:tcPr>
            <w:tcW w:w="29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(R)</w:t>
            </w:r>
          </w:p>
        </w:tc>
        <w:tc>
          <w:tcPr>
            <w:tcW w:w="64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возвратный чек</w:t>
            </w:r>
          </w:p>
        </w:tc>
      </w:tr>
      <w:tr w:rsidR="00405864" w:rsidRPr="00252533" w:rsidTr="00252533">
        <w:tc>
          <w:tcPr>
            <w:tcW w:w="29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(I)</w:t>
            </w:r>
          </w:p>
        </w:tc>
        <w:tc>
          <w:tcPr>
            <w:tcW w:w="64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чек внесения-изъятия денег из сейфа</w:t>
            </w:r>
          </w:p>
        </w:tc>
      </w:tr>
      <w:tr w:rsidR="00405864" w:rsidRPr="00252533" w:rsidTr="00252533">
        <w:tc>
          <w:tcPr>
            <w:tcW w:w="29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(V)</w:t>
            </w:r>
          </w:p>
        </w:tc>
        <w:tc>
          <w:tcPr>
            <w:tcW w:w="645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чек аннулирования</w:t>
            </w:r>
          </w:p>
        </w:tc>
      </w:tr>
      <w:tr w:rsidR="00405864" w:rsidRPr="00252533" w:rsidTr="00252533">
        <w:tc>
          <w:tcPr>
            <w:tcW w:w="29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(P)</w:t>
            </w:r>
          </w:p>
        </w:tc>
        <w:tc>
          <w:tcPr>
            <w:tcW w:w="64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 фискальный чек</w:t>
            </w:r>
          </w:p>
        </w:tc>
      </w:tr>
      <w:tr w:rsidR="00405864" w:rsidRPr="00252533" w:rsidTr="00252533">
        <w:tc>
          <w:tcPr>
            <w:tcW w:w="29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(L)</w:t>
            </w:r>
          </w:p>
        </w:tc>
        <w:tc>
          <w:tcPr>
            <w:tcW w:w="64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копия чека</w:t>
            </w:r>
          </w:p>
        </w:tc>
      </w:tr>
      <w:tr w:rsidR="00405864" w:rsidRPr="00252533" w:rsidTr="00252533">
        <w:tc>
          <w:tcPr>
            <w:tcW w:w="29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(0)</w:t>
            </w:r>
          </w:p>
        </w:tc>
        <w:tc>
          <w:tcPr>
            <w:tcW w:w="64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пустой чек</w:t>
            </w:r>
          </w:p>
        </w:tc>
      </w:tr>
    </w:tbl>
    <w:p w:rsidR="00405864" w:rsidRPr="00C864E2" w:rsidRDefault="00405864" w:rsidP="6D90C170">
      <w:pPr>
        <w:rPr>
          <w:lang w:val="ru-RU"/>
        </w:rPr>
      </w:pPr>
      <w:r w:rsidRPr="4C6E34AF">
        <w:rPr>
          <w:lang w:val="ru-RU"/>
        </w:rPr>
        <w:t>если в первой строке документа не найден тип чека, этот чек считается фискальным.</w:t>
      </w:r>
    </w:p>
    <w:p w:rsidR="00405864" w:rsidRPr="00C864E2" w:rsidRDefault="00405864" w:rsidP="400AA374">
      <w:pPr>
        <w:pStyle w:val="Heading4"/>
        <w:rPr>
          <w:lang w:val="ru-RU"/>
        </w:rPr>
      </w:pPr>
      <w:r w:rsidRPr="621A6314">
        <w:rPr>
          <w:lang w:val="ru-RU"/>
        </w:rPr>
        <w:t>Строка продажи.</w:t>
      </w:r>
    </w:p>
    <w:p w:rsidR="00405864" w:rsidRPr="00FE76C0" w:rsidRDefault="00405864" w:rsidP="0BAD93DD">
      <w:pPr>
        <w:rPr>
          <w:lang w:val="ru-RU"/>
        </w:rPr>
      </w:pPr>
      <w:r w:rsidRPr="4C6E34AF">
        <w:rPr>
          <w:color w:val="000000"/>
          <w:lang w:val="ru-RU"/>
        </w:rPr>
        <w:t xml:space="preserve">Для чеков типа </w:t>
      </w:r>
      <w:r w:rsidRPr="4C6E34AF">
        <w:rPr>
          <w:b/>
          <w:bCs/>
          <w:color w:val="000000"/>
          <w:lang w:val="ru-RU"/>
        </w:rPr>
        <w:t>F</w:t>
      </w:r>
      <w:r>
        <w:rPr>
          <w:b/>
          <w:bCs/>
          <w:color w:val="000000"/>
          <w:lang w:val="ru-RU"/>
        </w:rPr>
        <w:t xml:space="preserve">, </w:t>
      </w:r>
      <w:r w:rsidRPr="4C6E34AF">
        <w:rPr>
          <w:b/>
          <w:bCs/>
          <w:color w:val="000000"/>
          <w:lang w:val="ru-RU"/>
        </w:rPr>
        <w:t>R</w:t>
      </w:r>
      <w:r w:rsidRPr="4C6E34AF">
        <w:rPr>
          <w:color w:val="000000"/>
          <w:lang w:val="ru-RU"/>
        </w:rPr>
        <w:t>.</w:t>
      </w:r>
    </w:p>
    <w:p w:rsidR="00405864" w:rsidRPr="00653E01" w:rsidRDefault="00405864" w:rsidP="400AA374">
      <w:pPr>
        <w:rPr>
          <w:rFonts w:ascii="Courier New" w:hAnsi="Courier New" w:cs="Courier New"/>
          <w:b/>
          <w:bCs/>
          <w:color w:val="000000"/>
          <w:lang w:val="ru-RU"/>
        </w:rPr>
      </w:pPr>
      <w:r w:rsidRPr="4C6E34AF">
        <w:rPr>
          <w:rFonts w:ascii="Courier New" w:hAnsi="Courier New" w:cs="Courier New"/>
          <w:b/>
          <w:bCs/>
          <w:color w:val="000000"/>
          <w:lang w:val="ru-RU"/>
        </w:rPr>
        <w:t>[Количество*]Цена "Название" Код [[Налог]</w:t>
      </w:r>
      <w:r w:rsidRPr="4C6E34AF">
        <w:rPr>
          <w:color w:val="000000"/>
          <w:lang w:val="ru-RU"/>
        </w:rPr>
        <w:t xml:space="preserve"> </w:t>
      </w:r>
      <w:r w:rsidRPr="4C6E34AF">
        <w:rPr>
          <w:rFonts w:ascii="Courier New" w:hAnsi="Courier New" w:cs="Courier New"/>
          <w:b/>
          <w:bCs/>
          <w:color w:val="000000"/>
          <w:lang w:val="ru-RU"/>
        </w:rPr>
        <w:t>[</w:t>
      </w:r>
      <w:r>
        <w:rPr>
          <w:rFonts w:ascii="Courier New" w:hAnsi="Courier New" w:cs="Courier New"/>
          <w:b/>
          <w:bCs/>
          <w:color w:val="000000"/>
          <w:lang w:val="ru-RU"/>
        </w:rPr>
        <w:t>[Секция</w:t>
      </w:r>
      <w:r w:rsidRPr="4C6E34AF">
        <w:rPr>
          <w:rFonts w:ascii="Courier New" w:hAnsi="Courier New" w:cs="Courier New"/>
          <w:b/>
          <w:bCs/>
          <w:color w:val="000000"/>
          <w:lang w:val="ru-RU"/>
        </w:rPr>
        <w:t>]</w:t>
      </w:r>
      <w:r>
        <w:rPr>
          <w:rFonts w:ascii="Courier New" w:hAnsi="Courier New" w:cs="Courier New"/>
          <w:b/>
          <w:bCs/>
          <w:color w:val="000000"/>
          <w:lang w:val="ru-RU"/>
        </w:rPr>
        <w:t xml:space="preserve"> </w:t>
      </w:r>
      <w:r w:rsidRPr="4C6E34AF">
        <w:rPr>
          <w:rFonts w:ascii="Courier New" w:hAnsi="Courier New" w:cs="Courier New"/>
          <w:b/>
          <w:bCs/>
          <w:color w:val="000000"/>
          <w:lang w:val="ru-RU"/>
        </w:rPr>
        <w:t>[</w:t>
      </w:r>
      <w:r>
        <w:rPr>
          <w:rFonts w:ascii="Courier New" w:hAnsi="Courier New" w:cs="Courier New"/>
          <w:b/>
          <w:bCs/>
          <w:color w:val="000000"/>
          <w:lang w:val="ru-RU"/>
        </w:rPr>
        <w:t>[Группа</w:t>
      </w:r>
      <w:r w:rsidRPr="4C6E34AF">
        <w:rPr>
          <w:rFonts w:ascii="Courier New" w:hAnsi="Courier New" w:cs="Courier New"/>
          <w:b/>
          <w:bCs/>
          <w:color w:val="000000"/>
          <w:lang w:val="ru-RU"/>
        </w:rPr>
        <w:t>]</w:t>
      </w:r>
      <w:r>
        <w:rPr>
          <w:rFonts w:ascii="Courier New" w:hAnsi="Courier New" w:cs="Courier New"/>
          <w:b/>
          <w:bCs/>
          <w:color w:val="000000"/>
          <w:lang w:val="ru-RU"/>
        </w:rPr>
        <w:t xml:space="preserve"> [Тип кода</w:t>
      </w:r>
      <w:r w:rsidRPr="4C6E34AF">
        <w:rPr>
          <w:rFonts w:ascii="Courier New" w:hAnsi="Courier New" w:cs="Courier New"/>
          <w:b/>
          <w:bCs/>
          <w:color w:val="000000"/>
          <w:lang w:val="ru-RU"/>
        </w:rPr>
        <w:t>]]]]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Количество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Название товара. Если название содержит символ </w:t>
            </w:r>
            <w:r w:rsidRPr="00252533">
              <w:rPr>
                <w:b/>
                <w:bCs/>
                <w:lang w:val="ru-RU"/>
              </w:rPr>
              <w:t>"</w:t>
            </w:r>
            <w:r w:rsidRPr="00252533">
              <w:rPr>
                <w:lang w:val="ru-RU"/>
              </w:rPr>
              <w:t>, он удваивается.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Код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Код товара из не более чем 13 цифр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Налог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налоговой ставки из таблицы </w:t>
            </w:r>
            <w:r w:rsidRPr="00252533">
              <w:rPr>
                <w:b/>
                <w:bCs/>
                <w:lang w:val="ru-RU"/>
              </w:rPr>
              <w:t>Tax</w:t>
            </w:r>
            <w:r w:rsidRPr="00252533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Секция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секции из таблицы </w:t>
            </w:r>
            <w:r w:rsidRPr="00252533">
              <w:rPr>
                <w:b/>
                <w:bCs/>
              </w:rPr>
              <w:t>Dep</w:t>
            </w:r>
            <w:r w:rsidRPr="00252533">
              <w:rPr>
                <w:lang w:val="ru-RU"/>
              </w:rPr>
              <w:t>. При отсутствии поля продажа происходит в первую секцию.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Группа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группы из таблицы </w:t>
            </w:r>
            <w:r w:rsidRPr="00252533">
              <w:rPr>
                <w:b/>
                <w:bCs/>
              </w:rPr>
              <w:t>Grp</w:t>
            </w:r>
            <w:r w:rsidRPr="00252533">
              <w:rPr>
                <w:lang w:val="ru-RU"/>
              </w:rPr>
              <w:t xml:space="preserve">. При отсутствии поля продажа происходит в первую </w:t>
            </w:r>
            <w:r w:rsidRPr="00252533">
              <w:rPr>
                <w:lang w:val="uk-UA"/>
              </w:rPr>
              <w:t>группу</w:t>
            </w:r>
            <w:r w:rsidRPr="00252533">
              <w:rPr>
                <w:lang w:val="ru-RU"/>
              </w:rPr>
              <w:t>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Тип кода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Необязательное поле. Тип кода товара (0 – без EAN, 1 – EAN, 2 - услуга). При отсутствии поля продажа происходит с типом 1.</w:t>
            </w:r>
          </w:p>
        </w:tc>
      </w:tr>
    </w:tbl>
    <w:p w:rsidR="00405864" w:rsidRPr="00C864E2" w:rsidRDefault="00405864" w:rsidP="400AA374">
      <w:pPr>
        <w:rPr>
          <w:lang w:val="ru-RU"/>
        </w:rPr>
      </w:pPr>
      <w:r w:rsidRPr="621A6314">
        <w:rPr>
          <w:lang w:val="ru-RU"/>
        </w:rPr>
        <w:t>Примеры: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rFonts w:cs="Calibri"/>
          <w:color w:val="000000"/>
          <w:lang w:val="ru-RU"/>
        </w:rPr>
        <w:t xml:space="preserve">2*10.50 "йогурт" 300 1 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rFonts w:cs="Calibri"/>
          <w:color w:val="000000"/>
          <w:lang w:val="ru-RU"/>
        </w:rPr>
        <w:t xml:space="preserve">20 "колбаса" 2306547 </w:t>
      </w:r>
    </w:p>
    <w:p w:rsidR="00405864" w:rsidRPr="00C864E2" w:rsidRDefault="00405864" w:rsidP="400AA374">
      <w:pPr>
        <w:pStyle w:val="Heading4"/>
        <w:rPr>
          <w:lang w:val="ru-RU"/>
        </w:rPr>
      </w:pPr>
      <w:r w:rsidRPr="621A6314">
        <w:rPr>
          <w:lang w:val="ru-RU"/>
        </w:rPr>
        <w:t>Строка скидки.</w:t>
      </w:r>
    </w:p>
    <w:p w:rsidR="00405864" w:rsidRPr="00FE76C0" w:rsidRDefault="00405864" w:rsidP="0BAD93DD">
      <w:pPr>
        <w:rPr>
          <w:lang w:val="ru-RU"/>
        </w:rPr>
      </w:pPr>
      <w:r w:rsidRPr="4C6E34AF">
        <w:rPr>
          <w:color w:val="000000"/>
          <w:lang w:val="ru-RU"/>
        </w:rPr>
        <w:t xml:space="preserve">Для чеков типа </w:t>
      </w:r>
      <w:r w:rsidRPr="4C6E34AF">
        <w:rPr>
          <w:b/>
          <w:bCs/>
          <w:color w:val="000000"/>
          <w:lang w:val="ru-RU"/>
        </w:rPr>
        <w:t>F</w:t>
      </w:r>
      <w:r w:rsidRPr="00FE76C0">
        <w:rPr>
          <w:color w:val="000000"/>
          <w:lang w:val="ru-RU"/>
        </w:rPr>
        <w:t>,</w:t>
      </w:r>
      <w:r w:rsidRPr="4C6E34AF">
        <w:rPr>
          <w:color w:val="000000"/>
          <w:lang w:val="ru-RU"/>
        </w:rPr>
        <w:t xml:space="preserve"> </w:t>
      </w:r>
      <w:r w:rsidRPr="4C6E34AF">
        <w:rPr>
          <w:b/>
          <w:bCs/>
          <w:color w:val="000000"/>
          <w:lang w:val="ru-RU"/>
        </w:rPr>
        <w:t>R</w:t>
      </w:r>
      <w:r w:rsidRPr="4C6E34AF">
        <w:rPr>
          <w:color w:val="000000"/>
          <w:lang w:val="ru-RU"/>
        </w:rPr>
        <w:t>.</w:t>
      </w:r>
    </w:p>
    <w:p w:rsidR="00405864" w:rsidRPr="00FE76C0" w:rsidRDefault="00405864" w:rsidP="400AA374">
      <w:pPr>
        <w:rPr>
          <w:lang w:val="ru-RU"/>
        </w:rPr>
      </w:pPr>
      <w:r w:rsidRPr="4C6E34AF">
        <w:rPr>
          <w:rFonts w:ascii="Courier New" w:hAnsi="Courier New" w:cs="Courier New"/>
          <w:b/>
          <w:bCs/>
          <w:color w:val="000000"/>
          <w:lang w:val="ru-RU"/>
        </w:rPr>
        <w:t>+/-[=] число%[;номер скидки]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404"/>
        <w:gridCol w:w="8172"/>
      </w:tblGrid>
      <w:tr w:rsidR="00405864" w:rsidRPr="00252533" w:rsidTr="00252533">
        <w:tc>
          <w:tcPr>
            <w:tcW w:w="139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Символ</w:t>
            </w:r>
          </w:p>
        </w:tc>
        <w:tc>
          <w:tcPr>
            <w:tcW w:w="796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Значение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+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Наценка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-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Скидка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=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 промежуточный итог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%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Процентная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номер скидки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номер подтверждения льготной скидки. (Согласно требованиям НацБанка к системе передачи данных в ДПА)    </w:t>
            </w:r>
          </w:p>
        </w:tc>
      </w:tr>
    </w:tbl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                                    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835"/>
        <w:gridCol w:w="6525"/>
      </w:tblGrid>
      <w:tr w:rsidR="00405864" w:rsidRPr="00252533" w:rsidTr="00252533">
        <w:tc>
          <w:tcPr>
            <w:tcW w:w="283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Пример</w:t>
            </w:r>
          </w:p>
        </w:tc>
        <w:tc>
          <w:tcPr>
            <w:tcW w:w="652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8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-10</w:t>
            </w:r>
          </w:p>
        </w:tc>
        <w:tc>
          <w:tcPr>
            <w:tcW w:w="652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Скидка 10 грн на предыдущий товар</w:t>
            </w:r>
          </w:p>
        </w:tc>
      </w:tr>
      <w:tr w:rsidR="00405864" w:rsidRPr="00252533" w:rsidTr="00252533">
        <w:tc>
          <w:tcPr>
            <w:tcW w:w="28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-2.5%</w:t>
            </w:r>
          </w:p>
        </w:tc>
        <w:tc>
          <w:tcPr>
            <w:tcW w:w="652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Скидка 2.5% на предыдущий товар</w:t>
            </w:r>
          </w:p>
        </w:tc>
      </w:tr>
      <w:tr w:rsidR="00405864" w:rsidRPr="00252533" w:rsidTr="00252533">
        <w:tc>
          <w:tcPr>
            <w:tcW w:w="28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+=20</w:t>
            </w:r>
          </w:p>
        </w:tc>
        <w:tc>
          <w:tcPr>
            <w:tcW w:w="652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Наценка 20 грн на промежуточный итог</w:t>
            </w:r>
          </w:p>
        </w:tc>
      </w:tr>
      <w:tr w:rsidR="00405864" w:rsidRPr="00252533" w:rsidTr="00252533">
        <w:tc>
          <w:tcPr>
            <w:tcW w:w="28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+=5.5%</w:t>
            </w:r>
          </w:p>
        </w:tc>
        <w:tc>
          <w:tcPr>
            <w:tcW w:w="652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Наценка 5.5% на промежуточный итог</w:t>
            </w:r>
          </w:p>
        </w:tc>
      </w:tr>
    </w:tbl>
    <w:p w:rsidR="00405864" w:rsidRDefault="00405864" w:rsidP="6557476F">
      <w:pPr>
        <w:pStyle w:val="Heading4"/>
      </w:pPr>
      <w:r w:rsidRPr="621A6314">
        <w:rPr>
          <w:lang w:val="ru-RU"/>
        </w:rPr>
        <w:t>Строка оплаты.</w:t>
      </w:r>
    </w:p>
    <w:p w:rsidR="00405864" w:rsidRPr="00C864E2" w:rsidRDefault="00405864" w:rsidP="6557476F">
      <w:pPr>
        <w:rPr>
          <w:lang w:val="ru-RU"/>
        </w:rPr>
      </w:pPr>
      <w:r w:rsidRPr="4C6E34AF">
        <w:rPr>
          <w:rFonts w:ascii="Courier New" w:hAnsi="Courier New" w:cs="Courier New"/>
          <w:b/>
          <w:bCs/>
          <w:color w:val="000000"/>
          <w:lang w:val="ru-RU"/>
        </w:rPr>
        <w:t>$[сумма][;[номер оплаты][;номер транзакции[;номер карты]]]</w:t>
      </w:r>
      <w:r w:rsidRPr="4C6E34AF">
        <w:rPr>
          <w:rFonts w:cs="Calibri"/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Сумма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Сумма оплаты. Если сумма отсутствует, считается, что она соответствует сумме всего чека.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Номер оплаты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Номер строки в таблице </w:t>
            </w:r>
            <w:r w:rsidRPr="00252533">
              <w:rPr>
                <w:rFonts w:cs="Calibri"/>
                <w:b/>
                <w:bCs/>
                <w:color w:val="000000"/>
              </w:rPr>
              <w:t>Pay</w:t>
            </w:r>
            <w:r w:rsidRPr="00252533">
              <w:rPr>
                <w:rFonts w:cs="Calibri"/>
                <w:color w:val="000000"/>
                <w:lang w:val="ru-RU"/>
              </w:rPr>
              <w:t>, который соответствует типу выбранной оплаты. При отсутствии происходит оплата наличными.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Номер транзакции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транзакции (RRN) при осуществлении оплаты через банковский терминал.</w:t>
            </w:r>
            <w:r w:rsidRPr="00252533">
              <w:rPr>
                <w:lang w:val="ru-RU"/>
              </w:rPr>
              <w:t xml:space="preserve">(Согласно требованиям НацБанка к системе передачи данных в ДПА)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Номер карты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банковской карты при оплате через терминал</w:t>
            </w:r>
          </w:p>
        </w:tc>
      </w:tr>
    </w:tbl>
    <w:p w:rsidR="00405864" w:rsidRPr="00C864E2" w:rsidRDefault="00405864" w:rsidP="009263B6">
      <w:pPr>
        <w:pStyle w:val="Heading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0405864" w:rsidRPr="00C864E2" w:rsidRDefault="00405864" w:rsidP="0BAD93DD">
      <w:pPr>
        <w:rPr>
          <w:lang w:val="ru-RU"/>
        </w:rPr>
      </w:pPr>
      <w:r w:rsidRPr="4C6E34AF">
        <w:rPr>
          <w:color w:val="000000"/>
          <w:lang w:val="ru-RU"/>
        </w:rPr>
        <w:t xml:space="preserve">Для чеков типа </w:t>
      </w:r>
      <w:r w:rsidRPr="4C6E34AF">
        <w:rPr>
          <w:b/>
          <w:bCs/>
          <w:color w:val="000000"/>
          <w:lang w:val="ru-RU"/>
        </w:rPr>
        <w:t>I</w:t>
      </w:r>
      <w:r w:rsidRPr="4C6E34AF">
        <w:rPr>
          <w:color w:val="000000"/>
          <w:lang w:val="ru-RU"/>
        </w:rPr>
        <w:t>.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rFonts w:ascii="Courier New" w:hAnsi="Courier New" w:cs="Courier New"/>
          <w:b/>
          <w:bCs/>
          <w:lang w:val="ru-RU"/>
        </w:rPr>
        <w:t>$[-]сумма[;номер оплаты]</w:t>
      </w:r>
      <w:r w:rsidRPr="4C6E34AF">
        <w:rPr>
          <w:rFonts w:cs="Calibri"/>
          <w:lang w:val="ru-RU"/>
        </w:rPr>
        <w:t xml:space="preserve"> 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Только для типа чека (IO). 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-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При наличии операция является операцией изъятия. При отсутствии операция является операцией внесения.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Сумма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color w:val="000000"/>
                <w:lang w:val="ru-RU"/>
              </w:rPr>
              <w:t xml:space="preserve">Сумма внесения или изъятия.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Номер оплаты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Номер строки в таблице </w:t>
            </w:r>
            <w:r w:rsidRPr="00252533">
              <w:rPr>
                <w:rFonts w:cs="Calibri"/>
                <w:b/>
                <w:bCs/>
                <w:color w:val="000000"/>
              </w:rPr>
              <w:t>Pay</w:t>
            </w:r>
            <w:r w:rsidRPr="00252533">
              <w:rPr>
                <w:rFonts w:cs="Calibri"/>
                <w:color w:val="000000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00405864" w:rsidRDefault="00405864" w:rsidP="0B34B188">
      <w:pPr>
        <w:pStyle w:val="Heading4"/>
      </w:pPr>
      <w:r w:rsidRPr="0B34B188">
        <w:rPr>
          <w:lang w:val="ru-RU"/>
        </w:rPr>
        <w:t>Строка текстового комментария.</w:t>
      </w:r>
    </w:p>
    <w:p w:rsidR="00405864" w:rsidRPr="00C864E2" w:rsidRDefault="00405864" w:rsidP="0BAD93DD">
      <w:pPr>
        <w:rPr>
          <w:lang w:val="ru-RU"/>
        </w:rPr>
      </w:pPr>
      <w:r w:rsidRPr="4C6E34AF">
        <w:rPr>
          <w:color w:val="000000"/>
          <w:lang w:val="ru-RU"/>
        </w:rPr>
        <w:t xml:space="preserve">Для чеков типа </w:t>
      </w:r>
      <w:r w:rsidRPr="4C6E34AF">
        <w:rPr>
          <w:b/>
          <w:bCs/>
          <w:color w:val="000000"/>
          <w:lang w:val="ru-RU"/>
        </w:rPr>
        <w:t>F</w:t>
      </w:r>
      <w:r w:rsidRPr="4C6E34AF">
        <w:rPr>
          <w:color w:val="000000"/>
          <w:lang w:val="ru-RU"/>
        </w:rPr>
        <w:t xml:space="preserve">, </w:t>
      </w:r>
      <w:r w:rsidRPr="4C6E34AF">
        <w:rPr>
          <w:b/>
          <w:bCs/>
          <w:color w:val="000000"/>
          <w:lang w:val="ru-RU"/>
        </w:rPr>
        <w:t>R</w:t>
      </w:r>
      <w:r w:rsidRPr="4C6E34AF">
        <w:rPr>
          <w:color w:val="000000"/>
          <w:lang w:val="ru-RU"/>
        </w:rPr>
        <w:t xml:space="preserve">, </w:t>
      </w:r>
      <w:r w:rsidRPr="4C6E34AF">
        <w:rPr>
          <w:b/>
          <w:bCs/>
          <w:color w:val="000000"/>
          <w:lang w:val="ru-RU"/>
        </w:rPr>
        <w:t>P</w:t>
      </w:r>
      <w:r w:rsidRPr="4C6E34AF">
        <w:rPr>
          <w:color w:val="000000"/>
          <w:lang w:val="ru-RU"/>
        </w:rPr>
        <w:t xml:space="preserve"> и </w:t>
      </w:r>
      <w:r w:rsidRPr="4C6E34AF">
        <w:rPr>
          <w:b/>
          <w:bCs/>
          <w:color w:val="000000"/>
          <w:lang w:val="ru-RU"/>
        </w:rPr>
        <w:t>I</w:t>
      </w:r>
      <w:r>
        <w:rPr>
          <w:color w:val="000000"/>
          <w:lang w:val="ru-RU"/>
        </w:rPr>
        <w:t>.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Для чеков типа </w:t>
      </w:r>
      <w:r w:rsidRPr="4C6E34AF">
        <w:rPr>
          <w:b/>
          <w:bCs/>
          <w:color w:val="000000"/>
          <w:lang w:val="ru-RU"/>
        </w:rPr>
        <w:t>F</w:t>
      </w:r>
      <w:r w:rsidRPr="4C6E34AF">
        <w:rPr>
          <w:color w:val="000000"/>
          <w:lang w:val="ru-RU"/>
        </w:rPr>
        <w:t xml:space="preserve">, </w:t>
      </w:r>
      <w:r w:rsidRPr="4C6E34AF">
        <w:rPr>
          <w:b/>
          <w:bCs/>
          <w:color w:val="000000"/>
          <w:lang w:val="ru-RU"/>
        </w:rPr>
        <w:t>R</w:t>
      </w:r>
      <w:r w:rsidRPr="4C6E34AF">
        <w:rPr>
          <w:color w:val="000000"/>
          <w:lang w:val="ru-RU"/>
        </w:rPr>
        <w:t xml:space="preserve"> и </w:t>
      </w:r>
      <w:r w:rsidRPr="4C6E34AF">
        <w:rPr>
          <w:b/>
          <w:bCs/>
          <w:color w:val="000000"/>
          <w:lang w:val="ru-RU"/>
        </w:rPr>
        <w:t>I</w:t>
      </w:r>
      <w:r w:rsidRPr="4C6E34AF">
        <w:rPr>
          <w:lang w:val="ru-RU"/>
        </w:rPr>
        <w:t xml:space="preserve"> комментарии, по желанию пользователя, могут вноситься или не вноситься в электронную ленту продаж. Строки комментариев, внесенные на ленту продаж, будут печататься в копии чека и отсылаться в копии чека в ГНА. Строки комментариев, не внесенные в ленту, будут распечатаны только на оригинале чека. </w:t>
      </w:r>
    </w:p>
    <w:p w:rsidR="00405864" w:rsidRPr="00C864E2" w:rsidRDefault="00405864" w:rsidP="400AA374">
      <w:pPr>
        <w:rPr>
          <w:lang w:val="ru-RU"/>
        </w:rPr>
      </w:pPr>
      <w:r w:rsidRPr="621A6314">
        <w:rPr>
          <w:lang w:val="ru-RU"/>
        </w:rPr>
        <w:t>Для нефискальных чеков никакие комментарии в ленту продаж не вносятся.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Строка комментариев, которая будет внесена в ленту продаж, должна начинаться символом </w:t>
      </w:r>
      <w:r w:rsidRPr="4C6E34AF">
        <w:rPr>
          <w:b/>
          <w:bCs/>
          <w:lang w:val="ru-RU"/>
        </w:rPr>
        <w:t>#</w:t>
      </w:r>
      <w:r w:rsidRPr="4C6E34AF">
        <w:rPr>
          <w:lang w:val="ru-RU"/>
        </w:rPr>
        <w:t>.</w:t>
      </w:r>
    </w:p>
    <w:p w:rsidR="00405864" w:rsidRPr="00C864E2" w:rsidRDefault="00405864" w:rsidP="400AA374">
      <w:pPr>
        <w:rPr>
          <w:lang w:val="ru-RU"/>
        </w:rPr>
      </w:pPr>
      <w:r w:rsidRPr="621A6314">
        <w:rPr>
          <w:rFonts w:ascii="Courier New" w:hAnsi="Courier New" w:cs="Courier New"/>
          <w:b/>
          <w:bCs/>
          <w:lang w:val="ru-RU"/>
        </w:rPr>
        <w:t>#строка комментария, сохраняемая в ленту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любая другая строка чека, не начинающаяся с символов </w:t>
      </w:r>
      <w:r w:rsidRPr="4C6E34AF">
        <w:rPr>
          <w:rFonts w:cs="Calibri"/>
          <w:b/>
          <w:bCs/>
          <w:lang w:val="ru-RU"/>
        </w:rPr>
        <w:t>0-9+-x$%</w:t>
      </w:r>
      <w:r w:rsidRPr="005837F1">
        <w:rPr>
          <w:rFonts w:cs="Calibri"/>
          <w:b/>
          <w:bCs/>
          <w:lang w:val="ru-RU"/>
        </w:rPr>
        <w:t>&lt;</w:t>
      </w:r>
      <w:r w:rsidRPr="4C6E34AF">
        <w:rPr>
          <w:rFonts w:cs="Calibri"/>
          <w:b/>
          <w:bCs/>
          <w:lang w:val="ru-RU"/>
        </w:rPr>
        <w:t>,</w:t>
      </w:r>
      <w:r w:rsidRPr="4C6E34AF">
        <w:rPr>
          <w:rFonts w:cs="Calibri"/>
          <w:lang w:val="ru-RU"/>
        </w:rPr>
        <w:t xml:space="preserve"> является строкой комментариев, не вносимых в ленту.</w:t>
      </w:r>
      <w:r w:rsidRPr="4C6E34AF">
        <w:rPr>
          <w:lang w:val="ru-RU"/>
        </w:rPr>
        <w:t xml:space="preserve"> Если комментарий является самой первой строкой фискального чека, его нельзя начинать также символами </w:t>
      </w:r>
      <w:r w:rsidRPr="4C6E34AF">
        <w:rPr>
          <w:b/>
          <w:bCs/>
          <w:lang w:val="ru-RU"/>
        </w:rPr>
        <w:t>{(</w:t>
      </w:r>
      <w:r w:rsidRPr="4C6E34AF">
        <w:rPr>
          <w:lang w:val="ru-RU"/>
        </w:rPr>
        <w:t>.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Строка, начинающаяся с </w:t>
      </w:r>
      <w:r w:rsidRPr="4C6E34AF">
        <w:rPr>
          <w:b/>
          <w:bCs/>
          <w:lang w:val="ru-RU"/>
        </w:rPr>
        <w:t>",</w:t>
      </w:r>
      <w:r w:rsidRPr="4C6E34AF">
        <w:rPr>
          <w:lang w:val="ru-RU"/>
        </w:rPr>
        <w:t xml:space="preserve"> всегда является комментарием, не вносимым в ленту.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rFonts w:ascii="Courier New" w:hAnsi="Courier New" w:cs="Courier New"/>
          <w:b/>
          <w:bCs/>
          <w:lang w:val="ru-RU"/>
        </w:rPr>
        <w:t>"строка комментария, не вносимая в ленту</w:t>
      </w:r>
    </w:p>
    <w:p w:rsidR="00405864" w:rsidRDefault="00405864" w:rsidP="400AA374">
      <w:pPr>
        <w:rPr>
          <w:lang w:val="ru-RU"/>
        </w:rPr>
      </w:pPr>
      <w:r w:rsidRPr="621A6314">
        <w:rPr>
          <w:lang w:val="ru-RU"/>
        </w:rPr>
        <w:t>Первый символ, который является признаком комментария, не выводится на чек.</w:t>
      </w:r>
    </w:p>
    <w:p w:rsidR="00405864" w:rsidRDefault="00405864" w:rsidP="005837F1">
      <w:pPr>
        <w:pStyle w:val="Heading4"/>
        <w:rPr>
          <w:lang w:val="ru-RU"/>
        </w:rPr>
      </w:pPr>
      <w:r>
        <w:rPr>
          <w:lang w:val="ru-RU"/>
        </w:rPr>
        <w:t>Печать штрих-кода</w:t>
      </w:r>
      <w:r w:rsidRPr="0B34B188">
        <w:rPr>
          <w:lang w:val="ru-RU"/>
        </w:rPr>
        <w:t>.</w:t>
      </w:r>
    </w:p>
    <w:p w:rsidR="00405864" w:rsidRDefault="00405864" w:rsidP="005837F1">
      <w:pPr>
        <w:rPr>
          <w:lang w:val="ru-RU"/>
        </w:rPr>
      </w:pPr>
      <w:r>
        <w:rPr>
          <w:lang w:val="ru-RU"/>
        </w:rPr>
        <w:t xml:space="preserve">Строка, начинающаяся с </w:t>
      </w:r>
      <w:r w:rsidRPr="005837F1">
        <w:rPr>
          <w:lang w:val="ru-RU"/>
        </w:rPr>
        <w:t xml:space="preserve">&lt; </w:t>
      </w:r>
      <w:r>
        <w:rPr>
          <w:lang w:val="ru-RU"/>
        </w:rPr>
        <w:t>считается строкой содержащей информацию о штрихкоде. Формат строки:</w:t>
      </w:r>
    </w:p>
    <w:p w:rsidR="00405864" w:rsidRPr="005837F1" w:rsidRDefault="00405864" w:rsidP="005837F1">
      <w:pPr>
        <w:rPr>
          <w:lang w:val="ru-RU"/>
        </w:rPr>
      </w:pPr>
      <w:r w:rsidRPr="005837F1">
        <w:rPr>
          <w:rFonts w:ascii="Courier New" w:hAnsi="Courier New" w:cs="Courier New"/>
          <w:b/>
          <w:bCs/>
          <w:lang w:val="ru-RU"/>
        </w:rPr>
        <w:t>&lt;”</w:t>
      </w:r>
      <w:r>
        <w:rPr>
          <w:rFonts w:ascii="Courier New" w:hAnsi="Courier New" w:cs="Courier New"/>
          <w:b/>
          <w:bCs/>
          <w:lang w:val="uk-UA"/>
        </w:rPr>
        <w:t>код</w:t>
      </w:r>
      <w:r w:rsidRPr="005837F1">
        <w:rPr>
          <w:rFonts w:ascii="Courier New" w:hAnsi="Courier New" w:cs="Courier New"/>
          <w:b/>
          <w:bCs/>
          <w:lang w:val="ru-RU"/>
        </w:rPr>
        <w:t>” [</w:t>
      </w:r>
      <w:r>
        <w:rPr>
          <w:rFonts w:ascii="Courier New" w:hAnsi="Courier New" w:cs="Courier New"/>
          <w:b/>
          <w:bCs/>
          <w:lang w:val="uk-UA"/>
        </w:rPr>
        <w:t xml:space="preserve">тип </w:t>
      </w:r>
      <w:r w:rsidRPr="005837F1">
        <w:rPr>
          <w:rFonts w:ascii="Courier New" w:hAnsi="Courier New" w:cs="Courier New"/>
          <w:b/>
          <w:bCs/>
          <w:lang w:val="ru-RU"/>
        </w:rPr>
        <w:t>[</w:t>
      </w:r>
      <w:r>
        <w:rPr>
          <w:rFonts w:ascii="Courier New" w:hAnsi="Courier New" w:cs="Courier New"/>
          <w:b/>
          <w:bCs/>
          <w:lang w:val="uk-UA"/>
        </w:rPr>
        <w:t xml:space="preserve">ширина </w:t>
      </w:r>
      <w:r w:rsidRPr="005837F1">
        <w:rPr>
          <w:rFonts w:ascii="Courier New" w:hAnsi="Courier New" w:cs="Courier New"/>
          <w:b/>
          <w:bCs/>
          <w:lang w:val="ru-RU"/>
        </w:rPr>
        <w:t>[</w:t>
      </w:r>
      <w:r>
        <w:rPr>
          <w:rFonts w:ascii="Courier New" w:hAnsi="Courier New" w:cs="Courier New"/>
          <w:b/>
          <w:bCs/>
          <w:lang w:val="uk-UA"/>
        </w:rPr>
        <w:t xml:space="preserve">высота </w:t>
      </w:r>
      <w:r w:rsidRPr="005837F1">
        <w:rPr>
          <w:rFonts w:ascii="Courier New" w:hAnsi="Courier New" w:cs="Courier New"/>
          <w:b/>
          <w:bCs/>
          <w:lang w:val="ru-RU"/>
        </w:rPr>
        <w:t>[</w:t>
      </w:r>
      <w:r>
        <w:rPr>
          <w:rFonts w:ascii="Courier New" w:hAnsi="Courier New" w:cs="Courier New"/>
          <w:b/>
          <w:bCs/>
          <w:lang w:val="uk-UA"/>
        </w:rPr>
        <w:t>отступ</w:t>
      </w:r>
      <w:r w:rsidRPr="005837F1">
        <w:rPr>
          <w:rFonts w:ascii="Courier New" w:hAnsi="Courier New" w:cs="Courier New"/>
          <w:b/>
          <w:bCs/>
          <w:lang w:val="ru-RU"/>
        </w:rPr>
        <w:t>]]]]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color w:val="000000"/>
                <w:lang w:val="uk-UA"/>
              </w:rPr>
              <w:t>Код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Текст штрих-кода 1-24 символа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Тип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Тип штрих-кода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1 – </w:t>
            </w:r>
            <w:r w:rsidRPr="00252533">
              <w:rPr>
                <w:rFonts w:cs="Calibri"/>
                <w:color w:val="000000"/>
              </w:rPr>
              <w:t>EAN</w:t>
            </w:r>
            <w:r w:rsidRPr="00252533">
              <w:rPr>
                <w:rFonts w:cs="Calibri"/>
                <w:color w:val="000000"/>
                <w:lang w:val="ru-RU"/>
              </w:rPr>
              <w:t>-13 (</w:t>
            </w:r>
            <w:r w:rsidRPr="00252533">
              <w:rPr>
                <w:rFonts w:cs="Calibri"/>
                <w:color w:val="000000"/>
                <w:lang w:val="uk-UA"/>
              </w:rPr>
              <w:t>по умолчанию</w:t>
            </w:r>
            <w:r w:rsidRPr="00252533">
              <w:rPr>
                <w:rFonts w:cs="Calibri"/>
                <w:color w:val="000000"/>
                <w:lang w:val="ru-RU"/>
              </w:rPr>
              <w:t>)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</w:rPr>
            </w:pPr>
            <w:r w:rsidRPr="00252533">
              <w:rPr>
                <w:rFonts w:cs="Calibri"/>
                <w:color w:val="000000"/>
              </w:rPr>
              <w:t>2 – CODE-128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</w:rPr>
            </w:pPr>
            <w:r w:rsidRPr="00252533">
              <w:rPr>
                <w:rFonts w:cs="Calibri"/>
                <w:color w:val="000000"/>
              </w:rPr>
              <w:t xml:space="preserve">3 – CODE-39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Ширина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Ширина символа в пикселях 2(по умолчанию),3,4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  <w:lang w:val="ru-RU"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Высота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Высота штрих-кода в пикселях 1-150. По умолчанию 60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  <w:lang w:val="ru-RU"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Отступ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Отступ до и после штрих-кода в пикселях 0-30. По умолчанию 20.</w:t>
            </w:r>
          </w:p>
        </w:tc>
      </w:tr>
    </w:tbl>
    <w:p w:rsidR="00405864" w:rsidRDefault="00405864" w:rsidP="005837F1">
      <w:pPr>
        <w:rPr>
          <w:lang w:val="ru-RU"/>
        </w:rPr>
      </w:pPr>
      <w:r>
        <w:rPr>
          <w:lang w:val="uk-UA"/>
        </w:rPr>
        <w:t xml:space="preserve">Если код выходит за границы печатаемой области, чек отменяется с ошибкой </w:t>
      </w:r>
      <w:r>
        <w:t>xC</w:t>
      </w:r>
      <w:r w:rsidRPr="00A57EBB">
        <w:rPr>
          <w:lang w:val="ru-RU"/>
        </w:rPr>
        <w:t>2 (</w:t>
      </w:r>
      <w:r w:rsidRPr="4C6E34AF">
        <w:rPr>
          <w:lang w:val="ru-RU"/>
        </w:rPr>
        <w:t>Неверный параметр у процедуры</w:t>
      </w:r>
      <w:r w:rsidRPr="00A57EBB">
        <w:rPr>
          <w:lang w:val="ru-RU"/>
        </w:rPr>
        <w:t>).</w:t>
      </w:r>
    </w:p>
    <w:p w:rsidR="00405864" w:rsidRDefault="00405864" w:rsidP="00CE3291">
      <w:pPr>
        <w:pStyle w:val="Heading4"/>
        <w:rPr>
          <w:lang w:val="ru-RU"/>
        </w:rPr>
      </w:pPr>
      <w:r>
        <w:rPr>
          <w:lang w:val="ru-RU"/>
        </w:rPr>
        <w:t>Аннулирование документа</w:t>
      </w:r>
      <w:r w:rsidRPr="0B34B188">
        <w:rPr>
          <w:lang w:val="ru-RU"/>
        </w:rPr>
        <w:t>.</w:t>
      </w:r>
    </w:p>
    <w:p w:rsidR="00405864" w:rsidRDefault="00405864" w:rsidP="00CE3291">
      <w:pPr>
        <w:rPr>
          <w:lang w:val="ru-RU"/>
        </w:rPr>
      </w:pPr>
      <w:r>
        <w:rPr>
          <w:lang w:val="ru-RU"/>
        </w:rPr>
        <w:t>Строка, начинающаяся с &gt;</w:t>
      </w:r>
      <w:r w:rsidRPr="005837F1">
        <w:rPr>
          <w:lang w:val="ru-RU"/>
        </w:rPr>
        <w:t xml:space="preserve"> </w:t>
      </w:r>
      <w:r>
        <w:rPr>
          <w:lang w:val="ru-RU"/>
        </w:rPr>
        <w:t xml:space="preserve">считается строкой содержащей информацию о </w:t>
      </w:r>
      <w:r w:rsidRPr="00CE3291">
        <w:rPr>
          <w:lang w:val="ru-RU"/>
        </w:rPr>
        <w:t>номере аннулируемого документа</w:t>
      </w:r>
      <w:r>
        <w:rPr>
          <w:lang w:val="ru-RU"/>
        </w:rPr>
        <w:t>. Формат строки:</w:t>
      </w:r>
    </w:p>
    <w:p w:rsidR="00405864" w:rsidRPr="005837F1" w:rsidRDefault="00405864" w:rsidP="00CE3291">
      <w:pPr>
        <w:rPr>
          <w:lang w:val="ru-RU"/>
        </w:rPr>
      </w:pPr>
      <w:r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  <w:b/>
          <w:bCs/>
          <w:lang w:val="ru-RU"/>
        </w:rPr>
        <w:t>номер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номер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Номер аннулируемого документа</w:t>
            </w:r>
          </w:p>
        </w:tc>
      </w:tr>
    </w:tbl>
    <w:p w:rsidR="00405864" w:rsidRDefault="00405864" w:rsidP="00CE3291"/>
    <w:p w:rsidR="00405864" w:rsidRDefault="00405864" w:rsidP="000A31C5">
      <w:pPr>
        <w:pStyle w:val="Heading4"/>
        <w:rPr>
          <w:lang w:val="ru-RU"/>
        </w:rPr>
      </w:pPr>
      <w:r>
        <w:rPr>
          <w:lang w:val="uk-UA"/>
        </w:rPr>
        <w:t>Коррекция документа</w:t>
      </w:r>
      <w:r w:rsidRPr="0B34B188">
        <w:rPr>
          <w:lang w:val="ru-RU"/>
        </w:rPr>
        <w:t>.</w:t>
      </w:r>
    </w:p>
    <w:p w:rsidR="00405864" w:rsidRDefault="00405864" w:rsidP="000A31C5">
      <w:pPr>
        <w:rPr>
          <w:lang w:val="ru-RU"/>
        </w:rPr>
      </w:pPr>
      <w:r>
        <w:rPr>
          <w:lang w:val="ru-RU"/>
        </w:rPr>
        <w:t xml:space="preserve">Строка, начинающаяся с </w:t>
      </w:r>
      <w:r w:rsidRPr="008C78BC">
        <w:rPr>
          <w:lang w:val="ru-RU"/>
        </w:rPr>
        <w:t>@</w:t>
      </w:r>
      <w:r w:rsidRPr="005837F1">
        <w:rPr>
          <w:lang w:val="ru-RU"/>
        </w:rPr>
        <w:t xml:space="preserve"> </w:t>
      </w:r>
      <w:r>
        <w:rPr>
          <w:lang w:val="ru-RU"/>
        </w:rPr>
        <w:t>считается строкой содержащей информацию о коде отменяемого товара. Отменяется перв</w:t>
      </w:r>
      <w:r w:rsidRPr="008B4EA6">
        <w:rPr>
          <w:lang w:val="ru-RU"/>
        </w:rPr>
        <w:t>ая</w:t>
      </w:r>
      <w:r>
        <w:rPr>
          <w:lang w:val="ru-RU"/>
        </w:rPr>
        <w:t xml:space="preserve"> с начала чека продажа товара с указанным кодом (если код не указан, то отменяется последняя операция). Формат строки:</w:t>
      </w:r>
    </w:p>
    <w:p w:rsidR="00405864" w:rsidRPr="005837F1" w:rsidRDefault="00405864" w:rsidP="000A31C5">
      <w:pPr>
        <w:rPr>
          <w:lang w:val="ru-RU"/>
        </w:rPr>
      </w:pPr>
      <w:r w:rsidRPr="008C78BC">
        <w:rPr>
          <w:rFonts w:ascii="Courier New" w:hAnsi="Courier New" w:cs="Courier New"/>
          <w:b/>
          <w:bCs/>
          <w:lang w:val="ru-RU"/>
        </w:rPr>
        <w:t>@[</w:t>
      </w:r>
      <w:r>
        <w:rPr>
          <w:rFonts w:ascii="Courier New" w:hAnsi="Courier New" w:cs="Courier New"/>
          <w:b/>
          <w:bCs/>
          <w:lang w:val="ru-RU"/>
        </w:rPr>
        <w:t>код</w:t>
      </w:r>
      <w:r w:rsidRPr="008C78BC">
        <w:rPr>
          <w:rFonts w:ascii="Courier New" w:hAnsi="Courier New" w:cs="Courier New"/>
          <w:b/>
          <w:bCs/>
          <w:lang w:val="ru-RU"/>
        </w:rPr>
        <w:t>]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код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Код отменяемого товара</w:t>
            </w:r>
          </w:p>
        </w:tc>
      </w:tr>
    </w:tbl>
    <w:p w:rsidR="00405864" w:rsidRPr="008B4EA6" w:rsidRDefault="00405864" w:rsidP="000A31C5">
      <w:pPr>
        <w:rPr>
          <w:lang w:val="uk-UA"/>
        </w:rPr>
      </w:pPr>
    </w:p>
    <w:p w:rsidR="00405864" w:rsidRPr="00F94EC1" w:rsidRDefault="00405864" w:rsidP="0B34B188">
      <w:pPr>
        <w:pStyle w:val="Heading4"/>
        <w:rPr>
          <w:vanish/>
          <w:lang w:val="ru-RU"/>
        </w:rPr>
      </w:pPr>
      <w:r w:rsidRPr="00F94EC1">
        <w:rPr>
          <w:vanish/>
          <w:lang w:val="ru-RU"/>
        </w:rPr>
        <w:t>Двоичный комментарий.</w:t>
      </w:r>
    </w:p>
    <w:p w:rsidR="00405864" w:rsidRPr="00F94EC1" w:rsidRDefault="00405864" w:rsidP="0BAD93DD">
      <w:pPr>
        <w:rPr>
          <w:vanish/>
          <w:lang w:val="ru-RU"/>
        </w:rPr>
      </w:pPr>
      <w:r w:rsidRPr="00F94EC1">
        <w:rPr>
          <w:vanish/>
          <w:color w:val="000000"/>
          <w:lang w:val="ru-RU"/>
        </w:rPr>
        <w:t xml:space="preserve">Для чеков типа </w:t>
      </w:r>
      <w:r w:rsidRPr="00F94EC1">
        <w:rPr>
          <w:b/>
          <w:bCs/>
          <w:vanish/>
          <w:color w:val="000000"/>
          <w:lang w:val="ru-RU"/>
        </w:rPr>
        <w:t>F</w:t>
      </w:r>
      <w:r w:rsidRPr="00F94EC1">
        <w:rPr>
          <w:vanish/>
          <w:color w:val="000000"/>
          <w:lang w:val="ru-RU"/>
        </w:rPr>
        <w:t xml:space="preserve">, </w:t>
      </w:r>
      <w:r w:rsidRPr="00F94EC1">
        <w:rPr>
          <w:b/>
          <w:bCs/>
          <w:vanish/>
          <w:color w:val="000000"/>
          <w:lang w:val="ru-RU"/>
        </w:rPr>
        <w:t>R</w:t>
      </w:r>
      <w:r w:rsidRPr="00F94EC1">
        <w:rPr>
          <w:vanish/>
          <w:color w:val="000000"/>
          <w:lang w:val="ru-RU"/>
        </w:rPr>
        <w:t xml:space="preserve">, и </w:t>
      </w:r>
      <w:r w:rsidRPr="00F94EC1">
        <w:rPr>
          <w:b/>
          <w:bCs/>
          <w:vanish/>
          <w:color w:val="000000"/>
          <w:lang w:val="ru-RU"/>
        </w:rPr>
        <w:t>IO</w:t>
      </w:r>
      <w:r w:rsidRPr="00F94EC1">
        <w:rPr>
          <w:vanish/>
          <w:color w:val="000000"/>
          <w:lang w:val="ru-RU"/>
        </w:rPr>
        <w:t>.</w:t>
      </w:r>
    </w:p>
    <w:p w:rsidR="00405864" w:rsidRPr="00F94EC1" w:rsidRDefault="00405864" w:rsidP="400AA374">
      <w:pPr>
        <w:rPr>
          <w:vanish/>
          <w:lang w:val="ru-RU"/>
        </w:rPr>
      </w:pPr>
      <w:r w:rsidRPr="00F94EC1">
        <w:rPr>
          <w:vanish/>
          <w:lang w:val="ru-RU"/>
        </w:rPr>
        <w:t>Возможно внести в электронную ленту аппарата запись из 9 двоичных байт с пользовательской информацией. Эта запись или записи будут сохранены в ленте продаж в контексте чека, в котором они будут внесены. Формат строки.</w:t>
      </w:r>
    </w:p>
    <w:p w:rsidR="00405864" w:rsidRPr="00F94EC1" w:rsidRDefault="00405864" w:rsidP="400AA374">
      <w:pPr>
        <w:rPr>
          <w:vanish/>
          <w:lang w:val="ru-RU"/>
        </w:rPr>
      </w:pPr>
      <w:r w:rsidRPr="00F94EC1">
        <w:rPr>
          <w:rFonts w:ascii="Courier New" w:hAnsi="Courier New" w:cs="Courier New"/>
          <w:b/>
          <w:bCs/>
          <w:vanish/>
          <w:lang w:val="ru-RU"/>
        </w:rPr>
        <w:t>xHHHHHHHHHHHHHHHHHH</w:t>
      </w:r>
    </w:p>
    <w:p w:rsidR="00405864" w:rsidRPr="00F94EC1" w:rsidRDefault="00405864" w:rsidP="400AA374">
      <w:pPr>
        <w:rPr>
          <w:vanish/>
          <w:lang w:val="ru-RU"/>
        </w:rPr>
      </w:pPr>
      <w:r w:rsidRPr="00F94EC1">
        <w:rPr>
          <w:vanish/>
          <w:lang w:val="ru-RU"/>
        </w:rPr>
        <w:t>где H - шестнадцатеричная цифра</w:t>
      </w:r>
    </w:p>
    <w:p w:rsidR="00405864" w:rsidRPr="00C864E2" w:rsidRDefault="00405864" w:rsidP="621A6314">
      <w:pPr>
        <w:pStyle w:val="Heading3"/>
        <w:rPr>
          <w:lang w:val="ru-RU"/>
        </w:rPr>
      </w:pPr>
      <w:r w:rsidRPr="621A6314">
        <w:rPr>
          <w:lang w:val="ru-RU"/>
        </w:rPr>
        <w:t>Формат чека JSON.</w:t>
      </w:r>
    </w:p>
    <w:p w:rsidR="00405864" w:rsidRDefault="00405864" w:rsidP="400AA374">
      <w:pPr>
        <w:rPr>
          <w:lang w:val="ru-RU"/>
        </w:rPr>
      </w:pPr>
      <w:r w:rsidRPr="4C6E34AF">
        <w:rPr>
          <w:lang w:val="ru-RU"/>
        </w:rPr>
        <w:t xml:space="preserve">Чек представляет собой объект с </w:t>
      </w:r>
      <w:r>
        <w:rPr>
          <w:lang w:val="ru-RU"/>
        </w:rPr>
        <w:t>одним из полей: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3270"/>
        <w:gridCol w:w="6075"/>
        <w:gridCol w:w="15"/>
      </w:tblGrid>
      <w:tr w:rsidR="00405864" w:rsidRPr="00252533" w:rsidTr="00252533">
        <w:trPr>
          <w:gridAfter w:val="1"/>
          <w:wAfter w:w="15" w:type="dxa"/>
        </w:trPr>
        <w:tc>
          <w:tcPr>
            <w:tcW w:w="327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Имя поля</w:t>
            </w:r>
          </w:p>
        </w:tc>
        <w:tc>
          <w:tcPr>
            <w:tcW w:w="607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Вид чека</w:t>
            </w:r>
          </w:p>
        </w:tc>
      </w:tr>
      <w:tr w:rsidR="00405864" w:rsidRPr="00252533" w:rsidTr="00252533">
        <w:trPr>
          <w:gridAfter w:val="1"/>
          <w:wAfter w:w="15" w:type="dxa"/>
        </w:trPr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F</w:t>
            </w:r>
          </w:p>
        </w:tc>
        <w:tc>
          <w:tcPr>
            <w:tcW w:w="60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фискальный чек</w:t>
            </w:r>
          </w:p>
        </w:tc>
      </w:tr>
      <w:tr w:rsidR="00405864" w:rsidRPr="00252533" w:rsidTr="00252533">
        <w:trPr>
          <w:gridAfter w:val="1"/>
          <w:wAfter w:w="15" w:type="dxa"/>
        </w:trPr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R</w:t>
            </w:r>
          </w:p>
        </w:tc>
        <w:tc>
          <w:tcPr>
            <w:tcW w:w="60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возвратный чек</w:t>
            </w:r>
          </w:p>
        </w:tc>
      </w:tr>
      <w:tr w:rsidR="00405864" w:rsidRPr="00252533" w:rsidTr="00252533">
        <w:trPr>
          <w:gridAfter w:val="1"/>
          <w:wAfter w:w="15" w:type="dxa"/>
        </w:trPr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IO</w:t>
            </w:r>
          </w:p>
        </w:tc>
        <w:tc>
          <w:tcPr>
            <w:tcW w:w="607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чек внесения-изъятия денег из сейфа</w:t>
            </w:r>
          </w:p>
        </w:tc>
      </w:tr>
      <w:tr w:rsidR="00405864" w:rsidRPr="00252533" w:rsidTr="00252533">
        <w:trPr>
          <w:gridAfter w:val="1"/>
          <w:wAfter w:w="15" w:type="dxa"/>
        </w:trPr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VD</w:t>
            </w:r>
          </w:p>
        </w:tc>
        <w:tc>
          <w:tcPr>
            <w:tcW w:w="607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чек аннулирования</w:t>
            </w:r>
          </w:p>
        </w:tc>
      </w:tr>
      <w:tr w:rsidR="00405864" w:rsidRPr="00252533" w:rsidTr="00252533">
        <w:trPr>
          <w:gridAfter w:val="1"/>
          <w:wAfter w:w="15" w:type="dxa"/>
        </w:trPr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</w:t>
            </w:r>
          </w:p>
        </w:tc>
        <w:tc>
          <w:tcPr>
            <w:tcW w:w="60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нефискальный чек</w:t>
            </w:r>
          </w:p>
        </w:tc>
      </w:tr>
      <w:tr w:rsidR="00405864" w:rsidRPr="00252533" w:rsidTr="00252533">
        <w:trPr>
          <w:gridAfter w:val="1"/>
          <w:wAfter w:w="15" w:type="dxa"/>
        </w:trPr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L</w:t>
            </w:r>
          </w:p>
        </w:tc>
        <w:tc>
          <w:tcPr>
            <w:tcW w:w="607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ru-RU"/>
              </w:rPr>
              <w:t xml:space="preserve">копия чека </w:t>
            </w:r>
            <w:r w:rsidRPr="00252533">
              <w:rPr>
                <w:lang w:val="uk-UA"/>
              </w:rPr>
              <w:t>или ресторанного счета</w:t>
            </w:r>
          </w:p>
        </w:tc>
      </w:tr>
      <w:tr w:rsidR="00405864" w:rsidRPr="00252533" w:rsidTr="00252533"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RO</w:t>
            </w:r>
          </w:p>
        </w:tc>
        <w:tc>
          <w:tcPr>
            <w:tcW w:w="6090" w:type="dxa"/>
            <w:gridSpan w:val="2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uk-UA"/>
              </w:rPr>
              <w:t>р</w:t>
            </w:r>
            <w:r w:rsidRPr="00252533">
              <w:rPr>
                <w:lang w:val="ru-RU"/>
              </w:rPr>
              <w:t>есторанный заказ</w:t>
            </w:r>
          </w:p>
        </w:tc>
      </w:tr>
      <w:tr w:rsidR="00405864" w:rsidRPr="00252533" w:rsidTr="00252533">
        <w:tc>
          <w:tcPr>
            <w:tcW w:w="32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VB</w:t>
            </w:r>
          </w:p>
        </w:tc>
        <w:tc>
          <w:tcPr>
            <w:tcW w:w="6090" w:type="dxa"/>
            <w:gridSpan w:val="2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отмена ресторанного заказа</w:t>
            </w:r>
          </w:p>
        </w:tc>
      </w:tr>
    </w:tbl>
    <w:p w:rsidR="00405864" w:rsidRPr="007477F6" w:rsidRDefault="00405864" w:rsidP="400AA374">
      <w:pPr>
        <w:rPr>
          <w:lang w:val="ru-RU"/>
        </w:rPr>
      </w:pPr>
      <w:r>
        <w:rPr>
          <w:lang w:val="ru-RU"/>
        </w:rPr>
        <w:t>Содержимое поля представляет собой массив строк чека</w:t>
      </w:r>
      <w:r w:rsidRPr="003D193B">
        <w:rPr>
          <w:lang w:val="ru-RU"/>
        </w:rPr>
        <w:t xml:space="preserve">. </w:t>
      </w:r>
      <w:r>
        <w:rPr>
          <w:lang w:val="ru-RU"/>
        </w:rPr>
        <w:t>Пустой чек печатается последовательностью</w:t>
      </w:r>
      <w:r w:rsidRPr="00732986">
        <w:rPr>
          <w:lang w:val="ru-RU"/>
        </w:rPr>
        <w:t xml:space="preserve"> </w:t>
      </w:r>
      <w:r w:rsidRPr="003D193B">
        <w:rPr>
          <w:b/>
          <w:lang w:val="ru-RU"/>
        </w:rPr>
        <w:t>{}</w:t>
      </w:r>
      <w:r w:rsidRPr="4C6E34AF">
        <w:rPr>
          <w:lang w:val="ru-RU"/>
        </w:rPr>
        <w:t>.</w:t>
      </w:r>
      <w:r>
        <w:rPr>
          <w:lang w:val="ru-RU"/>
        </w:rPr>
        <w:t xml:space="preserve"> Регистратор ожидает символ </w:t>
      </w:r>
      <w:r w:rsidRPr="007477F6">
        <w:rPr>
          <w:lang w:val="ru-RU"/>
        </w:rPr>
        <w:t>‘</w:t>
      </w:r>
      <w:r w:rsidRPr="007477F6">
        <w:rPr>
          <w:b/>
          <w:lang w:val="ru-RU"/>
        </w:rPr>
        <w:t>{</w:t>
      </w:r>
      <w:r w:rsidRPr="007477F6">
        <w:rPr>
          <w:lang w:val="ru-RU"/>
        </w:rPr>
        <w:t xml:space="preserve">’ </w:t>
      </w:r>
      <w:r>
        <w:rPr>
          <w:lang w:val="ru-RU"/>
        </w:rPr>
        <w:t xml:space="preserve">в качестве первого символа данных </w:t>
      </w:r>
      <w:r>
        <w:t>POST</w:t>
      </w:r>
      <w:r w:rsidRPr="007477F6">
        <w:rPr>
          <w:lang w:val="ru-RU"/>
        </w:rPr>
        <w:t xml:space="preserve"> </w:t>
      </w:r>
      <w:r>
        <w:rPr>
          <w:lang w:val="ru-RU"/>
        </w:rPr>
        <w:t xml:space="preserve">для чеков в формате </w:t>
      </w:r>
      <w:r>
        <w:t>JSON</w:t>
      </w:r>
      <w:r w:rsidRPr="007477F6">
        <w:rPr>
          <w:lang w:val="ru-RU"/>
        </w:rPr>
        <w:t xml:space="preserve">. </w:t>
      </w:r>
      <w:r>
        <w:rPr>
          <w:lang w:val="ru-RU"/>
        </w:rPr>
        <w:t>Иначе данные интерпретируются как данные в текстовом формате.</w:t>
      </w:r>
    </w:p>
    <w:p w:rsidR="00405864" w:rsidRDefault="00405864" w:rsidP="400AA374">
      <w:pPr>
        <w:rPr>
          <w:lang w:val="ru-RU"/>
        </w:rPr>
      </w:pPr>
      <w:r>
        <w:rPr>
          <w:lang w:val="ru-RU"/>
        </w:rPr>
        <w:t>Строка чека представляет собой объект с одним из полей: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526"/>
        <w:gridCol w:w="4253"/>
        <w:gridCol w:w="3797"/>
      </w:tblGrid>
      <w:tr w:rsidR="00405864" w:rsidRPr="00252533" w:rsidTr="00252533">
        <w:tc>
          <w:tcPr>
            <w:tcW w:w="1526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Имя поля</w:t>
            </w:r>
          </w:p>
        </w:tc>
        <w:tc>
          <w:tcPr>
            <w:tcW w:w="4253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Вид строки</w:t>
            </w:r>
          </w:p>
        </w:tc>
        <w:tc>
          <w:tcPr>
            <w:tcW w:w="3797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Может находиться в чеках с типом</w:t>
            </w:r>
          </w:p>
        </w:tc>
      </w:tr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S</w:t>
            </w:r>
          </w:p>
        </w:tc>
        <w:tc>
          <w:tcPr>
            <w:tcW w:w="4253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Строка продажи</w:t>
            </w:r>
          </w:p>
        </w:tc>
        <w:tc>
          <w:tcPr>
            <w:tcW w:w="3797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F,R,RO</w:t>
            </w:r>
          </w:p>
        </w:tc>
      </w:tr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D</w:t>
            </w:r>
          </w:p>
        </w:tc>
        <w:tc>
          <w:tcPr>
            <w:tcW w:w="4253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Строка скидки</w:t>
            </w:r>
          </w:p>
        </w:tc>
        <w:tc>
          <w:tcPr>
            <w:tcW w:w="3797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F,R,RO</w:t>
            </w:r>
          </w:p>
        </w:tc>
      </w:tr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</w:t>
            </w:r>
          </w:p>
        </w:tc>
        <w:tc>
          <w:tcPr>
            <w:tcW w:w="4253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Строка оплаты</w:t>
            </w:r>
          </w:p>
        </w:tc>
        <w:tc>
          <w:tcPr>
            <w:tcW w:w="3797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F,R</w:t>
            </w:r>
          </w:p>
        </w:tc>
      </w:tr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IO</w:t>
            </w:r>
          </w:p>
        </w:tc>
        <w:tc>
          <w:tcPr>
            <w:tcW w:w="4253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служебного внесения/изъятия средств</w:t>
            </w:r>
          </w:p>
        </w:tc>
        <w:tc>
          <w:tcPr>
            <w:tcW w:w="3797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IO</w:t>
            </w:r>
          </w:p>
        </w:tc>
      </w:tr>
      <w:tr w:rsidR="00405864" w:rsidRPr="00252533" w:rsidTr="00252533">
        <w:tc>
          <w:tcPr>
            <w:tcW w:w="1526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С</w:t>
            </w:r>
          </w:p>
        </w:tc>
        <w:tc>
          <w:tcPr>
            <w:tcW w:w="4253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Строка текстового комментария</w:t>
            </w:r>
          </w:p>
        </w:tc>
        <w:tc>
          <w:tcPr>
            <w:tcW w:w="3797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t>F,R,IO,P,RO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Строка нефискального комментария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</w:rPr>
              <w:t>F,R,IO,P</w:t>
            </w:r>
            <w:r w:rsidRPr="00252533">
              <w:t>,RO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BC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Штрих-код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</w:rPr>
            </w:pPr>
            <w:r w:rsidRPr="00252533">
              <w:rPr>
                <w:rFonts w:cs="Calibri"/>
              </w:rPr>
              <w:t>F,R,IO,P</w:t>
            </w:r>
            <w:r w:rsidRPr="00252533">
              <w:t>,RO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VD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t xml:space="preserve">Аннулирование </w:t>
            </w:r>
            <w:r w:rsidRPr="00252533">
              <w:rPr>
                <w:lang w:val="ru-RU"/>
              </w:rPr>
              <w:t>документа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</w:rPr>
            </w:pPr>
            <w:r w:rsidRPr="00252533">
              <w:rPr>
                <w:rFonts w:cs="Calibri"/>
              </w:rPr>
              <w:t>VD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VP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t>Коррекция документа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</w:rPr>
            </w:pPr>
            <w:r w:rsidRPr="00252533">
              <w:t>F,R,RO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OB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Открытие нового счета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RO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NO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Открытие нового заказа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RO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CB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Закрытые счета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F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VB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Отмена счета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VB</w:t>
            </w:r>
          </w:p>
        </w:tc>
      </w:tr>
    </w:tbl>
    <w:p w:rsidR="00405864" w:rsidRDefault="00405864" w:rsidP="000A31C5"/>
    <w:p w:rsidR="00405864" w:rsidRPr="00C864E2" w:rsidRDefault="00405864" w:rsidP="0BAD93DD">
      <w:pPr>
        <w:pStyle w:val="Heading4"/>
        <w:rPr>
          <w:lang w:val="ru-RU"/>
        </w:rPr>
      </w:pPr>
      <w:r w:rsidRPr="621A6314">
        <w:rPr>
          <w:lang w:val="ru-RU"/>
        </w:rPr>
        <w:t>Строка продажи.</w:t>
      </w:r>
    </w:p>
    <w:p w:rsidR="00405864" w:rsidRPr="00C864E2" w:rsidRDefault="00405864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 w:rsidRPr="009371B6">
        <w:rPr>
          <w:b/>
          <w:color w:val="000000"/>
        </w:rPr>
        <w:t>S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  <w:r w:rsidRPr="4C6E34AF">
        <w:rPr>
          <w:color w:val="000000"/>
          <w:lang w:val="ru-RU"/>
        </w:rPr>
        <w:t xml:space="preserve">                         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q</w:t>
            </w:r>
            <w:r w:rsidRPr="00252533">
              <w:rPr>
                <w:b/>
                <w:bCs/>
                <w:lang w:val="ru-RU"/>
              </w:rPr>
              <w:t>ty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</w:t>
            </w:r>
            <w:r w:rsidRPr="00252533">
              <w:rPr>
                <w:b/>
                <w:bCs/>
                <w:lang w:val="ru-RU"/>
              </w:rPr>
              <w:t>rice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</w:t>
            </w:r>
            <w:r w:rsidRPr="00252533">
              <w:rPr>
                <w:b/>
                <w:bCs/>
                <w:lang w:val="ru-RU"/>
              </w:rPr>
              <w:t>ame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Название товара. 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c</w:t>
            </w:r>
            <w:r w:rsidRPr="00252533">
              <w:rPr>
                <w:b/>
                <w:bCs/>
                <w:lang w:val="ru-RU"/>
              </w:rPr>
              <w:t>ode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Код товара из не более чем 13 цифр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t</w:t>
            </w:r>
            <w:r w:rsidRPr="00252533">
              <w:rPr>
                <w:b/>
                <w:bCs/>
                <w:lang w:val="ru-RU"/>
              </w:rPr>
              <w:t>ax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налоговой ставки из таблицы </w:t>
            </w:r>
            <w:r w:rsidRPr="00252533">
              <w:rPr>
                <w:b/>
                <w:bCs/>
                <w:lang w:val="ru-RU"/>
              </w:rPr>
              <w:t>Tax</w:t>
            </w:r>
            <w:r w:rsidRPr="00252533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ctype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Необязательное поле. Тип кода товара (0 – без EAN, 1 – EAN, 2 - услуга). При отсутствии поля продажа происходит с типом 1.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dep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секции из таблицы </w:t>
            </w:r>
            <w:r w:rsidRPr="00252533">
              <w:rPr>
                <w:b/>
                <w:bCs/>
              </w:rPr>
              <w:t>Dep</w:t>
            </w:r>
            <w:r w:rsidRPr="00252533">
              <w:rPr>
                <w:lang w:val="ru-RU"/>
              </w:rPr>
              <w:t>. При отсутствии поля продажа происходит в первую секцию.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grp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группы из таблицы </w:t>
            </w:r>
            <w:r w:rsidRPr="00252533">
              <w:rPr>
                <w:b/>
                <w:bCs/>
              </w:rPr>
              <w:t>Grp</w:t>
            </w:r>
            <w:r w:rsidRPr="00252533">
              <w:rPr>
                <w:lang w:val="ru-RU"/>
              </w:rPr>
              <w:t xml:space="preserve">. При отсутствии поля продажа происходит в первую </w:t>
            </w:r>
            <w:r w:rsidRPr="00252533">
              <w:rPr>
                <w:lang w:val="uk-UA"/>
              </w:rPr>
              <w:t>группу</w:t>
            </w:r>
            <w:r w:rsidRPr="00252533">
              <w:rPr>
                <w:lang w:val="ru-RU"/>
              </w:rPr>
              <w:t>.</w:t>
            </w:r>
          </w:p>
        </w:tc>
      </w:tr>
    </w:tbl>
    <w:p w:rsidR="00405864" w:rsidRPr="004405C1" w:rsidRDefault="00405864" w:rsidP="004405C1">
      <w:pPr>
        <w:rPr>
          <w:color w:val="000000"/>
          <w:lang w:val="ru-RU"/>
        </w:rPr>
      </w:pPr>
    </w:p>
    <w:p w:rsidR="00405864" w:rsidRDefault="00405864" w:rsidP="0BAD93DD">
      <w:pPr>
        <w:pStyle w:val="Heading4"/>
        <w:rPr>
          <w:lang w:val="ru-RU"/>
        </w:rPr>
      </w:pPr>
      <w:r w:rsidRPr="621A6314">
        <w:rPr>
          <w:lang w:val="ru-RU"/>
        </w:rPr>
        <w:t>Строка скидки.</w:t>
      </w:r>
    </w:p>
    <w:p w:rsidR="00405864" w:rsidRPr="009371B6" w:rsidRDefault="00405864" w:rsidP="009371B6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D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95"/>
        <w:gridCol w:w="7965"/>
      </w:tblGrid>
      <w:tr w:rsidR="00405864" w:rsidRPr="00252533" w:rsidTr="00252533">
        <w:tc>
          <w:tcPr>
            <w:tcW w:w="139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96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sum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сумма скидки или наценки. Положительное число описывает наценку. Отрицательное - скидку. Если поле присутствует в объекте, значит, строка чека является скидкой на сумму. Для процентных скидок поле должно отсутствовать.    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prc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процент скидки или наценки. Положительное число описывает наценку. Отрицательное - скидку. Поле игнорируется, если объект  имеет поле </w:t>
            </w:r>
            <w:r w:rsidRPr="00252533">
              <w:rPr>
                <w:b/>
                <w:bCs/>
                <w:lang w:val="ru-RU"/>
              </w:rPr>
              <w:t>sum</w:t>
            </w:r>
            <w:r w:rsidRPr="00252533">
              <w:rPr>
                <w:lang w:val="ru-RU"/>
              </w:rPr>
              <w:t xml:space="preserve">. 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all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если присутствует и ненулевое - скидка производится на промежуточный итог.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dn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номер подтверждения льготной скидки. (Согласно требованиям НацБанка к системе передачи данных в ДПА)    </w:t>
            </w:r>
          </w:p>
        </w:tc>
      </w:tr>
    </w:tbl>
    <w:p w:rsidR="00405864" w:rsidRPr="00732986" w:rsidRDefault="00405864" w:rsidP="0BAD93DD">
      <w:pPr>
        <w:pStyle w:val="Heading4"/>
        <w:rPr>
          <w:lang w:val="ru-RU"/>
        </w:rPr>
      </w:pPr>
      <w:r w:rsidRPr="621A6314">
        <w:rPr>
          <w:lang w:val="ru-RU"/>
        </w:rPr>
        <w:t>Строка оплаты.</w:t>
      </w:r>
    </w:p>
    <w:p w:rsidR="00405864" w:rsidRPr="00F94EC1" w:rsidRDefault="00405864" w:rsidP="00F94EC1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P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sum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Сумма оплаты. Если сумма отсутствует, считается, что она соответствует сумме всего чека.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no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Номер строки в таблице </w:t>
            </w:r>
            <w:r w:rsidRPr="00252533">
              <w:rPr>
                <w:rFonts w:cs="Calibri"/>
                <w:b/>
                <w:bCs/>
                <w:color w:val="000000"/>
              </w:rPr>
              <w:t>Pay</w:t>
            </w:r>
            <w:r w:rsidRPr="00252533">
              <w:rPr>
                <w:rFonts w:cs="Calibri"/>
                <w:color w:val="000000"/>
                <w:lang w:val="ru-RU"/>
              </w:rPr>
              <w:t>, который соответствует типу выбранной оплаты. При отсутствии, происходит оплата наличными.</w:t>
            </w:r>
          </w:p>
        </w:tc>
      </w:tr>
    </w:tbl>
    <w:p w:rsidR="00405864" w:rsidRPr="00C864E2" w:rsidRDefault="00405864" w:rsidP="621A6314">
      <w:pPr>
        <w:pStyle w:val="Heading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0405864" w:rsidRPr="00C864E2" w:rsidRDefault="00405864" w:rsidP="0BAD93DD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IO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t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ype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"IO" - строка описывает служебное движение денег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s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color w:val="000000"/>
                <w:lang w:val="ru-RU"/>
              </w:rPr>
              <w:t xml:space="preserve">Сумма внесения или изъятия. Сумма внесения должна быть положительна. Изъятия - отрицательна.                                                           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n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o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Номер строки в таблице </w:t>
            </w:r>
            <w:r w:rsidRPr="00252533">
              <w:rPr>
                <w:rFonts w:cs="Calibri"/>
                <w:b/>
                <w:bCs/>
                <w:color w:val="000000"/>
              </w:rPr>
              <w:t>Pay</w:t>
            </w:r>
            <w:r w:rsidRPr="00252533">
              <w:rPr>
                <w:rFonts w:cs="Calibri"/>
                <w:color w:val="000000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00405864" w:rsidRDefault="00405864" w:rsidP="621A6314">
      <w:pPr>
        <w:pStyle w:val="Heading4"/>
      </w:pPr>
      <w:r w:rsidRPr="621A6314">
        <w:rPr>
          <w:lang w:val="ru-RU"/>
        </w:rPr>
        <w:t>Строка текстового ком</w:t>
      </w:r>
      <w:r>
        <w:rPr>
          <w:lang w:val="ru-RU"/>
        </w:rPr>
        <w:t>м</w:t>
      </w:r>
      <w:r w:rsidRPr="621A6314">
        <w:rPr>
          <w:lang w:val="ru-RU"/>
        </w:rPr>
        <w:t>ентария.</w:t>
      </w:r>
    </w:p>
    <w:p w:rsidR="00405864" w:rsidRPr="00F70B8C" w:rsidRDefault="00405864">
      <w:pPr>
        <w:rPr>
          <w:lang w:val="ru-RU"/>
        </w:rPr>
      </w:pPr>
      <w:r w:rsidRPr="4FCC9CC7">
        <w:rPr>
          <w:color w:val="000000"/>
          <w:lang w:val="ru-RU"/>
        </w:rPr>
        <w:t xml:space="preserve">Значение поля </w:t>
      </w:r>
      <w:r w:rsidRPr="00F70B8C">
        <w:rPr>
          <w:b/>
          <w:bCs/>
          <w:color w:val="000000"/>
          <w:lang w:val="ru-RU"/>
        </w:rPr>
        <w:t>С</w:t>
      </w:r>
      <w:r w:rsidRPr="4FCC9CC7">
        <w:rPr>
          <w:color w:val="000000"/>
          <w:lang w:val="ru-RU"/>
        </w:rPr>
        <w:t xml:space="preserve"> 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Сm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Строка текстового комментария.</w:t>
            </w:r>
          </w:p>
        </w:tc>
      </w:tr>
    </w:tbl>
    <w:p w:rsidR="00405864" w:rsidRPr="004E088F" w:rsidRDefault="00405864" w:rsidP="4FCC9CC7">
      <w:pPr>
        <w:pStyle w:val="Heading4"/>
        <w:rPr>
          <w:lang w:val="ru-RU"/>
        </w:rPr>
      </w:pPr>
      <w:r w:rsidRPr="4FCC9CC7">
        <w:rPr>
          <w:lang w:val="ru-RU"/>
        </w:rPr>
        <w:t>Строка нефискального комментария.</w:t>
      </w:r>
    </w:p>
    <w:p w:rsidR="00405864" w:rsidRPr="00F70B8C" w:rsidRDefault="00405864" w:rsidP="4FCC9CC7">
      <w:pPr>
        <w:rPr>
          <w:lang w:val="ru-RU"/>
        </w:rPr>
      </w:pPr>
      <w:r w:rsidRPr="4FCC9CC7">
        <w:rPr>
          <w:lang w:val="ru-RU"/>
        </w:rPr>
        <w:t xml:space="preserve"> Нефискальные комментарии не вносятся в ленту продаж.  Строки комментариев, внесенные на ленту продаж </w:t>
      </w:r>
      <w:r w:rsidRPr="00F70B8C">
        <w:rPr>
          <w:rFonts w:cs="Calibri"/>
          <w:b/>
          <w:bCs/>
          <w:lang w:val="ru-RU"/>
        </w:rPr>
        <w:t>(С)</w:t>
      </w:r>
      <w:r w:rsidRPr="4FCC9CC7">
        <w:rPr>
          <w:lang w:val="ru-RU"/>
        </w:rPr>
        <w:t xml:space="preserve">, будут печататься в копии чека и отсылаться в копии чека в ГНА. Строки комментариев, не внесенные в ленту </w:t>
      </w:r>
      <w:r w:rsidRPr="00F70B8C">
        <w:rPr>
          <w:rFonts w:cs="Calibri"/>
          <w:b/>
          <w:bCs/>
          <w:lang w:val="ru-RU"/>
        </w:rPr>
        <w:t>(</w:t>
      </w:r>
      <w:r w:rsidRPr="4FCC9CC7">
        <w:rPr>
          <w:rFonts w:cs="Calibri"/>
          <w:b/>
          <w:bCs/>
        </w:rPr>
        <w:t>N</w:t>
      </w:r>
      <w:r w:rsidRPr="00F70B8C">
        <w:rPr>
          <w:rFonts w:cs="Calibri"/>
          <w:b/>
          <w:bCs/>
          <w:lang w:val="ru-RU"/>
        </w:rPr>
        <w:t>)</w:t>
      </w:r>
      <w:r w:rsidRPr="4FCC9CC7">
        <w:rPr>
          <w:lang w:val="ru-RU"/>
        </w:rPr>
        <w:t xml:space="preserve">, будут распечатаны только на оригинале чека. </w:t>
      </w:r>
    </w:p>
    <w:p w:rsidR="00405864" w:rsidRPr="00F70B8C" w:rsidRDefault="00405864" w:rsidP="4FCC9CC7">
      <w:pPr>
        <w:rPr>
          <w:lang w:val="ru-RU"/>
        </w:rPr>
      </w:pPr>
      <w:r w:rsidRPr="4FCC9CC7">
        <w:rPr>
          <w:color w:val="000000"/>
          <w:lang w:val="ru-RU"/>
        </w:rPr>
        <w:t xml:space="preserve">Значение поля </w:t>
      </w:r>
      <w:r w:rsidRPr="4FCC9CC7">
        <w:rPr>
          <w:rFonts w:cs="Calibri"/>
          <w:b/>
          <w:bCs/>
        </w:rPr>
        <w:t>N</w:t>
      </w:r>
      <w:r w:rsidRPr="4FCC9CC7">
        <w:rPr>
          <w:color w:val="000000"/>
          <w:lang w:val="ru-RU"/>
        </w:rPr>
        <w:t xml:space="preserve"> 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Сm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Строка нефискального комментария.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Attr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“w” – символы двойной ширины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“h” – символы двойной высоты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“</w:t>
            </w:r>
            <w:r w:rsidRPr="00252533">
              <w:rPr>
                <w:rFonts w:cs="Calibri"/>
                <w:color w:val="000000"/>
              </w:rPr>
              <w:t>l</w:t>
            </w:r>
            <w:r w:rsidRPr="00252533">
              <w:rPr>
                <w:rFonts w:cs="Calibri"/>
                <w:color w:val="000000"/>
                <w:lang w:val="ru-RU"/>
              </w:rPr>
              <w:t>” – символы половинной высоты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Допускаются комбинации “</w:t>
            </w:r>
            <w:r w:rsidRPr="00252533">
              <w:rPr>
                <w:rFonts w:cs="Calibri"/>
                <w:color w:val="000000"/>
              </w:rPr>
              <w:t>wh</w:t>
            </w:r>
            <w:r w:rsidRPr="00252533">
              <w:rPr>
                <w:rFonts w:cs="Calibri"/>
                <w:color w:val="000000"/>
                <w:lang w:val="ru-RU"/>
              </w:rPr>
              <w:t xml:space="preserve">” </w:t>
            </w:r>
            <w:r w:rsidRPr="00252533">
              <w:rPr>
                <w:rFonts w:cs="Calibri"/>
                <w:color w:val="000000"/>
                <w:lang w:val="uk-UA"/>
              </w:rPr>
              <w:t>и</w:t>
            </w:r>
            <w:r w:rsidRPr="00252533">
              <w:rPr>
                <w:rFonts w:cs="Calibri"/>
                <w:color w:val="000000"/>
                <w:lang w:val="ru-RU"/>
              </w:rPr>
              <w:t xml:space="preserve"> “</w:t>
            </w:r>
            <w:r w:rsidRPr="00252533">
              <w:rPr>
                <w:rFonts w:cs="Calibri"/>
                <w:color w:val="000000"/>
              </w:rPr>
              <w:t>wl</w:t>
            </w:r>
            <w:r w:rsidRPr="00252533">
              <w:rPr>
                <w:rFonts w:cs="Calibri"/>
                <w:color w:val="000000"/>
                <w:lang w:val="ru-RU"/>
              </w:rPr>
              <w:t>”.</w:t>
            </w:r>
          </w:p>
        </w:tc>
      </w:tr>
    </w:tbl>
    <w:p w:rsidR="00405864" w:rsidRDefault="00405864" w:rsidP="00C808B4">
      <w:pPr>
        <w:pStyle w:val="Heading4"/>
        <w:rPr>
          <w:lang w:val="ru-RU"/>
        </w:rPr>
      </w:pPr>
      <w:r>
        <w:rPr>
          <w:lang w:val="ru-RU"/>
        </w:rPr>
        <w:t>Печать штрих-кода</w:t>
      </w:r>
      <w:r w:rsidRPr="0B34B188">
        <w:rPr>
          <w:lang w:val="ru-RU"/>
        </w:rPr>
        <w:t>.</w:t>
      </w:r>
    </w:p>
    <w:p w:rsidR="00405864" w:rsidRPr="005837F1" w:rsidRDefault="00405864" w:rsidP="00C808B4">
      <w:pPr>
        <w:rPr>
          <w:lang w:val="ru-RU"/>
        </w:rPr>
      </w:pPr>
      <w:r w:rsidRPr="4FCC9CC7">
        <w:rPr>
          <w:color w:val="000000"/>
          <w:lang w:val="ru-RU"/>
        </w:rPr>
        <w:t xml:space="preserve">Значение поля </w:t>
      </w:r>
      <w:r>
        <w:rPr>
          <w:rFonts w:cs="Calibri"/>
          <w:b/>
          <w:bCs/>
        </w:rPr>
        <w:t>BC</w:t>
      </w:r>
      <w:r w:rsidRPr="4FCC9CC7">
        <w:rPr>
          <w:color w:val="000000"/>
          <w:lang w:val="ru-RU"/>
        </w:rPr>
        <w:t xml:space="preserve"> 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code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Текст штрих-кода 1-24 символа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type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Тип штрих-кода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1 – </w:t>
            </w:r>
            <w:r w:rsidRPr="00252533">
              <w:rPr>
                <w:rFonts w:cs="Calibri"/>
                <w:color w:val="000000"/>
              </w:rPr>
              <w:t>EAN</w:t>
            </w:r>
            <w:r w:rsidRPr="00252533">
              <w:rPr>
                <w:rFonts w:cs="Calibri"/>
                <w:color w:val="000000"/>
                <w:lang w:val="ru-RU"/>
              </w:rPr>
              <w:t>-13 (</w:t>
            </w:r>
            <w:r w:rsidRPr="00252533">
              <w:rPr>
                <w:rFonts w:cs="Calibri"/>
                <w:color w:val="000000"/>
                <w:lang w:val="uk-UA"/>
              </w:rPr>
              <w:t>по умолчанию</w:t>
            </w:r>
            <w:r w:rsidRPr="00252533">
              <w:rPr>
                <w:rFonts w:cs="Calibri"/>
                <w:color w:val="000000"/>
                <w:lang w:val="ru-RU"/>
              </w:rPr>
              <w:t>)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</w:rPr>
            </w:pPr>
            <w:r w:rsidRPr="00252533">
              <w:rPr>
                <w:rFonts w:cs="Calibri"/>
                <w:color w:val="000000"/>
              </w:rPr>
              <w:t>2 – CODE-128</w:t>
            </w:r>
          </w:p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</w:rPr>
            </w:pPr>
            <w:r w:rsidRPr="00252533">
              <w:rPr>
                <w:rFonts w:cs="Calibri"/>
                <w:color w:val="000000"/>
              </w:rPr>
              <w:t xml:space="preserve">3 – CODE-39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width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Ширина символа в пикселях 2(по умолчанию),3,4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height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Высота штрих-кода в пикселях 1-150. По умолчанию 60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feed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Отступ до и после штрих-кода в пикселях 0-30. По умолчанию 20.</w:t>
            </w:r>
          </w:p>
        </w:tc>
      </w:tr>
    </w:tbl>
    <w:p w:rsidR="00405864" w:rsidRDefault="00405864" w:rsidP="4FCC9CC7">
      <w:pPr>
        <w:rPr>
          <w:lang w:val="ru-RU"/>
        </w:rPr>
      </w:pPr>
      <w:r>
        <w:rPr>
          <w:lang w:val="uk-UA"/>
        </w:rPr>
        <w:t xml:space="preserve">Если код выходит за границы печатаемой области, чек отменяется с ошибкой </w:t>
      </w:r>
      <w:r>
        <w:t>xC</w:t>
      </w:r>
      <w:r w:rsidRPr="00A57EBB">
        <w:rPr>
          <w:lang w:val="ru-RU"/>
        </w:rPr>
        <w:t>2 (</w:t>
      </w:r>
      <w:r w:rsidRPr="4C6E34AF">
        <w:rPr>
          <w:lang w:val="ru-RU"/>
        </w:rPr>
        <w:t>Неверный параметр у процедуры</w:t>
      </w:r>
      <w:r w:rsidRPr="00A57EBB">
        <w:rPr>
          <w:lang w:val="ru-RU"/>
        </w:rPr>
        <w:t>).</w:t>
      </w:r>
    </w:p>
    <w:p w:rsidR="00405864" w:rsidRPr="00C864E2" w:rsidRDefault="00405864" w:rsidP="00C055FC">
      <w:pPr>
        <w:pStyle w:val="Heading4"/>
        <w:rPr>
          <w:lang w:val="ru-RU"/>
        </w:rPr>
      </w:pPr>
      <w:r w:rsidRPr="621A6314">
        <w:rPr>
          <w:lang w:val="ru-RU"/>
        </w:rPr>
        <w:t xml:space="preserve">Строка </w:t>
      </w:r>
      <w:r>
        <w:rPr>
          <w:lang w:val="ru-RU"/>
        </w:rPr>
        <w:t>аннулирования документа</w:t>
      </w:r>
      <w:r w:rsidRPr="621A6314">
        <w:rPr>
          <w:lang w:val="ru-RU"/>
        </w:rPr>
        <w:t>.</w:t>
      </w:r>
    </w:p>
    <w:p w:rsidR="00405864" w:rsidRPr="00C864E2" w:rsidRDefault="00405864" w:rsidP="00C055FC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VD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n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o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аннулируемого документа.</w:t>
            </w:r>
          </w:p>
        </w:tc>
      </w:tr>
    </w:tbl>
    <w:p w:rsidR="00405864" w:rsidRDefault="00405864" w:rsidP="4FCC9CC7"/>
    <w:p w:rsidR="00405864" w:rsidRPr="00C864E2" w:rsidRDefault="00405864" w:rsidP="00603CE6">
      <w:pPr>
        <w:pStyle w:val="Heading4"/>
        <w:rPr>
          <w:lang w:val="ru-RU"/>
        </w:rPr>
      </w:pPr>
      <w:r>
        <w:rPr>
          <w:lang w:val="ru-RU"/>
        </w:rPr>
        <w:t>Коррекция документа</w:t>
      </w:r>
      <w:r w:rsidRPr="621A6314">
        <w:rPr>
          <w:lang w:val="ru-RU"/>
        </w:rPr>
        <w:t>.</w:t>
      </w:r>
    </w:p>
    <w:p w:rsidR="00405864" w:rsidRPr="00C864E2" w:rsidRDefault="00405864" w:rsidP="00603CE6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  <w:lang w:val="ru-RU"/>
        </w:rPr>
        <w:t>VP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  <w:r w:rsidRPr="4C6E34AF">
        <w:rPr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c</w:t>
            </w:r>
            <w:r w:rsidRPr="00252533">
              <w:rPr>
                <w:b/>
                <w:bCs/>
                <w:lang w:val="ru-RU"/>
              </w:rPr>
              <w:t>ode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Код товара (не более чем 13 цифр).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Отменяется первая с начала чека продажа товара с указанным кодом (если код не указан, то отменяется последняя операция)</w:t>
            </w:r>
          </w:p>
        </w:tc>
      </w:tr>
    </w:tbl>
    <w:p w:rsidR="00405864" w:rsidRPr="00FB4F9A" w:rsidRDefault="00405864" w:rsidP="00603CE6">
      <w:pPr>
        <w:rPr>
          <w:color w:val="000000"/>
          <w:lang w:val="ru-RU"/>
        </w:rPr>
      </w:pPr>
    </w:p>
    <w:p w:rsidR="00405864" w:rsidRPr="00C864E2" w:rsidRDefault="00405864" w:rsidP="0010773C">
      <w:pPr>
        <w:pStyle w:val="Heading4"/>
        <w:rPr>
          <w:lang w:val="ru-RU"/>
        </w:rPr>
      </w:pPr>
      <w:r>
        <w:rPr>
          <w:lang w:val="ru-RU"/>
        </w:rPr>
        <w:t>Копия документа или ресторанного счета.</w:t>
      </w:r>
    </w:p>
    <w:p w:rsidR="00405864" w:rsidRPr="00C864E2" w:rsidRDefault="00405864" w:rsidP="0010773C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L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есть объект с </w:t>
      </w:r>
      <w:r>
        <w:rPr>
          <w:color w:val="000000"/>
          <w:lang w:val="uk-UA"/>
        </w:rPr>
        <w:t>одним из полей</w:t>
      </w:r>
      <w:r w:rsidRPr="4C6E34AF">
        <w:rPr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</w:rPr>
              <w:t>bill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открытого счета для копии(1…9999)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no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документа</w:t>
            </w:r>
          </w:p>
        </w:tc>
      </w:tr>
    </w:tbl>
    <w:p w:rsidR="00405864" w:rsidRPr="0070674F" w:rsidRDefault="00405864" w:rsidP="0010773C">
      <w:pPr>
        <w:rPr>
          <w:color w:val="000000"/>
          <w:lang w:val="ru-RU"/>
        </w:rPr>
      </w:pPr>
    </w:p>
    <w:p w:rsidR="00405864" w:rsidRPr="0010773C" w:rsidRDefault="00405864" w:rsidP="00603CE6">
      <w:pPr>
        <w:rPr>
          <w:color w:val="000000"/>
        </w:rPr>
      </w:pPr>
    </w:p>
    <w:p w:rsidR="00405864" w:rsidRPr="00C864E2" w:rsidRDefault="00405864" w:rsidP="00057855">
      <w:pPr>
        <w:pStyle w:val="Heading4"/>
        <w:rPr>
          <w:lang w:val="ru-RU"/>
        </w:rPr>
      </w:pPr>
      <w:r>
        <w:rPr>
          <w:lang w:val="ru-RU"/>
        </w:rPr>
        <w:t>Открытие ресторанного счета</w:t>
      </w:r>
      <w:r w:rsidRPr="621A6314">
        <w:rPr>
          <w:lang w:val="ru-RU"/>
        </w:rPr>
        <w:t>.</w:t>
      </w:r>
    </w:p>
    <w:p w:rsidR="00405864" w:rsidRPr="00C864E2" w:rsidRDefault="00405864" w:rsidP="00057855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NB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  <w:r w:rsidRPr="4C6E34AF">
        <w:rPr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table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столика (1…65000).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</w:rPr>
              <w:t>place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Номер места за столиком (1…250, по умолчанию 1)</w:t>
            </w:r>
          </w:p>
        </w:tc>
      </w:tr>
    </w:tbl>
    <w:p w:rsidR="00405864" w:rsidRPr="002A4E12" w:rsidRDefault="00405864" w:rsidP="00057855">
      <w:pPr>
        <w:rPr>
          <w:color w:val="000000"/>
        </w:rPr>
      </w:pPr>
    </w:p>
    <w:p w:rsidR="00405864" w:rsidRPr="00C864E2" w:rsidRDefault="00405864" w:rsidP="0087595F">
      <w:pPr>
        <w:pStyle w:val="Heading4"/>
        <w:rPr>
          <w:lang w:val="ru-RU"/>
        </w:rPr>
      </w:pPr>
      <w:r>
        <w:rPr>
          <w:lang w:val="ru-RU"/>
        </w:rPr>
        <w:t>Новый ресторанный заказ.</w:t>
      </w:r>
    </w:p>
    <w:p w:rsidR="00405864" w:rsidRPr="00C864E2" w:rsidRDefault="00405864" w:rsidP="0087595F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NO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  <w:r w:rsidRPr="4C6E34AF">
        <w:rPr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</w:rPr>
              <w:t>bill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счета (1…9999)</w:t>
            </w:r>
          </w:p>
        </w:tc>
      </w:tr>
    </w:tbl>
    <w:p w:rsidR="00405864" w:rsidRPr="0070674F" w:rsidRDefault="00405864" w:rsidP="00603CE6">
      <w:pPr>
        <w:rPr>
          <w:color w:val="000000"/>
          <w:lang w:val="ru-RU"/>
        </w:rPr>
      </w:pPr>
    </w:p>
    <w:p w:rsidR="00405864" w:rsidRPr="00C864E2" w:rsidRDefault="00405864" w:rsidP="004A78D8">
      <w:pPr>
        <w:pStyle w:val="Heading4"/>
        <w:rPr>
          <w:lang w:val="ru-RU"/>
        </w:rPr>
      </w:pPr>
      <w:r>
        <w:rPr>
          <w:lang w:val="ru-RU"/>
        </w:rPr>
        <w:t>Отмена ресторанного счета</w:t>
      </w:r>
    </w:p>
    <w:p w:rsidR="00405864" w:rsidRPr="00C864E2" w:rsidRDefault="00405864" w:rsidP="004A78D8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VB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  <w:r w:rsidRPr="4C6E34AF">
        <w:rPr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bill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счета (1…9999)</w:t>
            </w:r>
          </w:p>
        </w:tc>
      </w:tr>
    </w:tbl>
    <w:p w:rsidR="00405864" w:rsidRPr="0087595F" w:rsidRDefault="00405864" w:rsidP="004A78D8">
      <w:pPr>
        <w:rPr>
          <w:color w:val="000000"/>
        </w:rPr>
      </w:pPr>
    </w:p>
    <w:p w:rsidR="00405864" w:rsidRPr="00C864E2" w:rsidRDefault="00405864" w:rsidP="00F96FFB">
      <w:pPr>
        <w:pStyle w:val="Heading4"/>
        <w:rPr>
          <w:lang w:val="ru-RU"/>
        </w:rPr>
      </w:pPr>
      <w:r>
        <w:rPr>
          <w:lang w:val="ru-RU"/>
        </w:rPr>
        <w:t>Закрытие ресторанного счета</w:t>
      </w:r>
    </w:p>
    <w:p w:rsidR="00405864" w:rsidRPr="00C864E2" w:rsidRDefault="00405864" w:rsidP="00F96FFB">
      <w:pPr>
        <w:rPr>
          <w:lang w:val="ru-RU"/>
        </w:rPr>
      </w:pPr>
      <w:r>
        <w:rPr>
          <w:color w:val="000000"/>
          <w:lang w:val="ru-RU"/>
        </w:rPr>
        <w:t xml:space="preserve">Значение поля </w:t>
      </w:r>
      <w:r>
        <w:rPr>
          <w:b/>
          <w:color w:val="000000"/>
        </w:rPr>
        <w:t>CB</w:t>
      </w:r>
      <w:r w:rsidRPr="009371B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есть объект с полями:</w:t>
      </w:r>
      <w:r w:rsidRPr="4C6E34AF">
        <w:rPr>
          <w:color w:val="000000"/>
          <w:lang w:val="ru-RU"/>
        </w:rPr>
        <w:t xml:space="preserve">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bill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счета (1…9999)</w:t>
            </w:r>
          </w:p>
        </w:tc>
      </w:tr>
    </w:tbl>
    <w:p w:rsidR="00405864" w:rsidRPr="0087595F" w:rsidRDefault="00405864" w:rsidP="00F96FFB">
      <w:pPr>
        <w:rPr>
          <w:color w:val="000000"/>
        </w:rPr>
      </w:pPr>
    </w:p>
    <w:p w:rsidR="00405864" w:rsidRPr="00C864E2" w:rsidRDefault="00405864" w:rsidP="0B34B188">
      <w:pPr>
        <w:pStyle w:val="Heading4"/>
        <w:rPr>
          <w:lang w:val="ru-RU"/>
        </w:rPr>
      </w:pPr>
      <w:r w:rsidRPr="0B34B188">
        <w:rPr>
          <w:lang w:val="ru-RU"/>
        </w:rPr>
        <w:t>Примеры чеков в формате JSON.</w:t>
      </w:r>
    </w:p>
    <w:p w:rsidR="00405864" w:rsidRDefault="00405864" w:rsidP="621A6314">
      <w:pPr>
        <w:rPr>
          <w:lang w:val="ru-RU"/>
        </w:rPr>
      </w:pPr>
      <w:r>
        <w:rPr>
          <w:lang w:val="ru-RU"/>
        </w:rPr>
        <w:t>Чек продажи</w:t>
      </w:r>
    </w:p>
    <w:p w:rsidR="00405864" w:rsidRPr="00C864E2" w:rsidRDefault="00405864" w:rsidP="621A6314">
      <w:pPr>
        <w:rPr>
          <w:lang w:val="ru-RU"/>
        </w:rPr>
      </w:pPr>
      <w:r>
        <w:rPr>
          <w:lang w:val="ru-RU"/>
        </w:rPr>
        <w:t>{</w:t>
      </w:r>
      <w:r w:rsidRPr="621A6314">
        <w:rPr>
          <w:lang w:val="ru-RU"/>
        </w:rPr>
        <w:t>"F":[</w:t>
      </w:r>
    </w:p>
    <w:p w:rsidR="00405864" w:rsidRPr="00C864E2" w:rsidRDefault="00405864" w:rsidP="00233D1B">
      <w:pPr>
        <w:ind w:firstLine="720"/>
        <w:rPr>
          <w:lang w:val="ru-RU"/>
        </w:rPr>
      </w:pP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cm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"Кассир: Светлана"</w:t>
      </w:r>
      <w:r w:rsidRPr="00233D1B">
        <w:rPr>
          <w:lang w:val="ru-RU"/>
        </w:rPr>
        <w:t>}}</w:t>
      </w:r>
      <w:r w:rsidRPr="4C6E34AF">
        <w:rPr>
          <w:lang w:val="ru-RU"/>
        </w:rPr>
        <w:t>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{"S"</w:t>
      </w:r>
      <w:r w:rsidRPr="00233D1B">
        <w:rPr>
          <w:lang w:val="ru-RU"/>
        </w:rPr>
        <w:t>:{</w:t>
      </w:r>
      <w:r w:rsidRPr="4C6E34AF">
        <w:rPr>
          <w:lang w:val="ru-RU"/>
        </w:rPr>
        <w:t>"code":"1","price":"5","name":"Конфета"</w:t>
      </w:r>
      <w:r w:rsidRPr="00233D1B">
        <w:rPr>
          <w:lang w:val="ru-RU"/>
        </w:rPr>
        <w:t>}</w:t>
      </w:r>
      <w:r w:rsidRPr="4C6E34AF">
        <w:rPr>
          <w:lang w:val="ru-RU"/>
        </w:rPr>
        <w:t>},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{"S"</w:t>
      </w:r>
      <w:r w:rsidRPr="00233D1B">
        <w:rPr>
          <w:lang w:val="ru-RU"/>
        </w:rPr>
        <w:t>:{</w:t>
      </w:r>
      <w:r w:rsidRPr="4C6E34AF">
        <w:rPr>
          <w:lang w:val="ru-RU"/>
        </w:rPr>
        <w:t>"code":"2","price":"15","name":"Печенье", "qty":"0.5"</w:t>
      </w:r>
      <w:r w:rsidRPr="00233D1B">
        <w:rPr>
          <w:lang w:val="ru-RU"/>
        </w:rPr>
        <w:t>}</w:t>
      </w:r>
      <w:r w:rsidRPr="4C6E34AF">
        <w:rPr>
          <w:lang w:val="ru-RU"/>
        </w:rPr>
        <w:t>},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{"D"</w:t>
      </w:r>
      <w:r w:rsidRPr="00233D1B">
        <w:rPr>
          <w:lang w:val="ru-RU"/>
        </w:rPr>
        <w:t>:{</w:t>
      </w:r>
      <w:r w:rsidRPr="4C6E34AF">
        <w:rPr>
          <w:lang w:val="ru-RU"/>
        </w:rPr>
        <w:t xml:space="preserve"> "prc":"5", "all":"1"</w:t>
      </w:r>
      <w:r w:rsidRPr="00233D1B">
        <w:rPr>
          <w:lang w:val="ru-RU"/>
        </w:rPr>
        <w:t>}</w:t>
      </w:r>
      <w:r w:rsidRPr="4C6E34AF">
        <w:rPr>
          <w:lang w:val="ru-RU"/>
        </w:rPr>
        <w:t>},</w:t>
      </w:r>
      <w:r w:rsidRPr="00C864E2">
        <w:rPr>
          <w:lang w:val="ru-RU"/>
        </w:rPr>
        <w:br/>
      </w:r>
      <w:r>
        <w:rPr>
          <w:lang w:val="ru-RU"/>
        </w:rPr>
        <w:t xml:space="preserve">         </w:t>
      </w:r>
      <w:r w:rsidRPr="4C6E34AF">
        <w:rPr>
          <w:lang w:val="ru-RU"/>
        </w:rPr>
        <w:t>{"P"</w:t>
      </w:r>
      <w:r w:rsidRPr="00233D1B">
        <w:rPr>
          <w:lang w:val="ru-RU"/>
        </w:rPr>
        <w:t>:{}</w:t>
      </w:r>
      <w:r w:rsidRPr="4C6E34AF">
        <w:rPr>
          <w:lang w:val="ru-RU"/>
        </w:rPr>
        <w:t>}</w:t>
      </w:r>
    </w:p>
    <w:p w:rsidR="00405864" w:rsidRDefault="00405864" w:rsidP="621A6314">
      <w:pPr>
        <w:rPr>
          <w:lang w:val="ru-RU"/>
        </w:rPr>
      </w:pPr>
      <w:r w:rsidRPr="4C6E34AF">
        <w:rPr>
          <w:lang w:val="ru-RU"/>
        </w:rPr>
        <w:t>]}</w:t>
      </w:r>
    </w:p>
    <w:p w:rsidR="00405864" w:rsidRPr="00C864E2" w:rsidRDefault="00405864" w:rsidP="621A6314">
      <w:pPr>
        <w:rPr>
          <w:lang w:val="ru-RU"/>
        </w:rPr>
      </w:pPr>
      <w:r>
        <w:rPr>
          <w:lang w:val="ru-RU"/>
        </w:rPr>
        <w:t>Чек служебного внесения денег</w:t>
      </w:r>
    </w:p>
    <w:p w:rsidR="00405864" w:rsidRPr="00C864E2" w:rsidRDefault="00405864" w:rsidP="621A6314">
      <w:pPr>
        <w:rPr>
          <w:lang w:val="ru-RU"/>
        </w:rPr>
      </w:pPr>
      <w:r>
        <w:rPr>
          <w:lang w:val="ru-RU"/>
        </w:rPr>
        <w:t>{</w:t>
      </w:r>
      <w:r w:rsidRPr="621A6314">
        <w:rPr>
          <w:lang w:val="ru-RU"/>
        </w:rPr>
        <w:t>"IO":[</w:t>
      </w:r>
    </w:p>
    <w:p w:rsidR="00405864" w:rsidRPr="00233D1B" w:rsidRDefault="00405864" w:rsidP="00233D1B">
      <w:pPr>
        <w:ind w:firstLine="720"/>
        <w:rPr>
          <w:lang w:val="ru-RU"/>
        </w:rPr>
      </w:pP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cm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"Кассир: Светлана"</w:t>
      </w:r>
      <w:r w:rsidRPr="00233D1B">
        <w:rPr>
          <w:lang w:val="ru-RU"/>
        </w:rPr>
        <w:t>}}</w:t>
      </w:r>
      <w:r w:rsidRPr="4C6E34AF">
        <w:rPr>
          <w:lang w:val="ru-RU"/>
        </w:rPr>
        <w:t>,</w:t>
      </w:r>
      <w:r w:rsidRPr="00C864E2">
        <w:rPr>
          <w:lang w:val="ru-RU"/>
        </w:rPr>
        <w:br/>
      </w:r>
      <w:r w:rsidRPr="4C6E34AF">
        <w:rPr>
          <w:lang w:val="ru-RU"/>
        </w:rPr>
        <w:t xml:space="preserve">         {"IO"</w:t>
      </w:r>
      <w:r w:rsidRPr="00233D1B">
        <w:rPr>
          <w:lang w:val="ru-RU"/>
        </w:rPr>
        <w:t>:{</w:t>
      </w:r>
      <w:r w:rsidRPr="4C6E34AF">
        <w:rPr>
          <w:lang w:val="ru-RU"/>
        </w:rPr>
        <w:t>"sum":"120"</w:t>
      </w:r>
      <w:r w:rsidRPr="00233D1B">
        <w:rPr>
          <w:lang w:val="ru-RU"/>
        </w:rPr>
        <w:t>}</w:t>
      </w:r>
      <w:r w:rsidRPr="4C6E34AF">
        <w:rPr>
          <w:lang w:val="ru-RU"/>
        </w:rPr>
        <w:t>},</w:t>
      </w:r>
      <w:r w:rsidRPr="00C864E2">
        <w:rPr>
          <w:lang w:val="ru-RU"/>
        </w:rPr>
        <w:br/>
      </w:r>
      <w:r>
        <w:rPr>
          <w:lang w:val="ru-RU"/>
        </w:rPr>
        <w:t xml:space="preserve">         {</w:t>
      </w:r>
      <w:r w:rsidRPr="4C6E34AF">
        <w:rPr>
          <w:lang w:val="ru-RU"/>
        </w:rPr>
        <w:t>"IO"</w:t>
      </w:r>
      <w:r w:rsidRPr="00233D1B">
        <w:rPr>
          <w:lang w:val="ru-RU"/>
        </w:rPr>
        <w:t>:{</w:t>
      </w:r>
      <w:r w:rsidRPr="4C6E34AF">
        <w:rPr>
          <w:lang w:val="ru-RU"/>
        </w:rPr>
        <w:t>"sum":"-140", "no":"2"</w:t>
      </w:r>
      <w:r w:rsidRPr="00233D1B">
        <w:rPr>
          <w:lang w:val="ru-RU"/>
        </w:rPr>
        <w:t>}</w:t>
      </w:r>
      <w:r w:rsidRPr="4C6E34AF">
        <w:rPr>
          <w:lang w:val="ru-RU"/>
        </w:rPr>
        <w:t>},</w:t>
      </w:r>
    </w:p>
    <w:p w:rsidR="00405864" w:rsidRPr="00732986" w:rsidRDefault="00405864" w:rsidP="621A6314">
      <w:pPr>
        <w:rPr>
          <w:lang w:val="ru-RU"/>
        </w:rPr>
      </w:pPr>
      <w:r w:rsidRPr="4FCC9CC7">
        <w:rPr>
          <w:lang w:val="ru-RU"/>
        </w:rPr>
        <w:t xml:space="preserve">]}   </w:t>
      </w:r>
    </w:p>
    <w:p w:rsidR="00405864" w:rsidRPr="00B118CC" w:rsidRDefault="00405864" w:rsidP="4FCC9CC7">
      <w:pPr>
        <w:rPr>
          <w:lang w:val="ru-RU"/>
        </w:rPr>
      </w:pPr>
      <w:r w:rsidRPr="00B118CC">
        <w:rPr>
          <w:lang w:val="ru-RU"/>
        </w:rPr>
        <w:t>{"</w:t>
      </w:r>
      <w:r>
        <w:t>P</w:t>
      </w:r>
      <w:r w:rsidRPr="00B118CC">
        <w:rPr>
          <w:lang w:val="ru-RU"/>
        </w:rPr>
        <w:t>":[{"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Pr="00B118CC">
        <w:rPr>
          <w:lang w:val="ru-RU"/>
        </w:rPr>
        <w:t xml:space="preserve"> 1"}},{"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Pr="00B118CC">
        <w:rPr>
          <w:lang w:val="ru-RU"/>
        </w:rPr>
        <w:t xml:space="preserve"> 2","</w:t>
      </w:r>
      <w:r>
        <w:t>attr</w:t>
      </w:r>
      <w:r w:rsidRPr="00B118CC">
        <w:rPr>
          <w:lang w:val="ru-RU"/>
        </w:rPr>
        <w:t>":"</w:t>
      </w:r>
      <w:r>
        <w:t>w</w:t>
      </w:r>
      <w:r w:rsidRPr="00B118CC">
        <w:rPr>
          <w:lang w:val="ru-RU"/>
        </w:rPr>
        <w:t>"}},{"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>
        <w:rPr>
          <w:lang w:val="ru-RU"/>
        </w:rPr>
        <w:t xml:space="preserve"> 3"}}]}</w:t>
      </w:r>
    </w:p>
    <w:p w:rsidR="00405864" w:rsidRPr="005B7534" w:rsidRDefault="00405864" w:rsidP="4FCC9CC7">
      <w:pPr>
        <w:rPr>
          <w:lang w:val="ru-RU"/>
        </w:rPr>
      </w:pPr>
      <w:r w:rsidRPr="4FCC9CC7">
        <w:rPr>
          <w:lang w:val="ru-RU"/>
        </w:rPr>
        <w:t>{"</w:t>
      </w:r>
      <w:r>
        <w:t>P</w:t>
      </w:r>
      <w:r w:rsidRPr="4FCC9CC7">
        <w:rPr>
          <w:lang w:val="ru-RU"/>
        </w:rPr>
        <w:t>":[{"</w:t>
      </w:r>
      <w:r>
        <w:t>N</w:t>
      </w:r>
      <w:r w:rsidRPr="4FCC9CC7">
        <w:rPr>
          <w:lang w:val="ru-RU"/>
        </w:rPr>
        <w:t>":{"</w:t>
      </w:r>
      <w:r>
        <w:t>cm</w:t>
      </w:r>
      <w:r w:rsidRPr="4FCC9CC7">
        <w:rPr>
          <w:lang w:val="ru-RU"/>
        </w:rPr>
        <w:t>":"</w:t>
      </w:r>
      <w:r>
        <w:t>Line</w:t>
      </w:r>
      <w:r w:rsidRPr="4FCC9CC7">
        <w:rPr>
          <w:lang w:val="ru-RU"/>
        </w:rPr>
        <w:t xml:space="preserve"> 1"}},{"N":{"</w:t>
      </w:r>
      <w:r>
        <w:t>cm</w:t>
      </w:r>
      <w:r w:rsidRPr="4FCC9CC7">
        <w:rPr>
          <w:lang w:val="ru-RU"/>
        </w:rPr>
        <w:t>":"</w:t>
      </w:r>
      <w:r>
        <w:t>Line</w:t>
      </w:r>
      <w:r w:rsidRPr="4FCC9CC7">
        <w:rPr>
          <w:lang w:val="ru-RU"/>
        </w:rPr>
        <w:t xml:space="preserve"> 2"}},{"N":{"</w:t>
      </w:r>
      <w:r>
        <w:t>cm</w:t>
      </w:r>
      <w:r w:rsidRPr="4FCC9CC7">
        <w:rPr>
          <w:lang w:val="ru-RU"/>
        </w:rPr>
        <w:t>":"</w:t>
      </w:r>
      <w:r>
        <w:t>Line</w:t>
      </w:r>
      <w:r>
        <w:rPr>
          <w:lang w:val="ru-RU"/>
        </w:rPr>
        <w:t xml:space="preserve"> 3"}}]}</w:t>
      </w:r>
    </w:p>
    <w:p w:rsidR="00405864" w:rsidRPr="005B7534" w:rsidRDefault="00405864" w:rsidP="00961DC4">
      <w:pPr>
        <w:rPr>
          <w:lang w:val="ru-RU"/>
        </w:rPr>
      </w:pPr>
      <w:r>
        <w:rPr>
          <w:lang w:val="ru-RU"/>
        </w:rPr>
        <w:t>Открытие</w:t>
      </w:r>
      <w:r w:rsidRPr="005B7534">
        <w:rPr>
          <w:lang w:val="ru-RU"/>
        </w:rPr>
        <w:t xml:space="preserve"> </w:t>
      </w:r>
      <w:r>
        <w:rPr>
          <w:lang w:val="ru-RU"/>
        </w:rPr>
        <w:t>ресторанного</w:t>
      </w:r>
      <w:r w:rsidRPr="005B7534">
        <w:rPr>
          <w:lang w:val="ru-RU"/>
        </w:rPr>
        <w:t xml:space="preserve"> </w:t>
      </w:r>
      <w:r>
        <w:rPr>
          <w:lang w:val="ru-RU"/>
        </w:rPr>
        <w:t>счета</w:t>
      </w:r>
    </w:p>
    <w:p w:rsidR="00405864" w:rsidRPr="005B7534" w:rsidRDefault="00405864" w:rsidP="00961DC4">
      <w:pPr>
        <w:rPr>
          <w:lang w:val="ru-RU"/>
        </w:rPr>
      </w:pPr>
      <w:r w:rsidRPr="005B7534">
        <w:rPr>
          <w:lang w:val="ru-RU"/>
        </w:rPr>
        <w:t>{"</w:t>
      </w:r>
      <w:r>
        <w:t>RO</w:t>
      </w:r>
      <w:r w:rsidRPr="005B7534">
        <w:rPr>
          <w:lang w:val="ru-RU"/>
        </w:rPr>
        <w:t>":[{"</w:t>
      </w:r>
      <w:r>
        <w:t>NB</w:t>
      </w:r>
      <w:r w:rsidRPr="005B7534">
        <w:rPr>
          <w:lang w:val="ru-RU"/>
        </w:rPr>
        <w:t>":{"</w:t>
      </w:r>
      <w:r>
        <w:t>table</w:t>
      </w:r>
      <w:r w:rsidRPr="005B7534">
        <w:rPr>
          <w:lang w:val="ru-RU"/>
        </w:rPr>
        <w:t>":"1","</w:t>
      </w:r>
      <w:r>
        <w:t>place</w:t>
      </w:r>
      <w:r w:rsidRPr="005B7534">
        <w:rPr>
          <w:lang w:val="ru-RU"/>
        </w:rPr>
        <w:t>":"1"}},</w:t>
      </w:r>
      <w:r w:rsidRPr="005B7534">
        <w:rPr>
          <w:lang w:val="ru-RU"/>
        </w:rPr>
        <w:br/>
        <w:t xml:space="preserve">         {"</w:t>
      </w:r>
      <w:r w:rsidRPr="00961DC4">
        <w:t>S</w:t>
      </w:r>
      <w:r w:rsidRPr="005B7534">
        <w:rPr>
          <w:lang w:val="ru-RU"/>
        </w:rPr>
        <w:t>":{"</w:t>
      </w:r>
      <w:r w:rsidRPr="00961DC4">
        <w:t>code</w:t>
      </w:r>
      <w:r w:rsidRPr="005B7534">
        <w:rPr>
          <w:lang w:val="ru-RU"/>
        </w:rPr>
        <w:t>":"1","</w:t>
      </w:r>
      <w:r w:rsidRPr="00961DC4">
        <w:t>price</w:t>
      </w:r>
      <w:r w:rsidRPr="005B7534">
        <w:rPr>
          <w:lang w:val="ru-RU"/>
        </w:rPr>
        <w:t>":"5","</w:t>
      </w:r>
      <w:r w:rsidRPr="00961DC4">
        <w:t>name</w:t>
      </w:r>
      <w:r w:rsidRPr="005B7534">
        <w:rPr>
          <w:lang w:val="ru-RU"/>
        </w:rPr>
        <w:t>":"</w:t>
      </w:r>
      <w:r w:rsidRPr="4C6E34AF">
        <w:rPr>
          <w:lang w:val="ru-RU"/>
        </w:rPr>
        <w:t>Конфета</w:t>
      </w:r>
      <w:r w:rsidRPr="005B7534">
        <w:rPr>
          <w:lang w:val="ru-RU"/>
        </w:rPr>
        <w:t>"}},</w:t>
      </w:r>
      <w:r w:rsidRPr="005B7534">
        <w:rPr>
          <w:lang w:val="ru-RU"/>
        </w:rPr>
        <w:br/>
        <w:t xml:space="preserve">         {"</w:t>
      </w:r>
      <w:r w:rsidRPr="00961DC4">
        <w:t>S</w:t>
      </w:r>
      <w:r w:rsidRPr="005B7534">
        <w:rPr>
          <w:lang w:val="ru-RU"/>
        </w:rPr>
        <w:t>":{"</w:t>
      </w:r>
      <w:r w:rsidRPr="00961DC4">
        <w:t>code</w:t>
      </w:r>
      <w:r w:rsidRPr="005B7534">
        <w:rPr>
          <w:lang w:val="ru-RU"/>
        </w:rPr>
        <w:t>":"2","</w:t>
      </w:r>
      <w:r w:rsidRPr="00961DC4">
        <w:t>price</w:t>
      </w:r>
      <w:r w:rsidRPr="005B7534">
        <w:rPr>
          <w:lang w:val="ru-RU"/>
        </w:rPr>
        <w:t>":"15","</w:t>
      </w:r>
      <w:r w:rsidRPr="00961DC4">
        <w:t>name</w:t>
      </w:r>
      <w:r w:rsidRPr="005B7534">
        <w:rPr>
          <w:lang w:val="ru-RU"/>
        </w:rPr>
        <w:t>":"</w:t>
      </w:r>
      <w:r w:rsidRPr="4C6E34AF">
        <w:rPr>
          <w:lang w:val="ru-RU"/>
        </w:rPr>
        <w:t>Печенье</w:t>
      </w:r>
      <w:r w:rsidRPr="005B7534">
        <w:rPr>
          <w:lang w:val="ru-RU"/>
        </w:rPr>
        <w:t>", "</w:t>
      </w:r>
      <w:r w:rsidRPr="00961DC4">
        <w:t>qty</w:t>
      </w:r>
      <w:r w:rsidRPr="005B7534">
        <w:rPr>
          <w:lang w:val="ru-RU"/>
        </w:rPr>
        <w:t>":"0.5"}}]}</w:t>
      </w:r>
    </w:p>
    <w:p w:rsidR="00405864" w:rsidRPr="005B7534" w:rsidRDefault="00405864" w:rsidP="4FCC9CC7">
      <w:pPr>
        <w:rPr>
          <w:lang w:val="ru-RU"/>
        </w:rPr>
      </w:pPr>
    </w:p>
    <w:p w:rsidR="00405864" w:rsidRPr="002A4E12" w:rsidRDefault="00405864" w:rsidP="002A4E12">
      <w:pPr>
        <w:rPr>
          <w:lang w:val="ru-RU"/>
        </w:rPr>
      </w:pPr>
      <w:r>
        <w:rPr>
          <w:lang w:val="uk-UA"/>
        </w:rPr>
        <w:t>Нов</w:t>
      </w:r>
      <w:r>
        <w:rPr>
          <w:lang w:val="ru-RU"/>
        </w:rPr>
        <w:t>ый ресторанный заказ</w:t>
      </w:r>
    </w:p>
    <w:p w:rsidR="00405864" w:rsidRPr="00E13B18" w:rsidRDefault="00405864" w:rsidP="002A4E12">
      <w:r w:rsidRPr="00E13B18">
        <w:t>{"</w:t>
      </w:r>
      <w:r>
        <w:t>RO</w:t>
      </w:r>
      <w:r w:rsidRPr="00E13B18">
        <w:t>":[{"</w:t>
      </w:r>
      <w:r>
        <w:t>NO</w:t>
      </w:r>
      <w:r w:rsidRPr="00E13B18">
        <w:t>":{"</w:t>
      </w:r>
      <w:r>
        <w:t>bill</w:t>
      </w:r>
      <w:r w:rsidRPr="00E13B18">
        <w:t>":"1"}},</w:t>
      </w:r>
      <w:r w:rsidRPr="00E13B18">
        <w:br/>
        <w:t xml:space="preserve">         {"</w:t>
      </w:r>
      <w:r w:rsidRPr="00961DC4">
        <w:t>S</w:t>
      </w:r>
      <w:r w:rsidRPr="00E13B18">
        <w:t>":{"</w:t>
      </w:r>
      <w:r w:rsidRPr="00961DC4">
        <w:t>code</w:t>
      </w:r>
      <w:r w:rsidRPr="00E13B18">
        <w:t>":</w:t>
      </w:r>
      <w:r w:rsidRPr="00946D36">
        <w:t>"</w:t>
      </w:r>
      <w:r w:rsidRPr="00E13B18">
        <w:t>3</w:t>
      </w:r>
      <w:r w:rsidRPr="00946D36">
        <w:t>"</w:t>
      </w:r>
      <w:r w:rsidRPr="00E13B18">
        <w:t>,"</w:t>
      </w:r>
      <w:r w:rsidRPr="00961DC4">
        <w:t>price</w:t>
      </w:r>
      <w:r>
        <w:t>":</w:t>
      </w:r>
      <w:r w:rsidRPr="00946D36">
        <w:t>"12"</w:t>
      </w:r>
      <w:r w:rsidRPr="00E13B18">
        <w:t>,"</w:t>
      </w:r>
      <w:r w:rsidRPr="00961DC4">
        <w:t>name</w:t>
      </w:r>
      <w:r w:rsidRPr="00E13B18">
        <w:t>":"</w:t>
      </w:r>
      <w:r w:rsidRPr="4C6E34AF">
        <w:rPr>
          <w:lang w:val="ru-RU"/>
        </w:rPr>
        <w:t>Ко</w:t>
      </w:r>
      <w:r>
        <w:rPr>
          <w:lang w:val="ru-RU"/>
        </w:rPr>
        <w:t>фе</w:t>
      </w:r>
      <w:r w:rsidRPr="00E13B18">
        <w:t>"}}]}</w:t>
      </w:r>
    </w:p>
    <w:p w:rsidR="00405864" w:rsidRPr="00946D36" w:rsidRDefault="00405864" w:rsidP="002A4E12"/>
    <w:p w:rsidR="00405864" w:rsidRPr="00E13B18" w:rsidRDefault="00405864" w:rsidP="002A4E12">
      <w:pPr>
        <w:rPr>
          <w:lang w:val="ru-RU"/>
        </w:rPr>
      </w:pPr>
      <w:r>
        <w:rPr>
          <w:lang w:val="ru-RU"/>
        </w:rPr>
        <w:t>Отмена ресторанного счета</w:t>
      </w:r>
    </w:p>
    <w:p w:rsidR="00405864" w:rsidRPr="00946D36" w:rsidRDefault="00405864" w:rsidP="00E13B18">
      <w:pPr>
        <w:rPr>
          <w:lang w:val="ru-RU"/>
        </w:rPr>
      </w:pPr>
      <w:r w:rsidRPr="00946D36">
        <w:rPr>
          <w:lang w:val="ru-RU"/>
        </w:rPr>
        <w:t>{"</w:t>
      </w:r>
      <w:r>
        <w:t>VB</w:t>
      </w:r>
      <w:r w:rsidRPr="00946D36">
        <w:rPr>
          <w:lang w:val="ru-RU"/>
        </w:rPr>
        <w:t>":[{"</w:t>
      </w:r>
      <w:r>
        <w:t>VB</w:t>
      </w:r>
      <w:r w:rsidRPr="00946D36">
        <w:rPr>
          <w:lang w:val="ru-RU"/>
        </w:rPr>
        <w:t>":{"</w:t>
      </w:r>
      <w:r>
        <w:t>bill</w:t>
      </w:r>
      <w:r w:rsidRPr="00946D36">
        <w:rPr>
          <w:lang w:val="ru-RU"/>
        </w:rPr>
        <w:t>":"1"}}]}</w:t>
      </w:r>
    </w:p>
    <w:p w:rsidR="00405864" w:rsidRPr="00946D36" w:rsidRDefault="00405864" w:rsidP="00946D36">
      <w:pPr>
        <w:rPr>
          <w:lang w:val="uk-UA"/>
        </w:rPr>
      </w:pPr>
      <w:r>
        <w:rPr>
          <w:lang w:val="uk-UA"/>
        </w:rPr>
        <w:t>Коррекция ресторанн</w:t>
      </w:r>
      <w:r>
        <w:rPr>
          <w:lang w:val="ru-RU"/>
        </w:rPr>
        <w:t>ы</w:t>
      </w:r>
      <w:r>
        <w:rPr>
          <w:lang w:val="uk-UA"/>
        </w:rPr>
        <w:t>х заказов</w:t>
      </w:r>
    </w:p>
    <w:p w:rsidR="00405864" w:rsidRPr="002A4E12" w:rsidRDefault="00405864" w:rsidP="00946D36">
      <w:pPr>
        <w:rPr>
          <w:lang w:val="ru-RU"/>
        </w:rPr>
      </w:pPr>
      <w:r>
        <w:rPr>
          <w:lang w:val="uk-UA"/>
        </w:rPr>
        <w:t>Нов</w:t>
      </w:r>
      <w:r>
        <w:rPr>
          <w:lang w:val="ru-RU"/>
        </w:rPr>
        <w:t>ый ресторанный заказ</w:t>
      </w:r>
    </w:p>
    <w:p w:rsidR="00405864" w:rsidRPr="00946D36" w:rsidRDefault="00405864" w:rsidP="00946D36">
      <w:pPr>
        <w:rPr>
          <w:lang w:val="ru-RU"/>
        </w:rPr>
      </w:pPr>
      <w:r w:rsidRPr="00946D36">
        <w:rPr>
          <w:lang w:val="ru-RU"/>
        </w:rPr>
        <w:t>{"</w:t>
      </w:r>
      <w:r>
        <w:t>RO</w:t>
      </w:r>
      <w:r w:rsidRPr="00946D36">
        <w:rPr>
          <w:lang w:val="ru-RU"/>
        </w:rPr>
        <w:t>":[{"</w:t>
      </w:r>
      <w:r>
        <w:t>NO</w:t>
      </w:r>
      <w:r w:rsidRPr="00946D36">
        <w:rPr>
          <w:lang w:val="ru-RU"/>
        </w:rPr>
        <w:t>":{"</w:t>
      </w:r>
      <w:r>
        <w:t>bill</w:t>
      </w:r>
      <w:r w:rsidRPr="00946D36">
        <w:rPr>
          <w:lang w:val="ru-RU"/>
        </w:rPr>
        <w:t>":"1"}},</w:t>
      </w:r>
      <w:r w:rsidRPr="00946D36">
        <w:rPr>
          <w:lang w:val="ru-RU"/>
        </w:rPr>
        <w:br/>
        <w:t xml:space="preserve">         {"</w:t>
      </w:r>
      <w:r>
        <w:t>VP</w:t>
      </w:r>
      <w:r w:rsidRPr="00946D36">
        <w:rPr>
          <w:lang w:val="ru-RU"/>
        </w:rPr>
        <w:t>":{"</w:t>
      </w:r>
      <w:r w:rsidRPr="00961DC4">
        <w:t>code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2</w:t>
      </w:r>
      <w:r w:rsidRPr="4C6E34AF">
        <w:rPr>
          <w:lang w:val="ru-RU"/>
        </w:rPr>
        <w:t>"</w:t>
      </w:r>
      <w:r w:rsidRPr="00946D36">
        <w:rPr>
          <w:lang w:val="ru-RU"/>
        </w:rPr>
        <w:t>}},</w:t>
      </w:r>
      <w:r w:rsidRPr="00946D36">
        <w:rPr>
          <w:lang w:val="ru-RU"/>
        </w:rPr>
        <w:br/>
        <w:t xml:space="preserve">         {"</w:t>
      </w:r>
      <w:r w:rsidRPr="00961DC4">
        <w:t>S</w:t>
      </w:r>
      <w:r w:rsidRPr="00946D36">
        <w:rPr>
          <w:lang w:val="ru-RU"/>
        </w:rPr>
        <w:t>":{"</w:t>
      </w:r>
      <w:r w:rsidRPr="00961DC4">
        <w:t>code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4</w:t>
      </w:r>
      <w:r w:rsidRPr="4C6E34AF">
        <w:rPr>
          <w:lang w:val="ru-RU"/>
        </w:rPr>
        <w:t>"</w:t>
      </w:r>
      <w:r w:rsidRPr="00946D36">
        <w:rPr>
          <w:lang w:val="ru-RU"/>
        </w:rPr>
        <w:t>,"</w:t>
      </w:r>
      <w:r w:rsidRPr="00961DC4">
        <w:t>price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10</w:t>
      </w:r>
      <w:r w:rsidRPr="4C6E34AF">
        <w:rPr>
          <w:lang w:val="ru-RU"/>
        </w:rPr>
        <w:t>"</w:t>
      </w:r>
      <w:r w:rsidRPr="00946D36">
        <w:rPr>
          <w:lang w:val="ru-RU"/>
        </w:rPr>
        <w:t>,"</w:t>
      </w:r>
      <w:r w:rsidRPr="00961DC4">
        <w:t>name</w:t>
      </w:r>
      <w:r w:rsidRPr="00946D36">
        <w:rPr>
          <w:lang w:val="ru-RU"/>
        </w:rPr>
        <w:t>":"</w:t>
      </w:r>
      <w:r>
        <w:rPr>
          <w:lang w:val="uk-UA"/>
        </w:rPr>
        <w:t>Чай</w:t>
      </w:r>
      <w:r w:rsidRPr="00946D36">
        <w:rPr>
          <w:lang w:val="ru-RU"/>
        </w:rPr>
        <w:t>"}}]}</w:t>
      </w:r>
    </w:p>
    <w:p w:rsidR="00405864" w:rsidRPr="00946D36" w:rsidRDefault="00405864" w:rsidP="4FCC9CC7">
      <w:pPr>
        <w:rPr>
          <w:lang w:val="ru-RU"/>
        </w:rPr>
      </w:pPr>
    </w:p>
    <w:p w:rsidR="00405864" w:rsidRDefault="00405864" w:rsidP="4FCC9CC7">
      <w:pPr>
        <w:rPr>
          <w:lang w:val="ru-RU"/>
        </w:rPr>
      </w:pPr>
      <w:r>
        <w:rPr>
          <w:lang w:val="ru-RU"/>
        </w:rPr>
        <w:t>Закрытие ресторанного счета</w:t>
      </w:r>
    </w:p>
    <w:p w:rsidR="00405864" w:rsidRPr="00946D36" w:rsidRDefault="00405864" w:rsidP="00946D36">
      <w:pPr>
        <w:rPr>
          <w:lang w:val="ru-RU"/>
        </w:rPr>
      </w:pPr>
      <w:r>
        <w:rPr>
          <w:lang w:val="ru-RU"/>
        </w:rPr>
        <w:t>{</w:t>
      </w:r>
      <w:r w:rsidRPr="621A6314">
        <w:rPr>
          <w:lang w:val="ru-RU"/>
        </w:rPr>
        <w:t>"F":[</w:t>
      </w: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CB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bill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</w:t>
      </w:r>
      <w:r w:rsidRPr="00946D36">
        <w:rPr>
          <w:lang w:val="ru-RU"/>
        </w:rPr>
        <w:t>1</w:t>
      </w:r>
      <w:r w:rsidRPr="4C6E34AF">
        <w:rPr>
          <w:lang w:val="ru-RU"/>
        </w:rPr>
        <w:t>"</w:t>
      </w:r>
      <w:r w:rsidRPr="00233D1B">
        <w:rPr>
          <w:lang w:val="ru-RU"/>
        </w:rPr>
        <w:t>}}</w:t>
      </w:r>
      <w:r w:rsidRPr="00946D36">
        <w:rPr>
          <w:lang w:val="ru-RU"/>
        </w:rPr>
        <w:t>,</w:t>
      </w:r>
      <w:r w:rsidRPr="4C6E34AF">
        <w:rPr>
          <w:lang w:val="ru-RU"/>
        </w:rPr>
        <w:t>{"P"</w:t>
      </w:r>
      <w:r w:rsidRPr="00233D1B">
        <w:rPr>
          <w:lang w:val="ru-RU"/>
        </w:rPr>
        <w:t>:{}</w:t>
      </w:r>
      <w:r w:rsidRPr="4C6E34AF">
        <w:rPr>
          <w:lang w:val="ru-RU"/>
        </w:rPr>
        <w:t>}]}</w:t>
      </w:r>
    </w:p>
    <w:p w:rsidR="00405864" w:rsidRPr="00C864E2" w:rsidRDefault="00405864" w:rsidP="621A6314">
      <w:pPr>
        <w:pStyle w:val="Heading2"/>
        <w:rPr>
          <w:lang w:val="ru-RU"/>
        </w:rPr>
      </w:pPr>
      <w:r w:rsidRPr="4FCC9CC7">
        <w:rPr>
          <w:lang w:val="ru-RU"/>
        </w:rPr>
        <w:t>Чтение и синхронизация чековой ленты.</w:t>
      </w:r>
    </w:p>
    <w:p w:rsidR="00405864" w:rsidRPr="00C864E2" w:rsidRDefault="00405864" w:rsidP="621A6314">
      <w:pPr>
        <w:rPr>
          <w:lang w:val="ru-RU"/>
        </w:rPr>
      </w:pPr>
      <w:r w:rsidRPr="4C6E34AF">
        <w:rPr>
          <w:lang w:val="ru-RU"/>
        </w:rPr>
        <w:t xml:space="preserve">Прочитать имеющуюся в аппарате чековую ленту можно НТТР методом </w:t>
      </w:r>
      <w:r w:rsidRPr="4C6E34AF">
        <w:rPr>
          <w:b/>
          <w:bCs/>
          <w:lang w:val="ru-RU"/>
        </w:rPr>
        <w:t>GET</w:t>
      </w:r>
      <w:r w:rsidRPr="4C6E34AF">
        <w:rPr>
          <w:lang w:val="ru-RU"/>
        </w:rPr>
        <w:t xml:space="preserve"> из ресурса </w:t>
      </w:r>
      <w:r w:rsidRPr="4C6E34AF">
        <w:rPr>
          <w:b/>
          <w:bCs/>
          <w:lang w:val="ru-RU"/>
        </w:rPr>
        <w:t>/cgi/chk</w:t>
      </w:r>
      <w:r w:rsidRPr="4C6E34AF">
        <w:rPr>
          <w:lang w:val="ru-RU"/>
        </w:rPr>
        <w:t>.</w:t>
      </w:r>
    </w:p>
    <w:p w:rsidR="00405864" w:rsidRPr="00C864E2" w:rsidRDefault="00405864" w:rsidP="621A6314">
      <w:pPr>
        <w:pStyle w:val="Heading3"/>
        <w:rPr>
          <w:lang w:val="ru-RU"/>
        </w:rPr>
      </w:pPr>
      <w:r w:rsidRPr="621A6314">
        <w:rPr>
          <w:lang w:val="ru-RU"/>
        </w:rPr>
        <w:t>Формат ленты.</w:t>
      </w:r>
    </w:p>
    <w:p w:rsidR="00405864" w:rsidRPr="00C864E2" w:rsidRDefault="00405864" w:rsidP="621A6314">
      <w:pPr>
        <w:rPr>
          <w:lang w:val="ru-RU"/>
        </w:rPr>
      </w:pPr>
      <w:r w:rsidRPr="621A6314">
        <w:rPr>
          <w:lang w:val="ru-RU"/>
        </w:rPr>
        <w:t>Чековая лента представляет собой JSON массив с объектами ленты. Эти объекты имеют следующие поля: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370"/>
        <w:gridCol w:w="6990"/>
      </w:tblGrid>
      <w:tr w:rsidR="00405864" w:rsidRPr="00252533" w:rsidTr="00252533">
        <w:tc>
          <w:tcPr>
            <w:tcW w:w="237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99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L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регистрация кассира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Z1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дневного отчета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F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Строки фискального чека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R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строки чека возврата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IO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строки чека служебного движения средств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VD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строки чека аннулирования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RO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строки ресторанных заказов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datetime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Дата и время объекта в ленте. Время приводится в формате </w:t>
            </w:r>
            <w:hyperlink r:id="rId9">
              <w:r w:rsidRPr="00252533">
                <w:rPr>
                  <w:rStyle w:val="Hyperlink"/>
                  <w:lang w:val="ru-RU"/>
                </w:rPr>
                <w:t>Unix-time</w:t>
              </w:r>
            </w:hyperlink>
            <w:r w:rsidRPr="00252533">
              <w:rPr>
                <w:lang w:val="ru-RU"/>
              </w:rPr>
              <w:t xml:space="preserve"> (количество секунд с начала 1970 года по Гринвичу).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id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уникальный идентификатор объекта в чековой ленте. Это число которое у каждого следующего объекта ленты больше, чем у предыдущего.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oper_id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оператора, связанный с объектом ленты</w:t>
            </w:r>
          </w:p>
        </w:tc>
      </w:tr>
      <w:tr w:rsidR="00405864" w:rsidRPr="00252533" w:rsidTr="00252533">
        <w:tc>
          <w:tcPr>
            <w:tcW w:w="237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bill</w:t>
            </w:r>
          </w:p>
        </w:tc>
        <w:tc>
          <w:tcPr>
            <w:tcW w:w="699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номер ресторанного счета</w:t>
            </w:r>
          </w:p>
        </w:tc>
      </w:tr>
    </w:tbl>
    <w:p w:rsidR="00405864" w:rsidRPr="00C864E2" w:rsidRDefault="00405864" w:rsidP="621A6314">
      <w:pPr>
        <w:rPr>
          <w:lang w:val="ru-RU"/>
        </w:rPr>
      </w:pPr>
      <w:r w:rsidRPr="621A6314">
        <w:rPr>
          <w:lang w:val="ru-RU"/>
        </w:rPr>
        <w:t>У объектов, которые представляют чеки</w:t>
      </w:r>
      <w:r w:rsidRPr="00D61F5A">
        <w:rPr>
          <w:lang w:val="ru-RU"/>
        </w:rPr>
        <w:t>,</w:t>
      </w:r>
      <w:r w:rsidRPr="621A6314">
        <w:rPr>
          <w:lang w:val="ru-RU"/>
        </w:rPr>
        <w:t xml:space="preserve"> имеются дополнительные поля: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385"/>
        <w:gridCol w:w="6975"/>
      </w:tblGrid>
      <w:tr w:rsidR="00405864" w:rsidRPr="00252533" w:rsidTr="00252533">
        <w:tc>
          <w:tcPr>
            <w:tcW w:w="238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97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38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no</w:t>
            </w:r>
          </w:p>
        </w:tc>
        <w:tc>
          <w:tcPr>
            <w:tcW w:w="69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Номер чека.</w:t>
            </w:r>
          </w:p>
        </w:tc>
      </w:tr>
      <w:tr w:rsidR="00405864" w:rsidRPr="00252533" w:rsidTr="00252533">
        <w:tc>
          <w:tcPr>
            <w:tcW w:w="238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Pending</w:t>
            </w:r>
          </w:p>
        </w:tc>
        <w:tc>
          <w:tcPr>
            <w:tcW w:w="697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Признак того, что чек еще не напечатан. Необязательное поле. При его отсутствии считается, что чек напечатан.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Pr="006E10ED" w:rsidRDefault="00405864" w:rsidP="00002CF6">
      <w:pPr>
        <w:rPr>
          <w:lang w:val="ru-RU"/>
        </w:rPr>
      </w:pPr>
    </w:p>
    <w:p w:rsidR="00405864" w:rsidRDefault="00405864" w:rsidP="621A6314">
      <w:pPr>
        <w:pStyle w:val="Heading3"/>
        <w:rPr>
          <w:lang w:val="ru-RU"/>
        </w:rPr>
      </w:pPr>
      <w:r w:rsidRPr="621A6314">
        <w:rPr>
          <w:lang w:val="ru-RU"/>
        </w:rPr>
        <w:t>Представление строк чеков.</w:t>
      </w:r>
    </w:p>
    <w:p w:rsidR="00405864" w:rsidRDefault="00405864" w:rsidP="006E10ED">
      <w:pPr>
        <w:rPr>
          <w:lang w:val="ru-RU"/>
        </w:rPr>
      </w:pPr>
      <w:r>
        <w:rPr>
          <w:lang w:val="ru-RU"/>
        </w:rPr>
        <w:t>Строка чека это объект с одним из полей со следующими именами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S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строка описывает продажу 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D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описывает скидку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описывает оплату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IO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Строка описывает операцию внесения-изъятия 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VD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описывает аннулирование документа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C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описывает текстовый комментарий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uk-UA"/>
              </w:rPr>
              <w:t>С</w:t>
            </w:r>
            <w:r w:rsidRPr="00252533">
              <w:rPr>
                <w:b/>
                <w:bCs/>
              </w:rPr>
              <w:t>B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uk-UA"/>
              </w:rPr>
              <w:t>Ст</w:t>
            </w:r>
            <w:r w:rsidRPr="00252533">
              <w:rPr>
                <w:lang w:val="ru-RU"/>
              </w:rPr>
              <w:t>рока описывает закрытие ресторанного счета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NO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описывает новый ресторанный заказ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VB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Строка описывает отмененный счет</w:t>
            </w:r>
          </w:p>
        </w:tc>
      </w:tr>
    </w:tbl>
    <w:p w:rsidR="00405864" w:rsidRPr="006E10ED" w:rsidRDefault="00405864" w:rsidP="006E10ED">
      <w:pPr>
        <w:rPr>
          <w:lang w:val="ru-RU"/>
        </w:rPr>
      </w:pPr>
      <w:r>
        <w:rPr>
          <w:lang w:val="ru-RU"/>
        </w:rPr>
        <w:t>Содержимое каждого из полей это объект, детализирующий операцию</w:t>
      </w:r>
    </w:p>
    <w:p w:rsidR="00405864" w:rsidRPr="006E10ED" w:rsidRDefault="00405864" w:rsidP="006E10ED">
      <w:pPr>
        <w:pStyle w:val="Heading4"/>
        <w:rPr>
          <w:lang w:val="ru-RU"/>
        </w:rPr>
      </w:pPr>
      <w:r w:rsidRPr="621A6314">
        <w:rPr>
          <w:lang w:val="ru-RU"/>
        </w:rPr>
        <w:t>Строка продажи.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00"/>
        <w:gridCol w:w="7560"/>
      </w:tblGrid>
      <w:tr w:rsidR="00405864" w:rsidRPr="00252533" w:rsidTr="00252533">
        <w:tc>
          <w:tcPr>
            <w:tcW w:w="18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q</w:t>
            </w:r>
            <w:r w:rsidRPr="00252533">
              <w:rPr>
                <w:b/>
                <w:bCs/>
                <w:lang w:val="ru-RU"/>
              </w:rPr>
              <w:t>ty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</w:t>
            </w:r>
            <w:r w:rsidRPr="00252533">
              <w:rPr>
                <w:b/>
                <w:bCs/>
                <w:lang w:val="ru-RU"/>
              </w:rPr>
              <w:t>rice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</w:t>
            </w:r>
            <w:r w:rsidRPr="00252533">
              <w:rPr>
                <w:b/>
                <w:bCs/>
                <w:lang w:val="ru-RU"/>
              </w:rPr>
              <w:t>ame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Название товара. 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c</w:t>
            </w:r>
            <w:r w:rsidRPr="00252533">
              <w:rPr>
                <w:b/>
                <w:bCs/>
                <w:lang w:val="ru-RU"/>
              </w:rPr>
              <w:t>ode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Код товара из не более чем 13 цифр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t</w:t>
            </w:r>
            <w:r w:rsidRPr="00252533">
              <w:rPr>
                <w:b/>
                <w:bCs/>
                <w:lang w:val="ru-RU"/>
              </w:rPr>
              <w:t>ax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Необязательное поле. Номер налоговой ставки из таблицы </w:t>
            </w:r>
            <w:r w:rsidRPr="00252533">
              <w:rPr>
                <w:b/>
                <w:bCs/>
                <w:lang w:val="ru-RU"/>
              </w:rPr>
              <w:t>Tax</w:t>
            </w:r>
            <w:r w:rsidRPr="00252533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s</w:t>
            </w:r>
            <w:r w:rsidRPr="00252533">
              <w:rPr>
                <w:b/>
                <w:bCs/>
                <w:lang w:val="ru-RU"/>
              </w:rPr>
              <w:t>um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Общая сумма строки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ctype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Тип кода товара (0 – без EAN, 1 – EAN, 2 - услуга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dep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Номер секции из таблицы </w:t>
            </w:r>
            <w:r w:rsidRPr="00252533">
              <w:rPr>
                <w:b/>
                <w:bCs/>
              </w:rPr>
              <w:t>Dep</w:t>
            </w:r>
            <w:r w:rsidRPr="00252533">
              <w:rPr>
                <w:lang w:val="ru-RU"/>
              </w:rPr>
              <w:t>.</w:t>
            </w:r>
          </w:p>
        </w:tc>
      </w:tr>
      <w:tr w:rsidR="00405864" w:rsidRPr="00252533" w:rsidTr="00252533">
        <w:tc>
          <w:tcPr>
            <w:tcW w:w="18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grp</w:t>
            </w:r>
          </w:p>
        </w:tc>
        <w:tc>
          <w:tcPr>
            <w:tcW w:w="75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Номер группы из таблицы </w:t>
            </w:r>
            <w:r w:rsidRPr="00252533">
              <w:rPr>
                <w:b/>
                <w:bCs/>
              </w:rPr>
              <w:t>Grp</w:t>
            </w:r>
            <w:r w:rsidRPr="00252533">
              <w:rPr>
                <w:lang w:val="ru-RU"/>
              </w:rPr>
              <w:t xml:space="preserve">. </w:t>
            </w:r>
          </w:p>
        </w:tc>
      </w:tr>
    </w:tbl>
    <w:p w:rsidR="00405864" w:rsidRPr="006E10ED" w:rsidRDefault="00405864" w:rsidP="00002CF6">
      <w:pPr>
        <w:rPr>
          <w:lang w:val="ru-RU"/>
        </w:rPr>
      </w:pPr>
    </w:p>
    <w:p w:rsidR="00405864" w:rsidRDefault="00405864" w:rsidP="0BAD93DD">
      <w:pPr>
        <w:pStyle w:val="Heading4"/>
      </w:pPr>
      <w:r w:rsidRPr="621A6314">
        <w:rPr>
          <w:lang w:val="ru-RU"/>
        </w:rPr>
        <w:t>Строка скидки.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942"/>
        <w:gridCol w:w="8634"/>
      </w:tblGrid>
      <w:tr w:rsidR="00405864" w:rsidRPr="00252533" w:rsidTr="00252533">
        <w:tc>
          <w:tcPr>
            <w:tcW w:w="942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8634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942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s</w:t>
            </w:r>
            <w:r w:rsidRPr="00252533">
              <w:rPr>
                <w:b/>
                <w:bCs/>
                <w:lang w:val="ru-RU"/>
              </w:rPr>
              <w:t>um</w:t>
            </w:r>
          </w:p>
        </w:tc>
        <w:tc>
          <w:tcPr>
            <w:tcW w:w="8634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Общая сумма скидки или наценки. Положительное число описывает наценку. Отрицательное - скидку. Это общая сумма  строки чека.            </w:t>
            </w:r>
          </w:p>
        </w:tc>
      </w:tr>
      <w:tr w:rsidR="00405864" w:rsidRPr="00252533" w:rsidTr="00252533">
        <w:tc>
          <w:tcPr>
            <w:tcW w:w="942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</w:t>
            </w:r>
            <w:r w:rsidRPr="00252533">
              <w:rPr>
                <w:b/>
                <w:bCs/>
                <w:lang w:val="ru-RU"/>
              </w:rPr>
              <w:t>rc</w:t>
            </w:r>
          </w:p>
        </w:tc>
        <w:tc>
          <w:tcPr>
            <w:tcW w:w="86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процент скидки или наценки. Положительное число описывает наценку. Отрицательное - скидку. Если поле присутствует - скидка процентная. Если отсутствует - скидка сумовая.                                                                         </w:t>
            </w:r>
          </w:p>
        </w:tc>
      </w:tr>
      <w:tr w:rsidR="00405864" w:rsidRPr="00252533" w:rsidTr="00252533">
        <w:tc>
          <w:tcPr>
            <w:tcW w:w="942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s</w:t>
            </w:r>
            <w:r w:rsidRPr="00252533">
              <w:rPr>
                <w:b/>
                <w:bCs/>
                <w:lang w:val="ru-RU"/>
              </w:rPr>
              <w:t>ubt</w:t>
            </w:r>
          </w:p>
        </w:tc>
        <w:tc>
          <w:tcPr>
            <w:tcW w:w="8634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сумма на которую начисляется скидка. Если поле присутствует - скидка сделана на промежуточный итог.</w:t>
            </w:r>
          </w:p>
        </w:tc>
      </w:tr>
    </w:tbl>
    <w:p w:rsidR="00405864" w:rsidRPr="006E10ED" w:rsidRDefault="00405864" w:rsidP="00002CF6">
      <w:pPr>
        <w:rPr>
          <w:lang w:val="ru-RU"/>
        </w:rPr>
      </w:pPr>
    </w:p>
    <w:p w:rsidR="00405864" w:rsidRDefault="00405864" w:rsidP="0BAD93DD">
      <w:pPr>
        <w:pStyle w:val="Heading4"/>
      </w:pPr>
      <w:r w:rsidRPr="621A6314">
        <w:rPr>
          <w:lang w:val="ru-RU"/>
        </w:rPr>
        <w:t>Строка оплаты.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s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color w:val="000000"/>
                <w:lang w:val="ru-RU"/>
              </w:rPr>
              <w:t xml:space="preserve">Сумма оплаты.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n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o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Номер строки в таблице </w:t>
            </w:r>
            <w:r w:rsidRPr="00252533">
              <w:rPr>
                <w:rFonts w:cs="Calibri"/>
                <w:b/>
                <w:bCs/>
                <w:color w:val="000000"/>
              </w:rPr>
              <w:t>Pay</w:t>
            </w:r>
            <w:r w:rsidRPr="00252533">
              <w:rPr>
                <w:rFonts w:cs="Calibri"/>
                <w:color w:val="000000"/>
                <w:lang w:val="ru-RU"/>
              </w:rPr>
              <w:t xml:space="preserve">, который соответствует типу выбранной оплаты. </w:t>
            </w:r>
          </w:p>
        </w:tc>
      </w:tr>
    </w:tbl>
    <w:p w:rsidR="00405864" w:rsidRPr="006E10ED" w:rsidRDefault="00405864" w:rsidP="00002CF6">
      <w:pPr>
        <w:rPr>
          <w:lang w:val="ru-RU"/>
        </w:rPr>
      </w:pPr>
    </w:p>
    <w:p w:rsidR="00405864" w:rsidRPr="00C864E2" w:rsidRDefault="00405864" w:rsidP="621A6314">
      <w:pPr>
        <w:pStyle w:val="Heading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0405864" w:rsidRPr="00C864E2" w:rsidRDefault="00405864" w:rsidP="400AA374">
      <w:pPr>
        <w:rPr>
          <w:lang w:val="ru-RU"/>
        </w:rPr>
      </w:pPr>
      <w:r w:rsidRPr="4C6E34AF">
        <w:rPr>
          <w:lang w:val="ru-RU"/>
        </w:rPr>
        <w:t xml:space="preserve">Только для типа чека (IO). 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s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color w:val="000000"/>
                <w:lang w:val="ru-RU"/>
              </w:rPr>
              <w:t xml:space="preserve">Сумма внесения или изъятия. Сумма внесения должна быть положительна. Изъятия - отрицательна.                                                           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n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o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 xml:space="preserve">Номер строки в таблице </w:t>
            </w:r>
            <w:r w:rsidRPr="00252533">
              <w:rPr>
                <w:rFonts w:cs="Calibri"/>
                <w:b/>
                <w:bCs/>
                <w:color w:val="000000"/>
              </w:rPr>
              <w:t>Pay</w:t>
            </w:r>
            <w:r w:rsidRPr="00252533">
              <w:rPr>
                <w:rFonts w:cs="Calibri"/>
                <w:color w:val="000000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00405864" w:rsidRPr="006E10ED" w:rsidRDefault="00405864" w:rsidP="00002CF6">
      <w:pPr>
        <w:rPr>
          <w:lang w:val="ru-RU"/>
        </w:rPr>
      </w:pPr>
    </w:p>
    <w:p w:rsidR="00405864" w:rsidRPr="00C864E2" w:rsidRDefault="00405864" w:rsidP="00C055FC">
      <w:pPr>
        <w:pStyle w:val="Heading4"/>
        <w:rPr>
          <w:lang w:val="ru-RU"/>
        </w:rPr>
      </w:pPr>
      <w:r w:rsidRPr="621A6314">
        <w:rPr>
          <w:lang w:val="ru-RU"/>
        </w:rPr>
        <w:t>Строка</w:t>
      </w:r>
      <w:r>
        <w:rPr>
          <w:lang w:val="ru-RU"/>
        </w:rPr>
        <w:t xml:space="preserve"> аннулирования документа</w:t>
      </w:r>
      <w:r w:rsidRPr="621A6314">
        <w:rPr>
          <w:lang w:val="ru-RU"/>
        </w:rPr>
        <w:t>.</w:t>
      </w:r>
    </w:p>
    <w:p w:rsidR="00405864" w:rsidRPr="00C864E2" w:rsidRDefault="00405864" w:rsidP="00C055FC">
      <w:pPr>
        <w:rPr>
          <w:lang w:val="ru-RU"/>
        </w:rPr>
      </w:pPr>
      <w:r>
        <w:rPr>
          <w:lang w:val="ru-RU"/>
        </w:rPr>
        <w:t>Только для типа чека (</w:t>
      </w:r>
      <w:r>
        <w:rPr>
          <w:lang w:val="uk-UA"/>
        </w:rPr>
        <w:t>VD</w:t>
      </w:r>
      <w:r w:rsidRPr="4C6E34AF">
        <w:rPr>
          <w:lang w:val="ru-RU"/>
        </w:rPr>
        <w:t xml:space="preserve">). 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s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color w:val="000000"/>
                <w:lang w:val="ru-RU"/>
              </w:rPr>
              <w:t>Сумма аннулированного документа.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n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o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аннулированного документа.</w:t>
            </w:r>
          </w:p>
        </w:tc>
      </w:tr>
    </w:tbl>
    <w:p w:rsidR="00405864" w:rsidRPr="00C055FC" w:rsidRDefault="00405864" w:rsidP="00C055FC">
      <w:pPr>
        <w:rPr>
          <w:lang w:val="ru-RU"/>
        </w:rPr>
      </w:pPr>
    </w:p>
    <w:p w:rsidR="00405864" w:rsidRDefault="00405864" w:rsidP="621A6314">
      <w:pPr>
        <w:pStyle w:val="Heading4"/>
      </w:pPr>
      <w:r w:rsidRPr="621A6314">
        <w:rPr>
          <w:lang w:val="ru-RU"/>
        </w:rPr>
        <w:t>Строка текстового ком</w:t>
      </w:r>
      <w:r>
        <w:rPr>
          <w:lang w:val="ru-RU"/>
        </w:rPr>
        <w:t>м</w:t>
      </w:r>
      <w:r w:rsidRPr="621A6314">
        <w:rPr>
          <w:lang w:val="ru-RU"/>
        </w:rPr>
        <w:t>ентария.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C</w:t>
            </w:r>
            <w:r w:rsidRPr="00252533">
              <w:rPr>
                <w:rFonts w:cs="Calibri"/>
                <w:b/>
                <w:bCs/>
                <w:color w:val="000000"/>
                <w:lang w:val="ru-RU"/>
              </w:rPr>
              <w:t>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color w:val="000000"/>
                <w:lang w:val="ru-RU"/>
              </w:rPr>
              <w:t>Строка комментария</w:t>
            </w:r>
          </w:p>
        </w:tc>
      </w:tr>
    </w:tbl>
    <w:p w:rsidR="00405864" w:rsidRPr="00C055FC" w:rsidRDefault="00405864" w:rsidP="00607AF8">
      <w:pPr>
        <w:rPr>
          <w:lang w:val="ru-RU"/>
        </w:rPr>
      </w:pPr>
    </w:p>
    <w:p w:rsidR="00405864" w:rsidRPr="005B7534" w:rsidRDefault="00405864" w:rsidP="005B7534">
      <w:pPr>
        <w:pStyle w:val="Heading4"/>
        <w:rPr>
          <w:lang w:val="ru-RU"/>
        </w:rPr>
      </w:pPr>
      <w:r>
        <w:rPr>
          <w:lang w:val="ru-RU"/>
        </w:rPr>
        <w:t>Строка нов</w:t>
      </w:r>
      <w:r w:rsidRPr="005B7534">
        <w:rPr>
          <w:lang w:val="ru-RU"/>
        </w:rPr>
        <w:t>ого</w:t>
      </w:r>
      <w:r>
        <w:rPr>
          <w:lang w:val="ru-RU"/>
        </w:rPr>
        <w:t xml:space="preserve"> ресторанного заказа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bill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счета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table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столика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place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места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order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заказа</w:t>
            </w:r>
          </w:p>
        </w:tc>
      </w:tr>
    </w:tbl>
    <w:p w:rsidR="00405864" w:rsidRPr="00C055FC" w:rsidRDefault="00405864" w:rsidP="00607AF8">
      <w:pPr>
        <w:rPr>
          <w:lang w:val="ru-RU"/>
        </w:rPr>
      </w:pPr>
    </w:p>
    <w:p w:rsidR="00405864" w:rsidRPr="005B7534" w:rsidRDefault="00405864" w:rsidP="009A2ECE">
      <w:pPr>
        <w:pStyle w:val="Heading4"/>
        <w:rPr>
          <w:lang w:val="ru-RU"/>
        </w:rPr>
      </w:pPr>
      <w:r>
        <w:rPr>
          <w:lang w:val="ru-RU"/>
        </w:rPr>
        <w:t>Строка закрытия ресторанного счета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bill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счета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table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столика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place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места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orders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Количество заказов в счете</w:t>
            </w:r>
          </w:p>
        </w:tc>
      </w:tr>
    </w:tbl>
    <w:p w:rsidR="00405864" w:rsidRDefault="00405864" w:rsidP="00607AF8"/>
    <w:p w:rsidR="00405864" w:rsidRPr="005B7534" w:rsidRDefault="00405864" w:rsidP="00607AF8">
      <w:pPr>
        <w:pStyle w:val="Heading4"/>
        <w:rPr>
          <w:lang w:val="ru-RU"/>
        </w:rPr>
      </w:pPr>
      <w:r>
        <w:rPr>
          <w:lang w:val="ru-RU"/>
        </w:rPr>
        <w:t>Строка отмены ресторанного счета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bill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счета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table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столика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place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Номер места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orders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color w:val="000000"/>
                <w:lang w:val="ru-RU"/>
              </w:rPr>
            </w:pPr>
            <w:r w:rsidRPr="00252533">
              <w:rPr>
                <w:rFonts w:cs="Calibri"/>
                <w:color w:val="000000"/>
                <w:lang w:val="ru-RU"/>
              </w:rPr>
              <w:t>Количество заказов в счете</w:t>
            </w:r>
          </w:p>
        </w:tc>
      </w:tr>
    </w:tbl>
    <w:p w:rsidR="00405864" w:rsidRPr="00C055FC" w:rsidRDefault="00405864" w:rsidP="00607AF8">
      <w:pPr>
        <w:rPr>
          <w:lang w:val="ru-RU"/>
        </w:rPr>
      </w:pPr>
    </w:p>
    <w:p w:rsidR="00405864" w:rsidRPr="00C864E2" w:rsidRDefault="00405864" w:rsidP="00DB4571">
      <w:pPr>
        <w:pStyle w:val="Heading4"/>
        <w:rPr>
          <w:lang w:val="ru-RU"/>
        </w:rPr>
      </w:pPr>
      <w:r w:rsidRPr="621A6314">
        <w:rPr>
          <w:lang w:val="ru-RU"/>
        </w:rPr>
        <w:t>Определение факта изменения чековой ленты.</w:t>
      </w:r>
    </w:p>
    <w:p w:rsidR="00405864" w:rsidRDefault="00405864" w:rsidP="621A6314">
      <w:r w:rsidRPr="4C6E34AF">
        <w:rPr>
          <w:lang w:val="ru-RU"/>
        </w:rPr>
        <w:t xml:space="preserve">Изменение чековой ленты можно обнаружить периодическим чтением состояния регистратора </w:t>
      </w:r>
      <w:r w:rsidRPr="4C6E34AF">
        <w:rPr>
          <w:b/>
          <w:bCs/>
          <w:lang w:val="ru-RU"/>
        </w:rPr>
        <w:t>/cgi/state</w:t>
      </w:r>
      <w:r w:rsidRPr="4C6E34AF">
        <w:rPr>
          <w:lang w:val="ru-RU"/>
        </w:rPr>
        <w:t>. Поля состояния, которые необходимо контролировать для синхронизации чековой ленты.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905"/>
        <w:gridCol w:w="7455"/>
      </w:tblGrid>
      <w:tr w:rsidR="00405864" w:rsidRPr="00252533" w:rsidTr="00252533">
        <w:tc>
          <w:tcPr>
            <w:tcW w:w="190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745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9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s</w:t>
            </w:r>
            <w:r w:rsidRPr="00252533">
              <w:rPr>
                <w:b/>
                <w:bCs/>
                <w:lang w:val="ru-RU"/>
              </w:rPr>
              <w:t>erial</w:t>
            </w:r>
          </w:p>
        </w:tc>
        <w:tc>
          <w:tcPr>
            <w:tcW w:w="74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Заводской номер аппарата. Несколько последовательных запросов статуса должны давать одинаковое значение заводского номера. В противном случае IP адрес аппарата сменил хозяина между запросами.</w:t>
            </w:r>
          </w:p>
        </w:tc>
      </w:tr>
      <w:tr w:rsidR="00405864" w:rsidRPr="00252533" w:rsidTr="00252533">
        <w:tc>
          <w:tcPr>
            <w:tcW w:w="19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JrnTime</w:t>
            </w:r>
          </w:p>
        </w:tc>
        <w:tc>
          <w:tcPr>
            <w:tcW w:w="745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Время начала чековой ленты. Если между двумя последовательными запросами это время изменилось, то в аппарате появилась новая чековая лента и ее надо считывать сначала. Если время чековой ленты равно 0 - лента пуста.</w:t>
            </w:r>
          </w:p>
        </w:tc>
      </w:tr>
      <w:tr w:rsidR="00405864" w:rsidRPr="00252533" w:rsidTr="00252533">
        <w:tc>
          <w:tcPr>
            <w:tcW w:w="19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chkId</w:t>
            </w:r>
          </w:p>
        </w:tc>
        <w:tc>
          <w:tcPr>
            <w:tcW w:w="74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Идентификатор последнего объекта в ленте. Если идентификатор объекта больше чем идентификатор последнего объекта ленты и серийный номер аппарата со временем ленты совпадает с предыдущим, можно дочитать ленту.</w:t>
            </w:r>
          </w:p>
        </w:tc>
      </w:tr>
    </w:tbl>
    <w:p w:rsidR="00405864" w:rsidRPr="006D34E8" w:rsidRDefault="00405864" w:rsidP="6DF544CE">
      <w:pPr>
        <w:rPr>
          <w:lang w:val="ru-RU"/>
        </w:rPr>
      </w:pPr>
      <w:r w:rsidRPr="0B34B188">
        <w:rPr>
          <w:lang w:val="ru-RU"/>
        </w:rPr>
        <w:t xml:space="preserve">Дочитка ленты происходит НТТР методом GET по адресу </w:t>
      </w:r>
      <w:r w:rsidRPr="0B34B188">
        <w:rPr>
          <w:b/>
          <w:bCs/>
          <w:lang w:val="ru-RU"/>
        </w:rPr>
        <w:t>/cgi/chk?id=</w:t>
      </w:r>
      <w:r w:rsidRPr="0B34B188">
        <w:rPr>
          <w:b/>
          <w:bCs/>
          <w:i/>
          <w:iCs/>
          <w:lang w:val="ru-RU"/>
        </w:rPr>
        <w:t>_id</w:t>
      </w:r>
      <w:r w:rsidRPr="0B34B188">
        <w:rPr>
          <w:lang w:val="ru-RU"/>
        </w:rPr>
        <w:t xml:space="preserve">, где </w:t>
      </w:r>
      <w:r w:rsidRPr="0B34B188">
        <w:rPr>
          <w:i/>
          <w:iCs/>
          <w:lang w:val="ru-RU"/>
        </w:rPr>
        <w:t>_id</w:t>
      </w:r>
      <w:r w:rsidRPr="0B34B188">
        <w:rPr>
          <w:lang w:val="ru-RU"/>
        </w:rPr>
        <w:t xml:space="preserve"> -  номер последнего считанного объекта этой ленты. Метод вернет все объекты ленты следующие за указанным.</w:t>
      </w:r>
    </w:p>
    <w:p w:rsidR="00405864" w:rsidRPr="00E1732A" w:rsidRDefault="00405864" w:rsidP="00C21DF5">
      <w:pPr>
        <w:rPr>
          <w:lang w:val="ru-RU"/>
        </w:rPr>
      </w:pPr>
      <w:r>
        <w:rPr>
          <w:lang w:val="ru-RU"/>
        </w:rPr>
        <w:t xml:space="preserve">Прочитать определенный документ из ленты можно </w:t>
      </w:r>
      <w:r w:rsidRPr="0B34B188">
        <w:rPr>
          <w:lang w:val="ru-RU"/>
        </w:rPr>
        <w:t xml:space="preserve">НТТР методом GET по адресу </w:t>
      </w:r>
      <w:r>
        <w:rPr>
          <w:b/>
          <w:bCs/>
          <w:lang w:val="ru-RU"/>
        </w:rPr>
        <w:t>/cgi/chk?</w:t>
      </w:r>
      <w:r>
        <w:rPr>
          <w:b/>
          <w:bCs/>
        </w:rPr>
        <w:t>no</w:t>
      </w:r>
      <w:r w:rsidRPr="0B34B188">
        <w:rPr>
          <w:b/>
          <w:bCs/>
          <w:lang w:val="ru-RU"/>
        </w:rPr>
        <w:t>=</w:t>
      </w:r>
      <w:r>
        <w:rPr>
          <w:b/>
          <w:bCs/>
          <w:lang w:val="ru-RU"/>
        </w:rPr>
        <w:t>_</w:t>
      </w:r>
      <w:r>
        <w:rPr>
          <w:b/>
          <w:bCs/>
          <w:i/>
          <w:iCs/>
        </w:rPr>
        <w:t>num</w:t>
      </w:r>
      <w:r w:rsidRPr="0B34B188">
        <w:rPr>
          <w:lang w:val="ru-RU"/>
        </w:rPr>
        <w:t xml:space="preserve">, где </w:t>
      </w:r>
      <w:r w:rsidRPr="0B34B188">
        <w:rPr>
          <w:i/>
          <w:iCs/>
          <w:lang w:val="ru-RU"/>
        </w:rPr>
        <w:t>_</w:t>
      </w:r>
      <w:r>
        <w:rPr>
          <w:i/>
          <w:iCs/>
        </w:rPr>
        <w:t>num</w:t>
      </w:r>
      <w:r w:rsidRPr="0B34B188">
        <w:rPr>
          <w:lang w:val="ru-RU"/>
        </w:rPr>
        <w:t xml:space="preserve"> - номер</w:t>
      </w:r>
      <w:r w:rsidRPr="00D82AE4">
        <w:rPr>
          <w:lang w:val="ru-RU"/>
        </w:rPr>
        <w:t xml:space="preserve"> необходимого документа</w:t>
      </w:r>
      <w:r w:rsidRPr="00E1732A">
        <w:rPr>
          <w:lang w:val="ru-RU"/>
        </w:rPr>
        <w:t>.</w:t>
      </w:r>
    </w:p>
    <w:p w:rsidR="00405864" w:rsidRPr="00C21DF5" w:rsidRDefault="00405864" w:rsidP="6DF544CE">
      <w:pPr>
        <w:rPr>
          <w:lang w:val="ru-RU"/>
        </w:rPr>
      </w:pPr>
    </w:p>
    <w:p w:rsidR="00405864" w:rsidRPr="00C864E2" w:rsidRDefault="00405864" w:rsidP="0B34B188">
      <w:pPr>
        <w:pStyle w:val="Heading3"/>
        <w:rPr>
          <w:lang w:val="ru-RU"/>
        </w:rPr>
      </w:pPr>
      <w:r>
        <w:rPr>
          <w:lang w:val="ru-RU"/>
        </w:rPr>
        <w:t>Определение степени заполнен</w:t>
      </w:r>
      <w:r w:rsidRPr="0B34B188">
        <w:rPr>
          <w:lang w:val="ru-RU"/>
        </w:rPr>
        <w:t>ности электронной ленты.</w:t>
      </w:r>
    </w:p>
    <w:p w:rsidR="00405864" w:rsidRDefault="00405864" w:rsidP="6DF544CE">
      <w:pPr>
        <w:rPr>
          <w:lang w:val="ru-RU"/>
        </w:rPr>
      </w:pPr>
      <w:r w:rsidRPr="0B34B188">
        <w:rPr>
          <w:lang w:val="ru-RU"/>
        </w:rPr>
        <w:t xml:space="preserve">Электронная чековая лента имеет определенный фиксированный размер, который может зависеть от модели аппарата. Лента разделена на записи фиксированного размера. Чек разной длины занимает в ней разное число записей. Размер чека в записях можно вычислить как разницу между значениями поля </w:t>
      </w:r>
      <w:r w:rsidRPr="0B34B188">
        <w:rPr>
          <w:b/>
          <w:bCs/>
          <w:lang w:val="ru-RU"/>
        </w:rPr>
        <w:t>id</w:t>
      </w:r>
      <w:r w:rsidRPr="0B34B188">
        <w:rPr>
          <w:lang w:val="ru-RU"/>
        </w:rPr>
        <w:t xml:space="preserve"> этого и предыдущего чека.   Свободное место в ленте можно проверить вызвав процедуру </w:t>
      </w:r>
      <w:r w:rsidRPr="0B34B188">
        <w:rPr>
          <w:rFonts w:ascii="Courier New" w:hAnsi="Courier New" w:cs="Courier New"/>
          <w:lang w:val="ru-RU"/>
        </w:rPr>
        <w:t>/cgi/proc/getjrnroom</w:t>
      </w:r>
      <w:r w:rsidRPr="0B34B188">
        <w:rPr>
          <w:lang w:val="ru-RU"/>
        </w:rPr>
        <w:t xml:space="preserve">. Процедура возвращает объект с полями </w:t>
      </w:r>
      <w:r w:rsidRPr="0B34B188">
        <w:rPr>
          <w:b/>
          <w:bCs/>
          <w:lang w:val="ru-RU"/>
        </w:rPr>
        <w:t>Total</w:t>
      </w:r>
      <w:r w:rsidRPr="0B34B188">
        <w:rPr>
          <w:lang w:val="ru-RU"/>
        </w:rPr>
        <w:t xml:space="preserve"> и </w:t>
      </w:r>
      <w:r w:rsidRPr="0B34B188">
        <w:rPr>
          <w:b/>
          <w:bCs/>
          <w:lang w:val="ru-RU"/>
        </w:rPr>
        <w:t>Used</w:t>
      </w:r>
      <w:r w:rsidRPr="0B34B188">
        <w:rPr>
          <w:lang w:val="ru-RU"/>
        </w:rPr>
        <w:t xml:space="preserve">, в которых передается общее количество записей в ленте и использованное количество записей. Вычислив оставшееся количество записей и разделив его на размер среднего чека в ленте можно получить представление об оставшемся в ней месте. Лента очищается печатью дневного отчета (процедура  </w:t>
      </w:r>
      <w:r w:rsidRPr="0B34B188">
        <w:rPr>
          <w:rFonts w:ascii="Courier New" w:hAnsi="Courier New" w:cs="Courier New"/>
          <w:lang w:val="ru-RU"/>
        </w:rPr>
        <w:t>/cgi/proc/printreport?0</w:t>
      </w:r>
      <w:r w:rsidRPr="0B34B188">
        <w:rPr>
          <w:lang w:val="ru-RU"/>
        </w:rPr>
        <w:t>)</w:t>
      </w:r>
      <w:r>
        <w:rPr>
          <w:lang w:val="ru-RU"/>
        </w:rPr>
        <w:t>. В этот момент регистратор проводит следующие действия:</w:t>
      </w:r>
    </w:p>
    <w:p w:rsidR="00405864" w:rsidRPr="006B20DC" w:rsidRDefault="00405864" w:rsidP="0047142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Передаются данные отчета в СКНО</w:t>
      </w:r>
    </w:p>
    <w:p w:rsidR="00405864" w:rsidRDefault="00405864" w:rsidP="0047142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Печатает текст отчета.</w:t>
      </w:r>
    </w:p>
    <w:p w:rsidR="00405864" w:rsidRDefault="00405864" w:rsidP="0047142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Переносит итоги дня в фискальную память.</w:t>
      </w:r>
    </w:p>
    <w:p w:rsidR="00405864" w:rsidRPr="00340BDA" w:rsidRDefault="00405864" w:rsidP="6D90C170">
      <w:pPr>
        <w:pStyle w:val="Heading2"/>
        <w:rPr>
          <w:lang w:val="ru-RU"/>
        </w:rPr>
      </w:pPr>
      <w:r w:rsidRPr="00340BDA">
        <w:rPr>
          <w:lang w:val="ru-RU"/>
        </w:rPr>
        <w:t>Идентификация устройства.</w:t>
      </w:r>
    </w:p>
    <w:p w:rsidR="00405864" w:rsidRDefault="00405864" w:rsidP="00340BDA">
      <w:pPr>
        <w:rPr>
          <w:lang w:val="ru-RU"/>
        </w:rPr>
      </w:pPr>
      <w:r w:rsidRPr="00340BDA">
        <w:rPr>
          <w:lang w:val="ru-RU"/>
        </w:rPr>
        <w:t xml:space="preserve">Информацию </w:t>
      </w:r>
      <w:r>
        <w:rPr>
          <w:lang w:val="ru-RU"/>
        </w:rPr>
        <w:t xml:space="preserve">об устройстве можно получить, прочитав ресурс </w:t>
      </w:r>
      <w:r w:rsidRPr="002724CA">
        <w:rPr>
          <w:rFonts w:ascii="Courier New" w:hAnsi="Courier New" w:cs="Courier New"/>
          <w:lang w:val="ru-RU"/>
        </w:rPr>
        <w:t>/cgi/</w:t>
      </w:r>
      <w:r>
        <w:rPr>
          <w:rFonts w:ascii="Courier New" w:hAnsi="Courier New" w:cs="Courier New"/>
        </w:rPr>
        <w:t>dev</w:t>
      </w:r>
      <w:r w:rsidRPr="00340BDA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</w:rPr>
        <w:t>info</w:t>
      </w:r>
      <w:r w:rsidRPr="00340BDA">
        <w:rPr>
          <w:rFonts w:ascii="Courier New" w:hAnsi="Courier New" w:cs="Courier New"/>
          <w:lang w:val="ru-RU"/>
        </w:rPr>
        <w:t>.</w:t>
      </w:r>
      <w:r w:rsidRPr="00340BDA">
        <w:rPr>
          <w:lang w:val="ru-RU"/>
        </w:rPr>
        <w:t xml:space="preserve"> </w:t>
      </w:r>
      <w:r>
        <w:rPr>
          <w:lang w:val="ru-RU"/>
        </w:rPr>
        <w:t xml:space="preserve">Аппарат возвращает </w:t>
      </w:r>
      <w:r>
        <w:t>JSON</w:t>
      </w:r>
      <w:r w:rsidRPr="00B2184B">
        <w:rPr>
          <w:lang w:val="ru-RU"/>
        </w:rPr>
        <w:t xml:space="preserve"> </w:t>
      </w:r>
      <w:r>
        <w:rPr>
          <w:lang w:val="ru-RU"/>
        </w:rPr>
        <w:t>объект со следующими полями: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30"/>
        <w:gridCol w:w="6630"/>
      </w:tblGrid>
      <w:tr w:rsidR="00405864" w:rsidRPr="00252533" w:rsidTr="00252533">
        <w:tc>
          <w:tcPr>
            <w:tcW w:w="27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Поле</w:t>
            </w:r>
          </w:p>
        </w:tc>
        <w:tc>
          <w:tcPr>
            <w:tcW w:w="663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dev_zn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uk-UA"/>
              </w:rPr>
              <w:t>Заводской номер</w:t>
            </w:r>
            <w:r w:rsidRPr="00252533">
              <w:rPr>
                <w:rFonts w:cs="Calibri"/>
                <w:color w:val="000000"/>
                <w:lang w:val="ru-RU"/>
              </w:rPr>
              <w:t xml:space="preserve">                                                           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dev_ver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Версия ПО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dev_dat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Дата прошивки устройства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skno_num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Номер СКНО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reg_num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 xml:space="preserve">Регистрационный номер 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unp_num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Уникальный номер плательщика</w:t>
            </w:r>
          </w:p>
        </w:tc>
      </w:tr>
      <w:tr w:rsidR="00405864" w:rsidRPr="00252533" w:rsidTr="00252533">
        <w:tc>
          <w:tcPr>
            <w:tcW w:w="2730" w:type="dxa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252533">
              <w:rPr>
                <w:rFonts w:cs="Calibri"/>
                <w:b/>
                <w:bCs/>
                <w:color w:val="000000"/>
              </w:rPr>
              <w:t>prot</w:t>
            </w:r>
          </w:p>
        </w:tc>
        <w:tc>
          <w:tcPr>
            <w:tcW w:w="663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Версия протокола аппарата.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Поле отсутствует для аппаратов, в которых номер оплаты при печати чеков на единицу меньше, чем </w:t>
            </w:r>
            <w:r w:rsidRPr="00252533">
              <w:t>id</w:t>
            </w:r>
            <w:r w:rsidRPr="00252533">
              <w:rPr>
                <w:lang w:val="ru-RU"/>
              </w:rPr>
              <w:t xml:space="preserve"> соответствующего вида оплаты в таблице /</w:t>
            </w:r>
            <w:r w:rsidRPr="00252533">
              <w:t>cgi</w:t>
            </w:r>
            <w:r w:rsidRPr="00252533">
              <w:rPr>
                <w:lang w:val="ru-RU"/>
              </w:rPr>
              <w:t>/</w:t>
            </w:r>
            <w:r w:rsidRPr="00252533">
              <w:t>tbl</w:t>
            </w:r>
            <w:r w:rsidRPr="00252533">
              <w:rPr>
                <w:lang w:val="ru-RU"/>
              </w:rPr>
              <w:t>/</w:t>
            </w:r>
            <w:r w:rsidRPr="00252533">
              <w:t>Pay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Значение поле равно 1 для всех остальных случаев </w:t>
            </w:r>
          </w:p>
        </w:tc>
      </w:tr>
    </w:tbl>
    <w:p w:rsidR="00405864" w:rsidRPr="00340BDA" w:rsidRDefault="00405864" w:rsidP="00340BDA">
      <w:pPr>
        <w:rPr>
          <w:lang w:val="ru-RU"/>
        </w:rPr>
      </w:pPr>
    </w:p>
    <w:p w:rsidR="00405864" w:rsidRPr="00C864E2" w:rsidRDefault="00405864" w:rsidP="6D90C170">
      <w:pPr>
        <w:pStyle w:val="Heading2"/>
        <w:rPr>
          <w:lang w:val="ru-RU"/>
        </w:rPr>
      </w:pPr>
      <w:r w:rsidRPr="4C6E34AF">
        <w:rPr>
          <w:lang w:val="ru-RU"/>
        </w:rPr>
        <w:t>Регистрация пользователя и список пользователей. Регистрация по IP.</w:t>
      </w:r>
    </w:p>
    <w:p w:rsidR="00405864" w:rsidRPr="00E80554" w:rsidRDefault="00405864" w:rsidP="264BC8B4">
      <w:pPr>
        <w:rPr>
          <w:lang w:val="ru-RU"/>
        </w:rPr>
      </w:pPr>
      <w:r w:rsidRPr="4C6E34AF">
        <w:rPr>
          <w:lang w:val="ru-RU"/>
        </w:rPr>
        <w:t xml:space="preserve">Получить информацию от аппарата, выбить чек или совершить любое другое действие с аппаратом через веб интерфейс можно только пройдя аутентификацию. Веб сервер аппарата поддерживает </w:t>
      </w:r>
      <w:hyperlink r:id="rId10">
        <w:r w:rsidRPr="4C6E34AF">
          <w:rPr>
            <w:rStyle w:val="Hyperlink"/>
            <w:lang w:val="ru-RU"/>
          </w:rPr>
          <w:t>дайджест аутентификацию НТТР</w:t>
        </w:r>
      </w:hyperlink>
      <w:r w:rsidRPr="4C6E34AF">
        <w:rPr>
          <w:lang w:val="ru-RU"/>
        </w:rPr>
        <w:t xml:space="preserve"> (</w:t>
      </w:r>
      <w:hyperlink r:id="rId11">
        <w:r w:rsidRPr="4C6E34AF">
          <w:rPr>
            <w:rStyle w:val="Hyperlink"/>
            <w:rFonts w:cs="Calibri"/>
            <w:lang w:val="ru-RU"/>
          </w:rPr>
          <w:t>Wikipedia</w:t>
        </w:r>
      </w:hyperlink>
      <w:r w:rsidRPr="4C6E34AF">
        <w:rPr>
          <w:lang w:val="ru-RU"/>
        </w:rPr>
        <w:t xml:space="preserve">).  </w:t>
      </w:r>
    </w:p>
    <w:p w:rsidR="00405864" w:rsidRPr="00516A3F" w:rsidRDefault="00405864" w:rsidP="264BC8B4">
      <w:pPr>
        <w:rPr>
          <w:lang w:val="ru-RU"/>
        </w:rPr>
      </w:pPr>
      <w:r w:rsidRPr="621A6314">
        <w:rPr>
          <w:lang w:val="ru-RU"/>
        </w:rPr>
        <w:t>Пример</w:t>
      </w:r>
      <w:r w:rsidRPr="00516A3F">
        <w:rPr>
          <w:lang w:val="ru-RU"/>
        </w:rPr>
        <w:t>.</w:t>
      </w:r>
    </w:p>
    <w:p w:rsidR="00405864" w:rsidRPr="00516A3F" w:rsidRDefault="00405864" w:rsidP="264BC8B4">
      <w:pPr>
        <w:rPr>
          <w:lang w:val="ru-RU"/>
        </w:rPr>
      </w:pPr>
      <w:r w:rsidRPr="00C864E2">
        <w:rPr>
          <w:rFonts w:ascii="Courier New" w:hAnsi="Courier New" w:cs="Courier New"/>
          <w:color w:val="0070C0"/>
        </w:rPr>
        <w:t>GET</w:t>
      </w:r>
      <w:r w:rsidRPr="00516A3F">
        <w:rPr>
          <w:rFonts w:ascii="Courier New" w:hAnsi="Courier New" w:cs="Courier New"/>
          <w:color w:val="0070C0"/>
          <w:lang w:val="ru-RU"/>
        </w:rPr>
        <w:t xml:space="preserve"> /</w:t>
      </w:r>
      <w:r w:rsidRPr="00C864E2">
        <w:rPr>
          <w:rFonts w:ascii="Courier New" w:hAnsi="Courier New" w:cs="Courier New"/>
          <w:color w:val="0070C0"/>
        </w:rPr>
        <w:t>cgi</w:t>
      </w:r>
      <w:r w:rsidRPr="00516A3F">
        <w:rPr>
          <w:rFonts w:ascii="Courier New" w:hAnsi="Courier New" w:cs="Courier New"/>
          <w:color w:val="0070C0"/>
          <w:lang w:val="ru-RU"/>
        </w:rPr>
        <w:t>/</w:t>
      </w:r>
      <w:r w:rsidRPr="00C864E2">
        <w:rPr>
          <w:rFonts w:ascii="Courier New" w:hAnsi="Courier New" w:cs="Courier New"/>
          <w:color w:val="0070C0"/>
        </w:rPr>
        <w:t>state</w:t>
      </w:r>
      <w:r w:rsidRPr="00516A3F">
        <w:rPr>
          <w:rFonts w:ascii="Courier New" w:hAnsi="Courier New" w:cs="Courier New"/>
          <w:color w:val="0070C0"/>
          <w:lang w:val="ru-RU"/>
        </w:rPr>
        <w:t xml:space="preserve"> </w:t>
      </w:r>
      <w:r w:rsidRPr="00C864E2">
        <w:rPr>
          <w:rFonts w:ascii="Courier New" w:hAnsi="Courier New" w:cs="Courier New"/>
          <w:color w:val="0070C0"/>
        </w:rPr>
        <w:t>HTTP</w:t>
      </w:r>
      <w:r w:rsidRPr="00516A3F">
        <w:rPr>
          <w:rFonts w:ascii="Courier New" w:hAnsi="Courier New" w:cs="Courier New"/>
          <w:color w:val="0070C0"/>
          <w:lang w:val="ru-RU"/>
        </w:rPr>
        <w:t>/1.1</w:t>
      </w:r>
      <w:r w:rsidRPr="00516A3F">
        <w:rPr>
          <w:lang w:val="ru-RU"/>
        </w:rPr>
        <w:br/>
      </w:r>
      <w:r w:rsidRPr="00C864E2">
        <w:rPr>
          <w:rFonts w:ascii="Courier New" w:hAnsi="Courier New" w:cs="Courier New"/>
          <w:color w:val="0070C0"/>
        </w:rPr>
        <w:t>Host</w:t>
      </w:r>
      <w:r w:rsidRPr="00516A3F">
        <w:rPr>
          <w:rFonts w:ascii="Courier New" w:hAnsi="Courier New" w:cs="Courier New"/>
          <w:color w:val="0070C0"/>
          <w:lang w:val="ru-RU"/>
        </w:rPr>
        <w:t>: 192.168.8.2</w:t>
      </w:r>
      <w:r w:rsidRPr="00516A3F">
        <w:rPr>
          <w:lang w:val="ru-RU"/>
        </w:rPr>
        <w:br/>
      </w:r>
      <w:r w:rsidRPr="00C864E2">
        <w:rPr>
          <w:rFonts w:ascii="Courier New" w:hAnsi="Courier New" w:cs="Courier New"/>
          <w:color w:val="0070C0"/>
        </w:rPr>
        <w:t>User</w:t>
      </w:r>
      <w:r w:rsidRPr="00516A3F">
        <w:rPr>
          <w:rFonts w:ascii="Courier New" w:hAnsi="Courier New" w:cs="Courier New"/>
          <w:color w:val="0070C0"/>
          <w:lang w:val="ru-RU"/>
        </w:rPr>
        <w:t>-</w:t>
      </w:r>
      <w:r w:rsidRPr="00C864E2">
        <w:rPr>
          <w:rFonts w:ascii="Courier New" w:hAnsi="Courier New" w:cs="Courier New"/>
          <w:color w:val="0070C0"/>
        </w:rPr>
        <w:t>Agent</w:t>
      </w:r>
      <w:r w:rsidRPr="00516A3F">
        <w:rPr>
          <w:rFonts w:ascii="Courier New" w:hAnsi="Courier New" w:cs="Courier New"/>
          <w:color w:val="0070C0"/>
          <w:lang w:val="ru-RU"/>
        </w:rPr>
        <w:t xml:space="preserve">: </w:t>
      </w:r>
      <w:r w:rsidRPr="00C864E2">
        <w:rPr>
          <w:rFonts w:ascii="Courier New" w:hAnsi="Courier New" w:cs="Courier New"/>
          <w:color w:val="0070C0"/>
        </w:rPr>
        <w:t>test</w:t>
      </w:r>
      <w:r w:rsidRPr="00516A3F">
        <w:rPr>
          <w:lang w:val="ru-RU"/>
        </w:rPr>
        <w:br/>
      </w:r>
    </w:p>
    <w:p w:rsidR="00405864" w:rsidRDefault="00405864" w:rsidP="264BC8B4">
      <w:r w:rsidRPr="00C864E2">
        <w:rPr>
          <w:rFonts w:ascii="Courier New" w:hAnsi="Courier New" w:cs="Courier New"/>
          <w:color w:val="C00000"/>
        </w:rPr>
        <w:t>HTTP/1.1 401 Unauthorized</w:t>
      </w:r>
      <w:r>
        <w:br/>
      </w:r>
      <w:r w:rsidRPr="00C864E2">
        <w:rPr>
          <w:rFonts w:ascii="Courier New" w:hAnsi="Courier New" w:cs="Courier New"/>
          <w:color w:val="C00000"/>
        </w:rPr>
        <w:t>WWW-Authenticate: Digest realm="HTROM", nonce="527b004c29df30afd42c9dbf43dcb6d9", opaque="60DB81DD", stale="FALSE", algorithm="md5", qop="auth"</w:t>
      </w:r>
      <w:r>
        <w:br/>
      </w:r>
      <w:r w:rsidRPr="00C864E2">
        <w:rPr>
          <w:rFonts w:ascii="Courier New" w:hAnsi="Courier New" w:cs="Courier New"/>
          <w:color w:val="C00000"/>
        </w:rPr>
        <w:t>Content-Type: text/html</w:t>
      </w:r>
      <w:r>
        <w:br/>
      </w:r>
      <w:r w:rsidRPr="00C864E2">
        <w:rPr>
          <w:rFonts w:ascii="Courier New" w:hAnsi="Courier New" w:cs="Courier New"/>
          <w:color w:val="C00000"/>
        </w:rPr>
        <w:t>Content-Length: 248</w:t>
      </w:r>
      <w:r>
        <w:br/>
      </w:r>
      <w:r>
        <w:br/>
      </w:r>
      <w:r w:rsidRPr="00C864E2">
        <w:rPr>
          <w:rFonts w:ascii="Courier New" w:hAnsi="Courier New" w:cs="Courier New"/>
          <w:color w:val="C00000"/>
        </w:rPr>
        <w:t>&lt;html&gt;&lt;head&gt;&lt;title&gt;LW-HTTP server error&lt;/title&gt;&lt;/head&gt;&lt;body bgcolor="white" text="black"&gt;&lt;table width="100%"&gt;&lt;tr valign="top"&gt;&lt;td width="20"&gt;&lt;/td&gt;&lt;td width="500"&gt;&lt;h1&gt;LW-HTTP server error&lt;/h1&gt;&lt;h2&gt;401 Unauthorized&lt;/h2&gt;&lt;/td&gt;&lt;/tr&gt;&lt;/table&gt;&lt;/body&gt;&lt;/html&gt;</w:t>
      </w:r>
      <w:r>
        <w:br/>
      </w:r>
      <w:r>
        <w:br/>
      </w:r>
      <w:r w:rsidRPr="00C864E2">
        <w:rPr>
          <w:rFonts w:ascii="Courier New" w:hAnsi="Courier New" w:cs="Courier New"/>
          <w:color w:val="0070C0"/>
        </w:rPr>
        <w:t>GET /cgi/state HTTP/1.1</w:t>
      </w:r>
      <w:r>
        <w:br/>
      </w:r>
      <w:r w:rsidRPr="00C864E2">
        <w:rPr>
          <w:rFonts w:ascii="Courier New" w:hAnsi="Courier New" w:cs="Courier New"/>
          <w:color w:val="0070C0"/>
        </w:rPr>
        <w:t xml:space="preserve">Host: </w:t>
      </w:r>
      <w:r w:rsidRPr="00FE781F">
        <w:rPr>
          <w:rFonts w:ascii="Courier New" w:hAnsi="Courier New" w:cs="Courier New"/>
          <w:color w:val="0070C0"/>
        </w:rPr>
        <w:t>192.168.8.2</w:t>
      </w:r>
      <w:r>
        <w:br/>
      </w:r>
      <w:r w:rsidRPr="00C864E2">
        <w:rPr>
          <w:rFonts w:ascii="Courier New" w:hAnsi="Courier New" w:cs="Courier New"/>
          <w:color w:val="0070C0"/>
        </w:rPr>
        <w:t>Authorization: Digest username="service", realm="HTROM", nonce="527b004c29df30afd42c9dbf43dcb6d9", uri="/cgi/state", algorithm=MD5, response="3f4f49f5adefafdf19ce9148103486af", opaque="60DB81DD", qop=auth, nc=00000001, cnonce="669bcf2a9b1c9deb"</w:t>
      </w:r>
      <w:r>
        <w:br/>
      </w:r>
      <w:r w:rsidRPr="00C864E2">
        <w:rPr>
          <w:rFonts w:ascii="Courier New" w:hAnsi="Courier New" w:cs="Courier New"/>
          <w:color w:val="0070C0"/>
        </w:rPr>
        <w:t>User-Agent: test</w:t>
      </w:r>
      <w:r>
        <w:br/>
      </w:r>
    </w:p>
    <w:p w:rsidR="00405864" w:rsidRPr="00973753" w:rsidRDefault="00405864" w:rsidP="00973753">
      <w:pPr>
        <w:pStyle w:val="HTMLPreformatted"/>
        <w:rPr>
          <w:color w:val="C00000"/>
          <w:sz w:val="22"/>
          <w:szCs w:val="22"/>
          <w:lang w:val="en-US" w:eastAsia="zh-CN"/>
        </w:rPr>
      </w:pPr>
      <w:r w:rsidRPr="00C864E2">
        <w:rPr>
          <w:color w:val="C00000"/>
        </w:rPr>
        <w:t>HTTP/1.1 200 OK</w:t>
      </w:r>
      <w:r>
        <w:br/>
      </w:r>
      <w:r w:rsidRPr="00C864E2">
        <w:rPr>
          <w:color w:val="C00000"/>
        </w:rPr>
        <w:t>Server: host name</w:t>
      </w:r>
      <w:r>
        <w:br/>
      </w:r>
      <w:r w:rsidRPr="00C864E2">
        <w:rPr>
          <w:color w:val="C00000"/>
        </w:rPr>
        <w:t>Content-Type: application/json</w:t>
      </w:r>
      <w:r>
        <w:br/>
      </w:r>
      <w:r w:rsidRPr="00C864E2">
        <w:rPr>
          <w:color w:val="C00000"/>
        </w:rPr>
        <w:t>Cache-Control: no-cache</w:t>
      </w:r>
      <w:r>
        <w:br/>
      </w:r>
      <w:r>
        <w:br/>
      </w:r>
      <w:r w:rsidRPr="00973753">
        <w:rPr>
          <w:color w:val="C00000"/>
          <w:sz w:val="22"/>
          <w:szCs w:val="22"/>
          <w:lang w:val="en-US" w:eastAsia="zh-CN"/>
        </w:rPr>
        <w:t>{"model":"</w:t>
      </w:r>
      <w:r>
        <w:rPr>
          <w:color w:val="C00000"/>
          <w:sz w:val="22"/>
          <w:szCs w:val="22"/>
          <w:lang w:eastAsia="zh-CN"/>
        </w:rPr>
        <w:t>ТИТАН-А</w:t>
      </w:r>
      <w:r>
        <w:rPr>
          <w:color w:val="C00000"/>
          <w:sz w:val="22"/>
          <w:szCs w:val="22"/>
          <w:lang w:val="en-US" w:eastAsia="zh-CN"/>
        </w:rPr>
        <w:t>","name":"</w:t>
      </w:r>
      <w:r>
        <w:rPr>
          <w:color w:val="C00000"/>
          <w:sz w:val="22"/>
          <w:szCs w:val="22"/>
          <w:lang w:eastAsia="zh-CN"/>
        </w:rPr>
        <w:t>ТА</w:t>
      </w:r>
      <w:r>
        <w:rPr>
          <w:color w:val="C00000"/>
          <w:sz w:val="22"/>
          <w:szCs w:val="22"/>
          <w:lang w:val="en-US" w:eastAsia="zh-CN"/>
        </w:rPr>
        <w:t>0000001","serial":"</w:t>
      </w:r>
      <w:r>
        <w:rPr>
          <w:color w:val="C00000"/>
          <w:sz w:val="22"/>
          <w:szCs w:val="22"/>
          <w:lang w:eastAsia="zh-CN"/>
        </w:rPr>
        <w:t>ТА</w:t>
      </w:r>
      <w:r>
        <w:rPr>
          <w:color w:val="C00000"/>
          <w:sz w:val="22"/>
          <w:szCs w:val="22"/>
          <w:lang w:val="en-US" w:eastAsia="zh-CN"/>
        </w:rPr>
        <w:t>0</w:t>
      </w:r>
      <w:r w:rsidRPr="00973753">
        <w:rPr>
          <w:color w:val="C00000"/>
          <w:sz w:val="22"/>
          <w:szCs w:val="22"/>
          <w:lang w:val="en-US" w:eastAsia="zh-CN"/>
        </w:rPr>
        <w:t>000001","time":1481202440,"chkId":0,"JrnTime":0,"currZ":0,"IsWrk":0,"Fiscalization":1,"FskMode":1,"SKNOState":2626,</w:t>
      </w:r>
    </w:p>
    <w:p w:rsidR="00405864" w:rsidRPr="00C055FC" w:rsidRDefault="00405864" w:rsidP="264BC8B4">
      <w:pPr>
        <w:rPr>
          <w:lang w:val="ru-RU"/>
        </w:rPr>
      </w:pPr>
      <w:r w:rsidRPr="00973753">
        <w:rPr>
          <w:rFonts w:ascii="Courier New" w:hAnsi="Courier New" w:cs="Courier New"/>
          <w:color w:val="C00000"/>
        </w:rPr>
        <w:t xml:space="preserve"> </w:t>
      </w:r>
      <w:r w:rsidRPr="00C055FC">
        <w:rPr>
          <w:rFonts w:ascii="Courier New" w:hAnsi="Courier New" w:cs="Courier New"/>
          <w:color w:val="C00000"/>
          <w:lang w:val="ru-RU"/>
        </w:rPr>
        <w:t>"</w:t>
      </w:r>
      <w:r w:rsidRPr="00C864E2">
        <w:rPr>
          <w:rFonts w:ascii="Courier New" w:hAnsi="Courier New" w:cs="Courier New"/>
          <w:color w:val="C00000"/>
        </w:rPr>
        <w:t>err</w:t>
      </w:r>
      <w:r w:rsidRPr="00C055FC">
        <w:rPr>
          <w:rFonts w:ascii="Courier New" w:hAnsi="Courier New" w:cs="Courier New"/>
          <w:color w:val="C00000"/>
          <w:lang w:val="ru-RU"/>
        </w:rPr>
        <w:t>":[]}</w:t>
      </w:r>
      <w:r w:rsidRPr="00C055FC">
        <w:rPr>
          <w:rFonts w:ascii="Courier New" w:hAnsi="Courier New" w:cs="Courier New"/>
          <w:color w:val="C00000"/>
          <w:lang w:val="ru-RU"/>
        </w:rPr>
        <w:br/>
      </w:r>
    </w:p>
    <w:p w:rsidR="00405864" w:rsidRPr="00C864E2" w:rsidRDefault="00405864" w:rsidP="264BC8B4">
      <w:pPr>
        <w:rPr>
          <w:lang w:val="ru-RU"/>
        </w:rPr>
      </w:pPr>
      <w:r w:rsidRPr="4C6E34AF">
        <w:rPr>
          <w:rFonts w:cs="Calibri"/>
          <w:lang w:val="ru-RU"/>
        </w:rPr>
        <w:t xml:space="preserve">Все основные библиотеки работы с НТТР поддерживают этот протокол аутентификации и позволяют указывать имя пользователя и пароль для каждого НТТР запроса.                        </w:t>
      </w:r>
    </w:p>
    <w:p w:rsidR="00405864" w:rsidRPr="00C864E2" w:rsidRDefault="00405864" w:rsidP="264BC8B4">
      <w:pPr>
        <w:rPr>
          <w:lang w:val="ru-RU"/>
        </w:rPr>
      </w:pPr>
      <w:r w:rsidRPr="0B34B188">
        <w:rPr>
          <w:rFonts w:cs="Calibri"/>
          <w:lang w:val="ru-RU"/>
        </w:rPr>
        <w:t>Для печати чеков и редактирования программных установок ап</w:t>
      </w:r>
      <w:r>
        <w:rPr>
          <w:rFonts w:cs="Calibri"/>
          <w:lang w:val="ru-RU"/>
        </w:rPr>
        <w:t>п</w:t>
      </w:r>
      <w:r w:rsidRPr="0B34B188">
        <w:rPr>
          <w:rFonts w:cs="Calibri"/>
          <w:lang w:val="ru-RU"/>
        </w:rPr>
        <w:t xml:space="preserve">арата имена операторов и пароли берутся из таблицы </w:t>
      </w:r>
      <w:r w:rsidRPr="0B34B188">
        <w:rPr>
          <w:rFonts w:cs="Calibri"/>
          <w:b/>
          <w:bCs/>
          <w:lang w:val="ru-RU"/>
        </w:rPr>
        <w:t>Oper</w:t>
      </w:r>
      <w:r w:rsidRPr="0B34B188">
        <w:rPr>
          <w:rFonts w:cs="Calibri"/>
          <w:lang w:val="ru-RU"/>
        </w:rPr>
        <w:t xml:space="preserve"> аппарата. В качестве имени пользователя берется номер оператора из таблицы. Поля таблицы </w:t>
      </w:r>
      <w:r w:rsidRPr="0B34B188">
        <w:rPr>
          <w:rFonts w:cs="Calibri"/>
          <w:b/>
          <w:bCs/>
          <w:lang w:val="ru-RU"/>
        </w:rPr>
        <w:t>Oper</w:t>
      </w:r>
      <w:r w:rsidRPr="0B34B188">
        <w:rPr>
          <w:rFonts w:cs="Calibri"/>
          <w:lang w:val="ru-RU"/>
        </w:rPr>
        <w:t>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80"/>
        <w:gridCol w:w="7980"/>
      </w:tblGrid>
      <w:tr w:rsidR="00405864" w:rsidRPr="00252533" w:rsidTr="00252533">
        <w:tc>
          <w:tcPr>
            <w:tcW w:w="138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Поле</w:t>
            </w:r>
          </w:p>
        </w:tc>
        <w:tc>
          <w:tcPr>
            <w:tcW w:w="798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3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id</w:t>
            </w:r>
          </w:p>
        </w:tc>
        <w:tc>
          <w:tcPr>
            <w:tcW w:w="798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Номер оператора</w:t>
            </w:r>
          </w:p>
        </w:tc>
      </w:tr>
      <w:tr w:rsidR="00405864" w:rsidRPr="00252533" w:rsidTr="00252533">
        <w:tc>
          <w:tcPr>
            <w:tcW w:w="13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Name</w:t>
            </w:r>
          </w:p>
        </w:tc>
        <w:tc>
          <w:tcPr>
            <w:tcW w:w="798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Имя оператора</w:t>
            </w:r>
          </w:p>
        </w:tc>
      </w:tr>
      <w:tr w:rsidR="00405864" w:rsidRPr="00252533" w:rsidTr="00252533">
        <w:tc>
          <w:tcPr>
            <w:tcW w:w="13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Pswd</w:t>
            </w:r>
          </w:p>
        </w:tc>
        <w:tc>
          <w:tcPr>
            <w:tcW w:w="798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Пароль оператора</w:t>
            </w:r>
          </w:p>
        </w:tc>
      </w:tr>
    </w:tbl>
    <w:p w:rsidR="00405864" w:rsidRPr="00C864E2" w:rsidRDefault="00405864" w:rsidP="264BC8B4">
      <w:pPr>
        <w:rPr>
          <w:lang w:val="ru-RU"/>
        </w:rPr>
      </w:pPr>
      <w:r w:rsidRPr="0B34B188">
        <w:rPr>
          <w:rFonts w:cs="Calibri"/>
          <w:lang w:val="ru-RU"/>
        </w:rPr>
        <w:t xml:space="preserve"> Для проведения служебных действий: фискализации, изменения времени, проведения технологического сброса, доступа к таблице </w:t>
      </w:r>
      <w:r w:rsidRPr="0B34B188">
        <w:rPr>
          <w:rFonts w:cs="Calibri"/>
          <w:b/>
          <w:bCs/>
          <w:lang w:val="ru-RU"/>
        </w:rPr>
        <w:t>Oper</w:t>
      </w:r>
      <w:r w:rsidRPr="0B34B188">
        <w:rPr>
          <w:rFonts w:cs="Calibri"/>
          <w:lang w:val="ru-RU"/>
        </w:rPr>
        <w:t xml:space="preserve"> необходима регистрация под именем пользователя </w:t>
      </w:r>
      <w:r w:rsidRPr="0B34B188">
        <w:rPr>
          <w:rFonts w:cs="Calibri"/>
          <w:b/>
          <w:bCs/>
          <w:lang w:val="ru-RU"/>
        </w:rPr>
        <w:t>service</w:t>
      </w:r>
      <w:r>
        <w:rPr>
          <w:rFonts w:cs="Calibri"/>
          <w:b/>
          <w:bCs/>
          <w:lang w:val="ru-RU"/>
        </w:rPr>
        <w:t>,</w:t>
      </w:r>
      <w:r w:rsidRPr="0B34B188">
        <w:rPr>
          <w:rFonts w:cs="Calibri"/>
          <w:lang w:val="ru-RU"/>
        </w:rPr>
        <w:t xml:space="preserve"> пароль которого фиксирован и зависит от конкретной модели аппарата.</w:t>
      </w:r>
    </w:p>
    <w:p w:rsidR="00405864" w:rsidRPr="00F70B8C" w:rsidRDefault="00405864" w:rsidP="264BC8B4">
      <w:pPr>
        <w:rPr>
          <w:lang w:val="ru-RU"/>
        </w:rPr>
      </w:pPr>
      <w:r w:rsidRPr="00F70B8C">
        <w:rPr>
          <w:rFonts w:cs="Calibri"/>
          <w:lang w:val="ru-RU"/>
        </w:rPr>
        <w:t xml:space="preserve">Аппарат ведет список IP адресов, с которых авторизация к ресурсам </w:t>
      </w:r>
      <w:r w:rsidRPr="00F70B8C">
        <w:rPr>
          <w:rFonts w:cs="Calibri"/>
          <w:b/>
          <w:bCs/>
          <w:lang w:val="ru-RU"/>
        </w:rPr>
        <w:t>/cgi/*</w:t>
      </w:r>
      <w:r w:rsidRPr="00F70B8C">
        <w:rPr>
          <w:rFonts w:cs="Calibri"/>
          <w:lang w:val="ru-RU"/>
        </w:rPr>
        <w:t xml:space="preserve"> не требуется. Список адресов находится в таблице по адресу </w:t>
      </w:r>
      <w:r w:rsidRPr="00F70B8C">
        <w:rPr>
          <w:rFonts w:cs="Calibri"/>
          <w:b/>
          <w:bCs/>
          <w:lang w:val="ru-RU"/>
        </w:rPr>
        <w:t>/cgi/tbl/whiteIP</w:t>
      </w:r>
      <w:r w:rsidRPr="00F70B8C">
        <w:rPr>
          <w:rFonts w:cs="Calibri"/>
          <w:lang w:val="ru-RU"/>
        </w:rPr>
        <w:t>. В таблице фиксированное число строк. Поля таблицы: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80"/>
        <w:gridCol w:w="7980"/>
      </w:tblGrid>
      <w:tr w:rsidR="00405864" w:rsidRPr="00252533" w:rsidTr="00252533">
        <w:tc>
          <w:tcPr>
            <w:tcW w:w="138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Поле</w:t>
            </w:r>
          </w:p>
        </w:tc>
        <w:tc>
          <w:tcPr>
            <w:tcW w:w="798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3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id</w:t>
            </w:r>
          </w:p>
        </w:tc>
        <w:tc>
          <w:tcPr>
            <w:tcW w:w="79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идентификатор строки</w:t>
            </w:r>
          </w:p>
        </w:tc>
      </w:tr>
      <w:tr w:rsidR="00405864" w:rsidRPr="00252533" w:rsidTr="00252533">
        <w:tc>
          <w:tcPr>
            <w:tcW w:w="13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ip</w:t>
            </w:r>
          </w:p>
        </w:tc>
        <w:tc>
          <w:tcPr>
            <w:tcW w:w="79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IP адрес. При адресе 0.0.0.0 строка считается свободной.</w:t>
            </w:r>
          </w:p>
        </w:tc>
      </w:tr>
      <w:tr w:rsidR="00405864" w:rsidRPr="00252533" w:rsidTr="00252533">
        <w:tc>
          <w:tcPr>
            <w:tcW w:w="13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login</w:t>
            </w:r>
          </w:p>
        </w:tc>
        <w:tc>
          <w:tcPr>
            <w:tcW w:w="79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имя оператора, который считается зарегистрированным по этому адресу.</w:t>
            </w:r>
          </w:p>
        </w:tc>
      </w:tr>
    </w:tbl>
    <w:p w:rsidR="00405864" w:rsidRPr="00F70B8C" w:rsidRDefault="00405864" w:rsidP="33B75875">
      <w:pPr>
        <w:rPr>
          <w:lang w:val="ru-RU"/>
        </w:rPr>
      </w:pPr>
      <w:r w:rsidRPr="00F70B8C">
        <w:rPr>
          <w:rFonts w:cs="Calibri"/>
          <w:lang w:val="ru-RU"/>
        </w:rPr>
        <w:t xml:space="preserve">Если таблица </w:t>
      </w:r>
      <w:r w:rsidRPr="00F70B8C">
        <w:rPr>
          <w:rFonts w:cs="Calibri"/>
          <w:b/>
          <w:bCs/>
          <w:lang w:val="ru-RU"/>
        </w:rPr>
        <w:t>whiteIP</w:t>
      </w:r>
      <w:r w:rsidRPr="00F70B8C">
        <w:rPr>
          <w:rFonts w:cs="Calibri"/>
          <w:lang w:val="ru-RU"/>
        </w:rPr>
        <w:t xml:space="preserve"> не заполнена до конца, существует упрощенный способ добавить туда строку - вызов процедуры </w:t>
      </w:r>
      <w:r w:rsidRPr="00F70B8C">
        <w:rPr>
          <w:rFonts w:cs="Calibri"/>
          <w:b/>
          <w:bCs/>
          <w:lang w:val="ru-RU"/>
        </w:rPr>
        <w:t>/cgi/proc/register</w:t>
      </w:r>
      <w:r w:rsidRPr="00F70B8C">
        <w:rPr>
          <w:rFonts w:cs="Calibri"/>
          <w:lang w:val="ru-RU"/>
        </w:rPr>
        <w:t xml:space="preserve">. Вызов процедуры приводит к сохранению в свободной строке процедуры IP адреса, с которого она была вызвана, и оператора, от имени которого она была вызвана. Если IP адрес уже присутствует в таблице, номер оператора в строке с ним меняется на номер оператора, который вызвал процедуру. Процедура с параметром </w:t>
      </w:r>
      <w:r w:rsidRPr="00F70B8C">
        <w:rPr>
          <w:rFonts w:cs="Calibri"/>
          <w:b/>
          <w:bCs/>
          <w:lang w:val="ru-RU"/>
        </w:rPr>
        <w:t xml:space="preserve">/cgi/proc/register?clear </w:t>
      </w:r>
      <w:r w:rsidRPr="00F70B8C">
        <w:rPr>
          <w:rFonts w:cs="Calibri"/>
          <w:lang w:val="ru-RU"/>
        </w:rPr>
        <w:t xml:space="preserve">освобождает строку, если </w:t>
      </w:r>
      <w:r w:rsidRPr="00F70B8C">
        <w:rPr>
          <w:rFonts w:cs="Calibri"/>
        </w:rPr>
        <w:t>IP</w:t>
      </w:r>
      <w:r w:rsidRPr="00F70B8C">
        <w:rPr>
          <w:rFonts w:cs="Calibri"/>
          <w:lang w:val="ru-RU"/>
        </w:rPr>
        <w:t xml:space="preserve"> адрес был записан ранее.</w:t>
      </w:r>
    </w:p>
    <w:p w:rsidR="00405864" w:rsidRPr="00050BE5" w:rsidRDefault="00405864" w:rsidP="00E05F8B">
      <w:pPr>
        <w:rPr>
          <w:vanish/>
          <w:lang w:val="ru-RU"/>
        </w:rPr>
      </w:pPr>
    </w:p>
    <w:p w:rsidR="00405864" w:rsidRPr="00C864E2" w:rsidRDefault="00405864" w:rsidP="4C6E34AF">
      <w:pPr>
        <w:pStyle w:val="Heading2"/>
        <w:rPr>
          <w:lang w:val="ru-RU"/>
        </w:rPr>
      </w:pPr>
      <w:r w:rsidRPr="4C6E34AF">
        <w:rPr>
          <w:lang w:val="ru-RU"/>
        </w:rPr>
        <w:t>Фискальная память.</w:t>
      </w:r>
    </w:p>
    <w:p w:rsidR="00405864" w:rsidRPr="00C864E2" w:rsidRDefault="00405864" w:rsidP="4C6E34AF">
      <w:pPr>
        <w:pStyle w:val="Heading3"/>
        <w:rPr>
          <w:lang w:val="ru-RU"/>
        </w:rPr>
      </w:pPr>
      <w:r w:rsidRPr="4C6E34AF">
        <w:rPr>
          <w:lang w:val="ru-RU"/>
        </w:rPr>
        <w:t>Процедура фискализации.</w:t>
      </w:r>
    </w:p>
    <w:p w:rsidR="00405864" w:rsidRDefault="00405864" w:rsidP="4C6E34AF">
      <w:r w:rsidRPr="4C6E34AF">
        <w:rPr>
          <w:lang w:val="ru-RU"/>
        </w:rPr>
        <w:t xml:space="preserve">Процедура фискализации проводится на нефискальном устройстве. Все указанные ниже операции возможны только от имени пользователя </w:t>
      </w:r>
      <w:r w:rsidRPr="4C6E34AF">
        <w:rPr>
          <w:b/>
          <w:bCs/>
          <w:lang w:val="ru-RU"/>
        </w:rPr>
        <w:t>service</w:t>
      </w:r>
      <w:r w:rsidRPr="4C6E34AF">
        <w:rPr>
          <w:lang w:val="ru-RU"/>
        </w:rPr>
        <w:t>. Для фискализации нужно провести следующие шаги: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035"/>
        <w:gridCol w:w="8325"/>
      </w:tblGrid>
      <w:tr w:rsidR="00405864" w:rsidRPr="00252533" w:rsidTr="00252533">
        <w:tc>
          <w:tcPr>
            <w:tcW w:w="103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Шаг</w:t>
            </w:r>
          </w:p>
        </w:tc>
        <w:tc>
          <w:tcPr>
            <w:tcW w:w="832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0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1</w:t>
            </w:r>
          </w:p>
        </w:tc>
        <w:tc>
          <w:tcPr>
            <w:tcW w:w="832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Установка текущего времени. Процедура </w:t>
            </w:r>
            <w:r w:rsidRPr="00252533">
              <w:rPr>
                <w:b/>
                <w:bCs/>
                <w:lang w:val="ru-RU"/>
              </w:rPr>
              <w:t>/cgi/proc/setclock</w:t>
            </w:r>
            <w:r w:rsidRPr="00252533">
              <w:rPr>
                <w:lang w:val="ru-RU"/>
              </w:rPr>
              <w:t xml:space="preserve"> с параметром текущего времени в формате ISODate. Например: </w:t>
            </w:r>
            <w:r w:rsidRPr="00252533">
              <w:rPr>
                <w:b/>
                <w:bCs/>
                <w:lang w:val="ru-RU"/>
              </w:rPr>
              <w:t>/cgi/proc/setclock?2014-10-05T15:56:07</w:t>
            </w:r>
          </w:p>
        </w:tc>
      </w:tr>
      <w:tr w:rsidR="00405864" w:rsidRPr="00252533" w:rsidTr="00252533">
        <w:tc>
          <w:tcPr>
            <w:tcW w:w="10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2</w:t>
            </w:r>
          </w:p>
        </w:tc>
        <w:tc>
          <w:tcPr>
            <w:tcW w:w="832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Установка номеров СКНО, регистрационного, и уникального номера плательщика через таблицу </w:t>
            </w:r>
            <w:r w:rsidRPr="00252533">
              <w:rPr>
                <w:b/>
                <w:bCs/>
                <w:lang w:val="ru-RU"/>
              </w:rPr>
              <w:t>Fsk</w:t>
            </w:r>
            <w:r w:rsidRPr="00252533">
              <w:rPr>
                <w:lang w:val="ru-RU"/>
              </w:rPr>
              <w:t>.</w:t>
            </w:r>
          </w:p>
        </w:tc>
      </w:tr>
      <w:tr w:rsidR="00405864" w:rsidRPr="00252533" w:rsidTr="00252533">
        <w:tc>
          <w:tcPr>
            <w:tcW w:w="10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3</w:t>
            </w:r>
          </w:p>
        </w:tc>
        <w:tc>
          <w:tcPr>
            <w:tcW w:w="832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Установка позиции десятичной точки в таблице </w:t>
            </w:r>
            <w:r w:rsidRPr="00252533">
              <w:rPr>
                <w:b/>
                <w:bCs/>
                <w:lang w:val="ru-RU"/>
              </w:rPr>
              <w:t>Fsk</w:t>
            </w:r>
            <w:r w:rsidRPr="00252533">
              <w:rPr>
                <w:lang w:val="ru-RU"/>
              </w:rPr>
              <w:t xml:space="preserve">, поле </w:t>
            </w:r>
            <w:r w:rsidRPr="00252533">
              <w:rPr>
                <w:b/>
                <w:bCs/>
                <w:lang w:val="ru-RU"/>
              </w:rPr>
              <w:t>NumPnt</w:t>
            </w:r>
            <w:r w:rsidRPr="00252533">
              <w:rPr>
                <w:lang w:val="ru-RU"/>
              </w:rPr>
              <w:t>.</w:t>
            </w:r>
          </w:p>
        </w:tc>
      </w:tr>
      <w:tr w:rsidR="00405864" w:rsidRPr="00252533" w:rsidTr="00252533">
        <w:tc>
          <w:tcPr>
            <w:tcW w:w="10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4</w:t>
            </w:r>
          </w:p>
        </w:tc>
        <w:tc>
          <w:tcPr>
            <w:tcW w:w="832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Установка налоговых ставок в таблице </w:t>
            </w:r>
            <w:r w:rsidRPr="00252533">
              <w:rPr>
                <w:b/>
                <w:bCs/>
                <w:lang w:val="ru-RU"/>
              </w:rPr>
              <w:t>Tax</w:t>
            </w:r>
            <w:r w:rsidRPr="00252533">
              <w:rPr>
                <w:lang w:val="ru-RU"/>
              </w:rPr>
              <w:t>.</w:t>
            </w:r>
          </w:p>
        </w:tc>
      </w:tr>
      <w:tr w:rsidR="00405864" w:rsidRPr="00252533" w:rsidTr="00252533">
        <w:tc>
          <w:tcPr>
            <w:tcW w:w="10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5</w:t>
            </w:r>
          </w:p>
        </w:tc>
        <w:tc>
          <w:tcPr>
            <w:tcW w:w="832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Вызов</w:t>
            </w:r>
            <w:r w:rsidRPr="00252533">
              <w:t xml:space="preserve"> </w:t>
            </w:r>
            <w:r w:rsidRPr="00252533">
              <w:rPr>
                <w:lang w:val="ru-RU"/>
              </w:rPr>
              <w:t>процедуры</w:t>
            </w:r>
            <w:r w:rsidRPr="00252533">
              <w:t xml:space="preserve"> </w:t>
            </w:r>
            <w:r w:rsidRPr="00252533">
              <w:rPr>
                <w:lang w:val="ru-RU"/>
              </w:rPr>
              <w:t>фискализации</w:t>
            </w:r>
            <w:r w:rsidRPr="00252533">
              <w:t xml:space="preserve"> </w:t>
            </w:r>
            <w:r w:rsidRPr="00252533">
              <w:rPr>
                <w:rFonts w:cs="Calibri"/>
                <w:b/>
                <w:bCs/>
              </w:rPr>
              <w:t>/cgi/proc/fiscalization</w:t>
            </w:r>
            <w:r w:rsidRPr="00252533">
              <w:t>.</w:t>
            </w:r>
          </w:p>
        </w:tc>
      </w:tr>
    </w:tbl>
    <w:p w:rsidR="00405864" w:rsidRPr="00BF48D2" w:rsidRDefault="00405864" w:rsidP="00AB359C"/>
    <w:p w:rsidR="00405864" w:rsidRDefault="00405864" w:rsidP="4C6E34AF">
      <w:pPr>
        <w:pStyle w:val="Heading3"/>
      </w:pPr>
      <w:r>
        <w:t>Таблица Hdr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110"/>
        <w:gridCol w:w="8250"/>
      </w:tblGrid>
      <w:tr w:rsidR="00405864" w:rsidRPr="00252533" w:rsidTr="00252533">
        <w:tc>
          <w:tcPr>
            <w:tcW w:w="111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Поле</w:t>
            </w:r>
          </w:p>
        </w:tc>
        <w:tc>
          <w:tcPr>
            <w:tcW w:w="825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id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номер строки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Param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1 - обычный шрифт. 2 - выделеный шрифт.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Line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Текст строки</w:t>
            </w:r>
          </w:p>
        </w:tc>
      </w:tr>
    </w:tbl>
    <w:p w:rsidR="00405864" w:rsidRDefault="00405864" w:rsidP="00F14975">
      <w:pPr>
        <w:rPr>
          <w:lang w:val="ru-RU"/>
        </w:rPr>
      </w:pPr>
      <w:r>
        <w:rPr>
          <w:lang w:val="ru-RU"/>
        </w:rPr>
        <w:t>В фискализированной кассе для внесения изменений в 4-5-ю строку заголовка в фискальную память необходимо в</w:t>
      </w:r>
      <w:r w:rsidRPr="4C6E34AF">
        <w:rPr>
          <w:lang w:val="ru-RU"/>
        </w:rPr>
        <w:t>ызв</w:t>
      </w:r>
      <w:r>
        <w:rPr>
          <w:lang w:val="ru-RU"/>
        </w:rPr>
        <w:t>ать</w:t>
      </w:r>
      <w:r w:rsidRPr="4C6E34AF">
        <w:rPr>
          <w:lang w:val="ru-RU"/>
        </w:rPr>
        <w:t xml:space="preserve"> процедур</w:t>
      </w:r>
      <w:r>
        <w:rPr>
          <w:lang w:val="ru-RU"/>
        </w:rPr>
        <w:t>у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/cgi/proc/puthdrfm</w:t>
      </w:r>
      <w:r w:rsidRPr="4C6E34AF">
        <w:rPr>
          <w:lang w:val="ru-RU"/>
        </w:rPr>
        <w:t>.</w:t>
      </w:r>
      <w:r>
        <w:rPr>
          <w:lang w:val="ru-RU"/>
        </w:rPr>
        <w:t xml:space="preserve"> </w:t>
      </w:r>
    </w:p>
    <w:p w:rsidR="00405864" w:rsidRDefault="00405864" w:rsidP="4C6E34AF">
      <w:pPr>
        <w:pStyle w:val="Heading3"/>
      </w:pPr>
      <w:r w:rsidRPr="4C6E34AF">
        <w:rPr>
          <w:lang w:val="ru-RU"/>
        </w:rPr>
        <w:t>Таблица Tax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110"/>
        <w:gridCol w:w="8250"/>
      </w:tblGrid>
      <w:tr w:rsidR="00405864" w:rsidRPr="00252533" w:rsidTr="00252533">
        <w:tc>
          <w:tcPr>
            <w:tcW w:w="111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Поле</w:t>
            </w:r>
          </w:p>
        </w:tc>
        <w:tc>
          <w:tcPr>
            <w:tcW w:w="825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Id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номер налога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Prc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процент налога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TaxName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 xml:space="preserve">Название </w:t>
            </w:r>
            <w:r w:rsidRPr="00252533">
              <w:rPr>
                <w:lang w:val="uk-UA"/>
              </w:rPr>
              <w:t>налога</w:t>
            </w:r>
          </w:p>
        </w:tc>
      </w:tr>
    </w:tbl>
    <w:p w:rsidR="00405864" w:rsidRDefault="00405864" w:rsidP="00F14975">
      <w:pPr>
        <w:rPr>
          <w:lang w:val="ru-RU"/>
        </w:rPr>
      </w:pPr>
      <w:r>
        <w:rPr>
          <w:lang w:val="ru-RU"/>
        </w:rPr>
        <w:t>В фискализированной кассе д</w:t>
      </w:r>
      <w:r w:rsidRPr="4C6E34AF">
        <w:rPr>
          <w:lang w:val="ru-RU"/>
        </w:rPr>
        <w:t>ля записи налоговых ставок</w:t>
      </w:r>
      <w:r>
        <w:rPr>
          <w:lang w:val="ru-RU"/>
        </w:rPr>
        <w:t xml:space="preserve"> и положения десятичной точки (</w:t>
      </w:r>
      <w:r>
        <w:t>NumPnt</w:t>
      </w:r>
      <w:r w:rsidRPr="00F14975">
        <w:rPr>
          <w:lang w:val="ru-RU"/>
        </w:rPr>
        <w:t xml:space="preserve"> </w:t>
      </w:r>
      <w:r>
        <w:rPr>
          <w:lang w:val="ru-RU"/>
        </w:rPr>
        <w:t xml:space="preserve">таблица </w:t>
      </w:r>
      <w:r>
        <w:t>Fsk</w:t>
      </w:r>
      <w:r>
        <w:rPr>
          <w:lang w:val="ru-RU"/>
        </w:rPr>
        <w:t>)</w:t>
      </w:r>
      <w:r w:rsidRPr="4C6E34AF">
        <w:rPr>
          <w:lang w:val="ru-RU"/>
        </w:rPr>
        <w:t xml:space="preserve"> в фискалку</w:t>
      </w:r>
      <w:r w:rsidRPr="00F14975">
        <w:rPr>
          <w:lang w:val="ru-RU"/>
        </w:rPr>
        <w:t xml:space="preserve"> </w:t>
      </w:r>
      <w:r>
        <w:rPr>
          <w:lang w:val="ru-RU"/>
        </w:rPr>
        <w:t>используется в</w:t>
      </w:r>
      <w:r w:rsidRPr="4C6E34AF">
        <w:rPr>
          <w:lang w:val="ru-RU"/>
        </w:rPr>
        <w:t xml:space="preserve">ызов процедуры </w:t>
      </w:r>
      <w:r w:rsidRPr="4C6E34AF">
        <w:rPr>
          <w:b/>
          <w:bCs/>
          <w:lang w:val="ru-RU"/>
        </w:rPr>
        <w:t>/</w:t>
      </w:r>
      <w:r>
        <w:rPr>
          <w:b/>
          <w:bCs/>
        </w:rPr>
        <w:t>c</w:t>
      </w:r>
      <w:r w:rsidRPr="4C6E34AF">
        <w:rPr>
          <w:b/>
          <w:bCs/>
          <w:lang w:val="ru-RU"/>
        </w:rPr>
        <w:t>gi/pro</w:t>
      </w:r>
      <w:r>
        <w:rPr>
          <w:b/>
          <w:bCs/>
        </w:rPr>
        <w:t>c</w:t>
      </w:r>
      <w:r w:rsidRPr="4C6E34AF">
        <w:rPr>
          <w:b/>
          <w:bCs/>
          <w:lang w:val="ru-RU"/>
        </w:rPr>
        <w:t>/puttaxfm</w:t>
      </w:r>
      <w:r>
        <w:rPr>
          <w:b/>
          <w:bCs/>
          <w:lang w:val="ru-RU"/>
        </w:rPr>
        <w:t>.</w:t>
      </w:r>
    </w:p>
    <w:p w:rsidR="00405864" w:rsidRDefault="00405864" w:rsidP="4C6E34AF">
      <w:pPr>
        <w:pStyle w:val="Heading3"/>
      </w:pPr>
      <w:r w:rsidRPr="4C6E34AF">
        <w:rPr>
          <w:lang w:val="ru-RU"/>
        </w:rPr>
        <w:t>Таблица Fsk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05"/>
        <w:gridCol w:w="8055"/>
      </w:tblGrid>
      <w:tr w:rsidR="00405864" w:rsidRPr="00252533" w:rsidTr="00252533">
        <w:tc>
          <w:tcPr>
            <w:tcW w:w="130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Поле</w:t>
            </w:r>
          </w:p>
        </w:tc>
        <w:tc>
          <w:tcPr>
            <w:tcW w:w="805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3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NumSKNO</w:t>
            </w:r>
          </w:p>
        </w:tc>
        <w:tc>
          <w:tcPr>
            <w:tcW w:w="80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Номер СКНО</w:t>
            </w:r>
          </w:p>
        </w:tc>
      </w:tr>
      <w:tr w:rsidR="00405864" w:rsidRPr="00252533" w:rsidTr="00252533">
        <w:tc>
          <w:tcPr>
            <w:tcW w:w="13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RegNum</w:t>
            </w:r>
          </w:p>
        </w:tc>
        <w:tc>
          <w:tcPr>
            <w:tcW w:w="80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 xml:space="preserve">Регистрационный номер </w:t>
            </w:r>
          </w:p>
        </w:tc>
      </w:tr>
      <w:tr w:rsidR="00405864" w:rsidRPr="00252533" w:rsidTr="00252533">
        <w:tc>
          <w:tcPr>
            <w:tcW w:w="13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UNP</w:t>
            </w:r>
          </w:p>
        </w:tc>
        <w:tc>
          <w:tcPr>
            <w:tcW w:w="805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uk-UA"/>
              </w:rPr>
              <w:t>Уникальный номер плательщика</w:t>
            </w:r>
          </w:p>
        </w:tc>
      </w:tr>
      <w:tr w:rsidR="00405864" w:rsidRPr="00252533" w:rsidTr="00252533">
        <w:tc>
          <w:tcPr>
            <w:tcW w:w="13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NumPnt</w:t>
            </w:r>
          </w:p>
        </w:tc>
        <w:tc>
          <w:tcPr>
            <w:tcW w:w="80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Позиция десятичной точки в денежных суммах</w:t>
            </w:r>
          </w:p>
        </w:tc>
      </w:tr>
      <w:tr w:rsidR="00405864" w:rsidRPr="00252533" w:rsidTr="00252533">
        <w:tc>
          <w:tcPr>
            <w:tcW w:w="130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NumChk</w:t>
            </w:r>
          </w:p>
        </w:tc>
        <w:tc>
          <w:tcPr>
            <w:tcW w:w="805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первого чека в открытой смене</w:t>
            </w:r>
          </w:p>
        </w:tc>
      </w:tr>
    </w:tbl>
    <w:p w:rsidR="00405864" w:rsidRPr="00C864E2" w:rsidRDefault="00405864" w:rsidP="4C6E34AF">
      <w:pPr>
        <w:pStyle w:val="Heading3"/>
        <w:rPr>
          <w:lang w:val="ru-RU"/>
        </w:rPr>
      </w:pPr>
      <w:r w:rsidRPr="4C6E34AF">
        <w:rPr>
          <w:lang w:val="ru-RU"/>
        </w:rPr>
        <w:t>Чтение информации из фискальной памяти. Таблица FDay.</w:t>
      </w:r>
    </w:p>
    <w:p w:rsidR="00405864" w:rsidRPr="00C864E2" w:rsidRDefault="00405864" w:rsidP="4C6E34AF">
      <w:pPr>
        <w:rPr>
          <w:lang w:val="ru-RU"/>
        </w:rPr>
      </w:pPr>
      <w:r w:rsidRPr="4C6E34AF">
        <w:rPr>
          <w:lang w:val="ru-RU"/>
        </w:rPr>
        <w:t xml:space="preserve">Прочитать информацию из фискальной памяти можно по адресу </w:t>
      </w:r>
      <w:r w:rsidRPr="4C6E34AF">
        <w:rPr>
          <w:rFonts w:ascii="Courier New" w:hAnsi="Courier New" w:cs="Courier New"/>
          <w:lang w:val="ru-RU"/>
        </w:rPr>
        <w:t>/cgi/tbl/FDay</w:t>
      </w:r>
      <w:r w:rsidRPr="4C6E34AF">
        <w:rPr>
          <w:lang w:val="ru-RU"/>
        </w:rPr>
        <w:t xml:space="preserve">. Поскольку в заполненном аппарате фискальных записей может быть несколько тысяч, предусмотрен режим частичного чтения таблицы по адресу </w:t>
      </w:r>
      <w:r w:rsidRPr="4C6E34AF">
        <w:rPr>
          <w:rFonts w:ascii="Courier New" w:hAnsi="Courier New" w:cs="Courier New"/>
          <w:lang w:val="ru-RU"/>
        </w:rPr>
        <w:t>/cgi/tbl/FDay?s=</w:t>
      </w:r>
      <w:r w:rsidRPr="4C6E34AF">
        <w:rPr>
          <w:rFonts w:ascii="Courier New" w:hAnsi="Courier New" w:cs="Courier New"/>
          <w:b/>
          <w:bCs/>
          <w:lang w:val="ru-RU"/>
        </w:rPr>
        <w:t>startIdx</w:t>
      </w:r>
      <w:r w:rsidRPr="4C6E34AF">
        <w:rPr>
          <w:rFonts w:ascii="Courier New" w:hAnsi="Courier New" w:cs="Courier New"/>
          <w:lang w:val="ru-RU"/>
        </w:rPr>
        <w:t>&amp;e=</w:t>
      </w:r>
      <w:r w:rsidRPr="4C6E34AF">
        <w:rPr>
          <w:rFonts w:ascii="Courier New" w:hAnsi="Courier New" w:cs="Courier New"/>
          <w:b/>
          <w:bCs/>
          <w:lang w:val="ru-RU"/>
        </w:rPr>
        <w:t>endIdx</w:t>
      </w:r>
      <w:r w:rsidRPr="4C6E34AF">
        <w:rPr>
          <w:lang w:val="ru-RU"/>
        </w:rPr>
        <w:t xml:space="preserve">, где </w:t>
      </w:r>
      <w:r w:rsidRPr="4C6E34AF">
        <w:rPr>
          <w:b/>
          <w:bCs/>
          <w:lang w:val="ru-RU"/>
        </w:rPr>
        <w:t>startIdx</w:t>
      </w:r>
      <w:r w:rsidRPr="4C6E34AF">
        <w:rPr>
          <w:lang w:val="ru-RU"/>
        </w:rPr>
        <w:t xml:space="preserve"> - индекс первого возвращаемого отчета, а </w:t>
      </w:r>
      <w:r w:rsidRPr="4C6E34AF">
        <w:rPr>
          <w:b/>
          <w:bCs/>
          <w:lang w:val="ru-RU"/>
        </w:rPr>
        <w:t>endIdx</w:t>
      </w:r>
      <w:r w:rsidRPr="4C6E34AF">
        <w:rPr>
          <w:lang w:val="ru-RU"/>
        </w:rPr>
        <w:t xml:space="preserve"> - индекс отчета, следующего за последним возвращаемым. Например, команда </w:t>
      </w:r>
      <w:r w:rsidRPr="4C6E34AF">
        <w:rPr>
          <w:rFonts w:ascii="Courier New" w:hAnsi="Courier New" w:cs="Courier New"/>
          <w:lang w:val="ru-RU"/>
        </w:rPr>
        <w:t>/cgi/tbl/FDay?s=1&amp;e=4</w:t>
      </w:r>
      <w:r w:rsidRPr="4C6E34AF">
        <w:rPr>
          <w:lang w:val="ru-RU"/>
        </w:rPr>
        <w:t xml:space="preserve"> возвращает отчеты 1,2,3.</w:t>
      </w:r>
    </w:p>
    <w:p w:rsidR="00405864" w:rsidRPr="00C864E2" w:rsidRDefault="00405864" w:rsidP="4C6E34AF">
      <w:pPr>
        <w:rPr>
          <w:lang w:val="ru-RU"/>
        </w:rPr>
      </w:pPr>
      <w:r w:rsidRPr="4C6E34AF">
        <w:rPr>
          <w:lang w:val="ru-RU"/>
        </w:rPr>
        <w:t xml:space="preserve">Если в запросе не задан начальный индекс, он считается равным 1. Если не указан конечный индекс, он равен индексу отчета, следующему за последним. Например команда </w:t>
      </w:r>
      <w:r w:rsidRPr="4C6E34AF">
        <w:rPr>
          <w:rFonts w:ascii="Courier New" w:hAnsi="Courier New" w:cs="Courier New"/>
          <w:lang w:val="ru-RU"/>
        </w:rPr>
        <w:t>/cgi/tbl/FDay?e=4</w:t>
      </w:r>
      <w:r w:rsidRPr="4C6E34AF">
        <w:rPr>
          <w:lang w:val="ru-RU"/>
        </w:rPr>
        <w:t xml:space="preserve"> вернет отчеты 1,2,3. Команда </w:t>
      </w:r>
      <w:r w:rsidRPr="4C6E34AF">
        <w:rPr>
          <w:rFonts w:ascii="Courier New" w:hAnsi="Courier New" w:cs="Courier New"/>
          <w:lang w:val="ru-RU"/>
        </w:rPr>
        <w:t>/cgi/tbl/FDay?s=4</w:t>
      </w:r>
      <w:r w:rsidRPr="4C6E34AF">
        <w:rPr>
          <w:lang w:val="ru-RU"/>
        </w:rPr>
        <w:t xml:space="preserve"> вернет отчеты от четвертого до последнего включительно.                             </w:t>
      </w:r>
    </w:p>
    <w:p w:rsidR="00405864" w:rsidRPr="00C864E2" w:rsidRDefault="00405864" w:rsidP="4C6E34AF">
      <w:pPr>
        <w:rPr>
          <w:lang w:val="ru-RU"/>
        </w:rPr>
      </w:pPr>
      <w:r w:rsidRPr="4C6E34AF">
        <w:rPr>
          <w:lang w:val="ru-RU"/>
        </w:rPr>
        <w:t xml:space="preserve">Команда воспринимает и отрицательные индексы. Так, -1 - это индекс последнего отчета, -2 - предпоследнего и т.д. Например, команда </w:t>
      </w:r>
      <w:r w:rsidRPr="4C6E34AF">
        <w:rPr>
          <w:rFonts w:ascii="Courier New" w:hAnsi="Courier New" w:cs="Courier New"/>
          <w:lang w:val="ru-RU"/>
        </w:rPr>
        <w:t>/cgi/tbl/FDay?s=-1</w:t>
      </w:r>
      <w:r w:rsidRPr="4C6E34AF">
        <w:rPr>
          <w:lang w:val="ru-RU"/>
        </w:rPr>
        <w:t xml:space="preserve"> вернет только последний отчет.</w:t>
      </w:r>
    </w:p>
    <w:p w:rsidR="00405864" w:rsidRDefault="00405864" w:rsidP="4C6E34AF">
      <w:pPr>
        <w:pStyle w:val="Heading3"/>
      </w:pPr>
      <w:r w:rsidRPr="428B458F">
        <w:rPr>
          <w:lang w:val="ru-RU"/>
        </w:rPr>
        <w:t>Поля таблицы FDay.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60"/>
        <w:gridCol w:w="7500"/>
      </w:tblGrid>
      <w:tr w:rsidR="00405864" w:rsidRPr="00252533" w:rsidTr="00252533">
        <w:tc>
          <w:tcPr>
            <w:tcW w:w="18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5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id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записи в фискальной памяти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valid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Флаг действительной записи 1-действительна, 0-нет.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Date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Дата записи в Unix-time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STax0-STax4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Cумма, подлежащая налогообложению по соответствующим ставкам.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SRet0-SRet4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Сумма, подлежащая налогообложению в возвратных чеках.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NChk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Количество чеков продаж</w:t>
            </w:r>
          </w:p>
        </w:tc>
      </w:tr>
      <w:tr w:rsidR="00405864" w:rsidRPr="00252533" w:rsidTr="00252533">
        <w:tc>
          <w:tcPr>
            <w:tcW w:w="186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NRet</w:t>
            </w:r>
          </w:p>
        </w:tc>
        <w:tc>
          <w:tcPr>
            <w:tcW w:w="750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Количество возвратных чеков</w:t>
            </w:r>
          </w:p>
        </w:tc>
      </w:tr>
    </w:tbl>
    <w:p w:rsidR="00405864" w:rsidRPr="00C864E2" w:rsidRDefault="00405864" w:rsidP="428B458F">
      <w:pPr>
        <w:rPr>
          <w:lang w:val="ru-RU"/>
        </w:rPr>
      </w:pPr>
      <w:r w:rsidRPr="0B34B188">
        <w:rPr>
          <w:lang w:val="ru-RU"/>
        </w:rPr>
        <w:t xml:space="preserve">Строки в таблицу добавляются вызовом процедуры </w:t>
      </w:r>
      <w:r w:rsidRPr="0B34B188">
        <w:rPr>
          <w:rFonts w:ascii="Courier New" w:hAnsi="Courier New" w:cs="Courier New"/>
          <w:lang w:val="ru-RU"/>
        </w:rPr>
        <w:t>/cgi/proc/printreport?0</w:t>
      </w:r>
    </w:p>
    <w:p w:rsidR="00405864" w:rsidRPr="00C864E2" w:rsidRDefault="00405864" w:rsidP="0B34B188">
      <w:pPr>
        <w:rPr>
          <w:lang w:val="ru-RU"/>
        </w:rPr>
      </w:pPr>
      <w:r w:rsidRPr="0B34B188">
        <w:rPr>
          <w:lang w:val="ru-RU"/>
        </w:rPr>
        <w:t xml:space="preserve">Свободное место в фискальной памяти можно проверить, вызвав процедуру </w:t>
      </w:r>
      <w:r w:rsidRPr="0B34B188">
        <w:rPr>
          <w:rFonts w:ascii="Courier New" w:hAnsi="Courier New" w:cs="Courier New"/>
          <w:lang w:val="ru-RU"/>
        </w:rPr>
        <w:t>/cgi/proc/getfmroom</w:t>
      </w:r>
      <w:r w:rsidRPr="0B34B188">
        <w:rPr>
          <w:lang w:val="ru-RU"/>
        </w:rPr>
        <w:t xml:space="preserve">. Процедура возвращает объект с полями </w:t>
      </w:r>
      <w:r w:rsidRPr="0B34B188">
        <w:rPr>
          <w:b/>
          <w:bCs/>
          <w:lang w:val="ru-RU"/>
        </w:rPr>
        <w:t>Total</w:t>
      </w:r>
      <w:r w:rsidRPr="0B34B188">
        <w:rPr>
          <w:lang w:val="ru-RU"/>
        </w:rPr>
        <w:t xml:space="preserve"> и </w:t>
      </w:r>
      <w:r w:rsidRPr="0B34B188">
        <w:rPr>
          <w:b/>
          <w:bCs/>
          <w:lang w:val="ru-RU"/>
        </w:rPr>
        <w:t>Used</w:t>
      </w:r>
      <w:r w:rsidRPr="0B34B188">
        <w:rPr>
          <w:lang w:val="ru-RU"/>
        </w:rPr>
        <w:t>, в которых передается общее количество записей в фискальной памяти и использованное количество записей.</w:t>
      </w:r>
    </w:p>
    <w:p w:rsidR="00405864" w:rsidRPr="00C864E2" w:rsidRDefault="00405864" w:rsidP="428B458F">
      <w:pPr>
        <w:pStyle w:val="Heading3"/>
        <w:rPr>
          <w:lang w:val="ru-RU"/>
        </w:rPr>
      </w:pPr>
      <w:r w:rsidRPr="428B458F">
        <w:rPr>
          <w:lang w:val="ru-RU"/>
        </w:rPr>
        <w:t>Поля таблицы FTax.</w:t>
      </w:r>
    </w:p>
    <w:p w:rsidR="00405864" w:rsidRDefault="00405864" w:rsidP="4C6E34AF">
      <w:r w:rsidRPr="428B458F">
        <w:rPr>
          <w:lang w:val="ru-RU"/>
        </w:rPr>
        <w:t xml:space="preserve">Эта таблица содержит данные о налоговых ставках и времени их введения в аппарате. Строки в таблицу добавляются вызовом процедуры </w:t>
      </w:r>
      <w:r w:rsidRPr="428B458F">
        <w:rPr>
          <w:rFonts w:ascii="Courier New" w:hAnsi="Courier New" w:cs="Courier New"/>
          <w:lang w:val="ru-RU"/>
        </w:rPr>
        <w:t>/cgi/proc/puttaxfm</w:t>
      </w:r>
      <w:r w:rsidRPr="428B458F">
        <w:rPr>
          <w:lang w:val="ru-RU"/>
        </w:rPr>
        <w:t xml:space="preserve">         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875"/>
        <w:gridCol w:w="7485"/>
      </w:tblGrid>
      <w:tr w:rsidR="00405864" w:rsidRPr="00252533" w:rsidTr="00252533">
        <w:tc>
          <w:tcPr>
            <w:tcW w:w="187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748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id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номер строки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valid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Флаг действительной записи 1-действительна, 0-нет.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Date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Дата записи в Unix-time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NPnt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Позиция десятичной точки в суммах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Tax1-Tax4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Ставки налогов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TaxName</w:t>
            </w:r>
            <w:r w:rsidRPr="00252533">
              <w:rPr>
                <w:b/>
                <w:bCs/>
                <w:lang w:val="ru-RU"/>
              </w:rPr>
              <w:t>1-</w:t>
            </w:r>
            <w:r w:rsidRPr="00252533">
              <w:rPr>
                <w:b/>
                <w:bCs/>
              </w:rPr>
              <w:t>TaxName</w:t>
            </w:r>
            <w:r w:rsidRPr="00252533">
              <w:rPr>
                <w:b/>
                <w:bCs/>
                <w:lang w:val="ru-RU"/>
              </w:rPr>
              <w:t>4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Названия налогов.</w:t>
            </w:r>
          </w:p>
        </w:tc>
      </w:tr>
      <w:tr w:rsidR="00405864" w:rsidRPr="00252533" w:rsidTr="00252533">
        <w:tc>
          <w:tcPr>
            <w:tcW w:w="187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NDay</w:t>
            </w:r>
          </w:p>
        </w:tc>
        <w:tc>
          <w:tcPr>
            <w:tcW w:w="748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Номер дневного отчета, после которого записана запись.</w:t>
            </w:r>
          </w:p>
        </w:tc>
      </w:tr>
    </w:tbl>
    <w:p w:rsidR="00405864" w:rsidRPr="00E80554" w:rsidRDefault="00405864" w:rsidP="428B458F">
      <w:pPr>
        <w:rPr>
          <w:lang w:val="ru-RU"/>
        </w:rPr>
      </w:pPr>
    </w:p>
    <w:p w:rsidR="00405864" w:rsidRPr="00C864E2" w:rsidRDefault="00405864" w:rsidP="428B458F">
      <w:pPr>
        <w:pStyle w:val="Heading2"/>
        <w:rPr>
          <w:lang w:val="ru-RU"/>
        </w:rPr>
      </w:pPr>
      <w:r w:rsidRPr="428B458F">
        <w:rPr>
          <w:lang w:val="ru-RU"/>
        </w:rPr>
        <w:t>Настройка сети TCP/IP.</w:t>
      </w:r>
    </w:p>
    <w:p w:rsidR="00405864" w:rsidRPr="00C864E2" w:rsidRDefault="00405864" w:rsidP="428B458F">
      <w:pPr>
        <w:rPr>
          <w:lang w:val="ru-RU"/>
        </w:rPr>
      </w:pPr>
      <w:r w:rsidRPr="428B458F">
        <w:rPr>
          <w:lang w:val="ru-RU"/>
        </w:rPr>
        <w:t>Настройка сетевых интерфейсов аппарата производится в таблице TCP.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200"/>
        <w:gridCol w:w="8160"/>
      </w:tblGrid>
      <w:tr w:rsidR="00405864" w:rsidRPr="00252533" w:rsidTr="00252533">
        <w:tc>
          <w:tcPr>
            <w:tcW w:w="12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81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id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Номер интерфейса. 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Addr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IP адрес адаптера. Значение "0.0.0.0" говорит о том, что адрес будет определяться автоматически с использованием протоколов DHCP и AutoIP.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Mask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Маска сети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Gate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Шлюз по умолчанию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DNS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Адрес DNS сервера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MAC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MAC адрес адаптера</w:t>
            </w:r>
          </w:p>
        </w:tc>
      </w:tr>
      <w:tr w:rsidR="00405864" w:rsidRPr="00252533" w:rsidTr="00252533">
        <w:tc>
          <w:tcPr>
            <w:tcW w:w="12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AdptFlg</w:t>
            </w:r>
          </w:p>
        </w:tc>
        <w:tc>
          <w:tcPr>
            <w:tcW w:w="81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Флаги адаптера</w:t>
            </w:r>
          </w:p>
          <w:tbl>
            <w:tblPr>
              <w:tblW w:w="0" w:type="auto"/>
              <w:tblBorders>
                <w:top w:val="single" w:sz="4" w:space="0" w:color="B8CCE4"/>
                <w:left w:val="single" w:sz="4" w:space="0" w:color="B8CCE4"/>
                <w:bottom w:val="single" w:sz="4" w:space="0" w:color="B8CCE4"/>
                <w:right w:val="single" w:sz="4" w:space="0" w:color="B8CCE4"/>
                <w:insideH w:val="single" w:sz="4" w:space="0" w:color="B8CCE4"/>
                <w:insideV w:val="single" w:sz="4" w:space="0" w:color="B8CCE4"/>
              </w:tblBorders>
              <w:tblLook w:val="00A0"/>
            </w:tblPr>
            <w:tblGrid>
              <w:gridCol w:w="1221"/>
              <w:gridCol w:w="6713"/>
            </w:tblGrid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12" w:space="0" w:color="95B3D7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Бит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12" w:space="0" w:color="95B3D7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Значение</w:t>
                  </w:r>
                </w:p>
              </w:tc>
            </w:tr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1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</w:pPr>
                  <w:r w:rsidRPr="00252533">
                    <w:rPr>
                      <w:lang w:val="ru-RU"/>
                    </w:rPr>
                    <w:t>разрешена скорость 10 Mbps</w:t>
                  </w:r>
                </w:p>
              </w:tc>
            </w:tr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2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</w:pPr>
                  <w:r w:rsidRPr="00252533">
                    <w:rPr>
                      <w:lang w:val="ru-RU"/>
                    </w:rPr>
                    <w:t>разрешена скорость 100 Mbps</w:t>
                  </w:r>
                </w:p>
              </w:tc>
            </w:tr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3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</w:pPr>
                  <w:r w:rsidRPr="00252533">
                    <w:rPr>
                      <w:lang w:val="ru-RU"/>
                    </w:rPr>
                    <w:t>разрешена скорость 1000 Mbps</w:t>
                  </w:r>
                </w:p>
              </w:tc>
            </w:tr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4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</w:pPr>
                  <w:r w:rsidRPr="00252533">
                    <w:rPr>
                      <w:lang w:val="ru-RU"/>
                    </w:rPr>
                    <w:t>разрешить дуплекс</w:t>
                  </w:r>
                </w:p>
              </w:tc>
            </w:tr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5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</w:pPr>
                  <w:r w:rsidRPr="00252533">
                    <w:rPr>
                      <w:lang w:val="ru-RU"/>
                    </w:rPr>
                    <w:t>автоматический режим</w:t>
                  </w:r>
                </w:p>
              </w:tc>
            </w:tr>
            <w:tr w:rsidR="00405864" w:rsidRPr="00252533" w:rsidTr="00252533">
              <w:tc>
                <w:tcPr>
                  <w:tcW w:w="123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6</w:t>
                  </w:r>
                </w:p>
              </w:tc>
              <w:tc>
                <w:tcPr>
                  <w:tcW w:w="678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lang w:val="ru-RU"/>
                    </w:rPr>
                  </w:pPr>
                  <w:r w:rsidRPr="00252533">
                    <w:rPr>
                      <w:lang w:val="ru-RU"/>
                    </w:rPr>
                    <w:t>разрешить определение MDI/MDI-X</w:t>
                  </w:r>
                </w:p>
              </w:tc>
            </w:tr>
          </w:tbl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05864" w:rsidRPr="00C864E2" w:rsidRDefault="00405864" w:rsidP="428B458F">
      <w:pPr>
        <w:rPr>
          <w:lang w:val="ru-RU"/>
        </w:rPr>
      </w:pPr>
      <w:r w:rsidRPr="428B458F">
        <w:rPr>
          <w:lang w:val="ru-RU"/>
        </w:rPr>
        <w:t xml:space="preserve">Если аппарат не виден в сети, существует возможность сброса таблицы TCP в одно из двух предустановленных состояний. Одно из них с динамическим определением адреса. В этом случае поле </w:t>
      </w:r>
      <w:r w:rsidRPr="428B458F">
        <w:rPr>
          <w:b/>
          <w:bCs/>
          <w:lang w:val="ru-RU"/>
        </w:rPr>
        <w:t>Addr</w:t>
      </w:r>
      <w:r w:rsidRPr="428B458F">
        <w:rPr>
          <w:lang w:val="ru-RU"/>
        </w:rPr>
        <w:t xml:space="preserve"> устанавливается в "0.0.0.0" и аппарат будет пытаться получить адрес </w:t>
      </w:r>
      <w:r>
        <w:rPr>
          <w:lang w:val="ru-RU"/>
        </w:rPr>
        <w:t>из сервера DHCP сети в которую</w:t>
      </w:r>
      <w:r w:rsidRPr="428B458F">
        <w:rPr>
          <w:lang w:val="ru-RU"/>
        </w:rPr>
        <w:t xml:space="preserve"> он будет подключен. В другом случае аппарату присваивается адрес "192.168.8.2" с маской "255.255.255.0", что требует установки адреса из этой же подсети на устройстве, которое будет связываться с аппаратом. Как конкретно сброс делается на данной модели аппарата, описано в его инструкции по эксплуатации. </w:t>
      </w:r>
    </w:p>
    <w:p w:rsidR="00405864" w:rsidRPr="00C864E2" w:rsidRDefault="00405864" w:rsidP="428B458F">
      <w:pPr>
        <w:rPr>
          <w:lang w:val="ru-RU"/>
        </w:rPr>
      </w:pPr>
      <w:r w:rsidRPr="428B458F">
        <w:rPr>
          <w:lang w:val="ru-RU"/>
        </w:rPr>
        <w:t>Установка имени аппарата в вид</w:t>
      </w:r>
      <w:r>
        <w:rPr>
          <w:lang w:val="ru-RU"/>
        </w:rPr>
        <w:t xml:space="preserve">имого по протоколам DHCP, UPnP </w:t>
      </w:r>
      <w:r w:rsidRPr="428B458F">
        <w:rPr>
          <w:lang w:val="ru-RU"/>
        </w:rPr>
        <w:t xml:space="preserve">и Syslog происходит через поле </w:t>
      </w:r>
      <w:r w:rsidRPr="428B458F">
        <w:rPr>
          <w:b/>
          <w:bCs/>
          <w:lang w:val="ru-RU"/>
        </w:rPr>
        <w:t>Name</w:t>
      </w:r>
      <w:r w:rsidRPr="428B458F">
        <w:rPr>
          <w:lang w:val="ru-RU"/>
        </w:rPr>
        <w:t xml:space="preserve"> таблицы </w:t>
      </w:r>
      <w:r w:rsidRPr="428B458F">
        <w:rPr>
          <w:b/>
          <w:bCs/>
          <w:lang w:val="ru-RU"/>
        </w:rPr>
        <w:t>Host</w:t>
      </w:r>
      <w:r w:rsidRPr="428B458F">
        <w:rPr>
          <w:lang w:val="ru-RU"/>
        </w:rPr>
        <w:t>. По умолчанию имя равно серийному номеру аппарата.</w:t>
      </w:r>
    </w:p>
    <w:p w:rsidR="00405864" w:rsidRDefault="00405864" w:rsidP="428B458F">
      <w:r w:rsidRPr="428B458F">
        <w:rPr>
          <w:lang w:val="ru-RU"/>
        </w:rPr>
        <w:t xml:space="preserve">Настройка выдачи диагностических сообщений по протоколу Syslog происходит через таблицу </w:t>
      </w:r>
      <w:r w:rsidRPr="428B458F">
        <w:rPr>
          <w:b/>
          <w:bCs/>
          <w:lang w:val="ru-RU"/>
        </w:rPr>
        <w:t>SysLog</w:t>
      </w:r>
      <w:r w:rsidRPr="428B458F">
        <w:rPr>
          <w:lang w:val="ru-RU"/>
        </w:rPr>
        <w:t>. Можно настроить: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35"/>
        <w:gridCol w:w="8025"/>
      </w:tblGrid>
      <w:tr w:rsidR="00405864" w:rsidRPr="00252533" w:rsidTr="00252533">
        <w:tc>
          <w:tcPr>
            <w:tcW w:w="133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802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13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Addr</w:t>
            </w:r>
          </w:p>
        </w:tc>
        <w:tc>
          <w:tcPr>
            <w:tcW w:w="802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Адрес или имя сервера syslog, куда будут отсылаться сообщения</w:t>
            </w:r>
          </w:p>
        </w:tc>
      </w:tr>
      <w:tr w:rsidR="00405864" w:rsidRPr="00252533" w:rsidTr="00252533">
        <w:tc>
          <w:tcPr>
            <w:tcW w:w="13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Port</w:t>
            </w:r>
          </w:p>
        </w:tc>
        <w:tc>
          <w:tcPr>
            <w:tcW w:w="802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Порт сервера syslog</w:t>
            </w:r>
          </w:p>
        </w:tc>
      </w:tr>
      <w:tr w:rsidR="00405864" w:rsidRPr="00252533" w:rsidTr="00252533">
        <w:tc>
          <w:tcPr>
            <w:tcW w:w="133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Priority</w:t>
            </w:r>
          </w:p>
        </w:tc>
        <w:tc>
          <w:tcPr>
            <w:tcW w:w="802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Фильтр выводимых сообщений.</w:t>
            </w:r>
          </w:p>
        </w:tc>
      </w:tr>
    </w:tbl>
    <w:p w:rsidR="00405864" w:rsidRPr="00F14975" w:rsidRDefault="00405864" w:rsidP="428B458F">
      <w:pPr>
        <w:rPr>
          <w:vanish/>
          <w:lang w:val="ru-RU"/>
        </w:rPr>
      </w:pPr>
      <w:r w:rsidRPr="00F14975">
        <w:rPr>
          <w:vanish/>
          <w:lang w:val="ru-RU"/>
        </w:rPr>
        <w:t>Приоритет некоторых сообщений от подсистем аппарата.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745"/>
        <w:gridCol w:w="6615"/>
      </w:tblGrid>
      <w:tr w:rsidR="00405864" w:rsidRPr="00252533" w:rsidTr="00252533">
        <w:trPr>
          <w:hidden/>
        </w:trPr>
        <w:tc>
          <w:tcPr>
            <w:tcW w:w="274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  <w:r w:rsidRPr="00252533">
              <w:rPr>
                <w:b/>
                <w:bCs/>
                <w:vanish/>
                <w:lang w:val="ru-RU"/>
              </w:rPr>
              <w:t>Priority</w:t>
            </w:r>
          </w:p>
        </w:tc>
        <w:tc>
          <w:tcPr>
            <w:tcW w:w="661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  <w:r w:rsidRPr="00252533">
              <w:rPr>
                <w:b/>
                <w:bCs/>
                <w:vanish/>
                <w:lang w:val="ru-RU"/>
              </w:rPr>
              <w:t>сообщения от</w:t>
            </w:r>
          </w:p>
        </w:tc>
      </w:tr>
      <w:tr w:rsidR="00405864" w:rsidRPr="00252533" w:rsidTr="00252533">
        <w:trPr>
          <w:hidden/>
        </w:trPr>
        <w:tc>
          <w:tcPr>
            <w:tcW w:w="274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</w:p>
        </w:tc>
        <w:tc>
          <w:tcPr>
            <w:tcW w:w="6615" w:type="dxa"/>
          </w:tcPr>
          <w:p w:rsidR="00405864" w:rsidRPr="00252533" w:rsidRDefault="00405864" w:rsidP="00252533">
            <w:pPr>
              <w:spacing w:after="0" w:line="240" w:lineRule="auto"/>
              <w:rPr>
                <w:vanish/>
              </w:rPr>
            </w:pPr>
            <w:r w:rsidRPr="00252533">
              <w:rPr>
                <w:vanish/>
                <w:lang w:val="ru-RU"/>
              </w:rPr>
              <w:t xml:space="preserve"> подсистемы синхронизации времени</w:t>
            </w:r>
          </w:p>
        </w:tc>
      </w:tr>
      <w:tr w:rsidR="00405864" w:rsidRPr="00252533" w:rsidTr="00252533">
        <w:trPr>
          <w:hidden/>
        </w:trPr>
        <w:tc>
          <w:tcPr>
            <w:tcW w:w="274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</w:p>
        </w:tc>
        <w:tc>
          <w:tcPr>
            <w:tcW w:w="6615" w:type="dxa"/>
          </w:tcPr>
          <w:p w:rsidR="00405864" w:rsidRPr="00252533" w:rsidRDefault="00405864" w:rsidP="00252533">
            <w:pPr>
              <w:spacing w:after="0" w:line="240" w:lineRule="auto"/>
              <w:rPr>
                <w:vanish/>
              </w:rPr>
            </w:pPr>
            <w:r w:rsidRPr="00252533">
              <w:rPr>
                <w:vanish/>
                <w:lang w:val="ru-RU"/>
              </w:rPr>
              <w:t>сетевой подсистемы</w:t>
            </w:r>
          </w:p>
        </w:tc>
      </w:tr>
      <w:tr w:rsidR="00405864" w:rsidRPr="00252533" w:rsidTr="00252533">
        <w:trPr>
          <w:hidden/>
        </w:trPr>
        <w:tc>
          <w:tcPr>
            <w:tcW w:w="274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</w:p>
        </w:tc>
        <w:tc>
          <w:tcPr>
            <w:tcW w:w="6615" w:type="dxa"/>
          </w:tcPr>
          <w:p w:rsidR="00405864" w:rsidRPr="00252533" w:rsidRDefault="00405864" w:rsidP="00252533">
            <w:pPr>
              <w:spacing w:after="0" w:line="240" w:lineRule="auto"/>
              <w:rPr>
                <w:vanish/>
              </w:rPr>
            </w:pPr>
            <w:r w:rsidRPr="00252533">
              <w:rPr>
                <w:vanish/>
                <w:lang w:val="ru-RU"/>
              </w:rPr>
              <w:t>GPRS модема</w:t>
            </w:r>
          </w:p>
        </w:tc>
      </w:tr>
      <w:tr w:rsidR="00405864" w:rsidRPr="00252533" w:rsidTr="00252533">
        <w:trPr>
          <w:hidden/>
        </w:trPr>
        <w:tc>
          <w:tcPr>
            <w:tcW w:w="274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</w:p>
        </w:tc>
        <w:tc>
          <w:tcPr>
            <w:tcW w:w="6615" w:type="dxa"/>
          </w:tcPr>
          <w:p w:rsidR="00405864" w:rsidRPr="00252533" w:rsidRDefault="00405864" w:rsidP="00252533">
            <w:pPr>
              <w:spacing w:after="0" w:line="240" w:lineRule="auto"/>
              <w:rPr>
                <w:vanish/>
              </w:rPr>
            </w:pPr>
            <w:r w:rsidRPr="00252533">
              <w:rPr>
                <w:vanish/>
                <w:lang w:val="ru-RU"/>
              </w:rPr>
              <w:t>загружаемого вебинтерфейса</w:t>
            </w:r>
          </w:p>
        </w:tc>
      </w:tr>
      <w:tr w:rsidR="00405864" w:rsidRPr="00252533" w:rsidTr="00252533">
        <w:trPr>
          <w:hidden/>
        </w:trPr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vanish/>
              </w:rPr>
            </w:pPr>
            <w:r w:rsidRPr="00252533">
              <w:rPr>
                <w:vanish/>
                <w:lang w:val="ru-RU"/>
              </w:rPr>
              <w:t>подсистемы печати</w:t>
            </w:r>
          </w:p>
        </w:tc>
      </w:tr>
      <w:tr w:rsidR="00405864" w:rsidRPr="00252533" w:rsidTr="00252533">
        <w:trPr>
          <w:hidden/>
        </w:trPr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vanish/>
              </w:rPr>
            </w:pP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vanish/>
                <w:lang w:val="ru-RU"/>
              </w:rPr>
            </w:pPr>
            <w:r w:rsidRPr="00252533">
              <w:rPr>
                <w:vanish/>
                <w:lang w:val="ru-RU"/>
              </w:rPr>
              <w:t>подсистемы аудита (регистрация пользователей (успешная, ошибочная), вход/выход в режим программирования)</w:t>
            </w:r>
          </w:p>
        </w:tc>
      </w:tr>
    </w:tbl>
    <w:p w:rsidR="00405864" w:rsidRPr="00C864E2" w:rsidRDefault="00405864" w:rsidP="428B458F">
      <w:pPr>
        <w:pStyle w:val="Heading2"/>
        <w:rPr>
          <w:lang w:val="ru-RU"/>
        </w:rPr>
      </w:pPr>
      <w:r w:rsidRPr="428B458F">
        <w:rPr>
          <w:lang w:val="ru-RU"/>
        </w:rPr>
        <w:t>Обнаружение аппарата по протоколу SSDP.</w:t>
      </w:r>
    </w:p>
    <w:p w:rsidR="00405864" w:rsidRPr="00E80554" w:rsidRDefault="00405864" w:rsidP="428B458F">
      <w:pPr>
        <w:rPr>
          <w:lang w:val="ru-RU"/>
        </w:rPr>
      </w:pPr>
      <w:r w:rsidRPr="428B458F">
        <w:rPr>
          <w:lang w:val="ru-RU"/>
        </w:rPr>
        <w:t xml:space="preserve">Устройство может быть обнаружено в сети по протоколу </w:t>
      </w:r>
      <w:hyperlink r:id="rId12">
        <w:r w:rsidRPr="428B458F">
          <w:rPr>
            <w:rStyle w:val="Hyperlink"/>
            <w:lang w:val="ru-RU"/>
          </w:rPr>
          <w:t>SSDP</w:t>
        </w:r>
      </w:hyperlink>
      <w:r w:rsidRPr="428B458F">
        <w:rPr>
          <w:lang w:val="ru-RU"/>
        </w:rPr>
        <w:t xml:space="preserve">. Для этого нужно послать UDP пакет на групповой адрес </w:t>
      </w:r>
      <w:r w:rsidRPr="00E80554">
        <w:rPr>
          <w:rFonts w:cs="Calibri"/>
          <w:b/>
          <w:bCs/>
          <w:lang w:val="ru-RU"/>
        </w:rPr>
        <w:t>239.255.255.250:1900</w:t>
      </w:r>
      <w:r w:rsidRPr="00E80554">
        <w:rPr>
          <w:rFonts w:cs="Calibri"/>
          <w:lang w:val="ru-RU"/>
        </w:rPr>
        <w:t>. Содержание пакета:</w:t>
      </w:r>
    </w:p>
    <w:p w:rsidR="00405864" w:rsidRDefault="00405864" w:rsidP="428B458F">
      <w:r w:rsidRPr="428B458F">
        <w:rPr>
          <w:rFonts w:ascii="Courier New" w:hAnsi="Courier New" w:cs="Courier New"/>
          <w:highlight w:val="yellow"/>
        </w:rPr>
        <w:t>M</w:t>
      </w:r>
      <w:r w:rsidRPr="00E80554">
        <w:rPr>
          <w:rFonts w:ascii="Courier New" w:hAnsi="Courier New" w:cs="Courier New"/>
          <w:highlight w:val="yellow"/>
          <w:lang w:val="ru-RU"/>
        </w:rPr>
        <w:t>-</w:t>
      </w:r>
      <w:r w:rsidRPr="428B458F">
        <w:rPr>
          <w:rFonts w:ascii="Courier New" w:hAnsi="Courier New" w:cs="Courier New"/>
          <w:highlight w:val="yellow"/>
        </w:rPr>
        <w:t>SEARCH</w:t>
      </w:r>
      <w:r w:rsidRPr="00E80554">
        <w:rPr>
          <w:rFonts w:ascii="Courier New" w:hAnsi="Courier New" w:cs="Courier New"/>
          <w:highlight w:val="yellow"/>
          <w:lang w:val="ru-RU"/>
        </w:rPr>
        <w:t xml:space="preserve"> * </w:t>
      </w:r>
      <w:r w:rsidRPr="428B458F">
        <w:rPr>
          <w:rFonts w:ascii="Courier New" w:hAnsi="Courier New" w:cs="Courier New"/>
          <w:highlight w:val="yellow"/>
        </w:rPr>
        <w:t>HTTP</w:t>
      </w:r>
      <w:r w:rsidRPr="00E80554">
        <w:rPr>
          <w:rFonts w:ascii="Courier New" w:hAnsi="Courier New" w:cs="Courier New"/>
          <w:highlight w:val="yellow"/>
          <w:lang w:val="ru-RU"/>
        </w:rPr>
        <w:t>/1.1</w:t>
      </w:r>
      <w:r w:rsidRPr="00E80554">
        <w:rPr>
          <w:lang w:val="ru-RU"/>
        </w:rPr>
        <w:br/>
      </w:r>
      <w:r w:rsidRPr="428B458F">
        <w:rPr>
          <w:rFonts w:ascii="Courier New" w:hAnsi="Courier New" w:cs="Courier New"/>
          <w:highlight w:val="yellow"/>
        </w:rPr>
        <w:t>Host</w:t>
      </w:r>
      <w:r w:rsidRPr="00E80554">
        <w:rPr>
          <w:rFonts w:ascii="Courier New" w:hAnsi="Courier New" w:cs="Courier New"/>
          <w:highlight w:val="yellow"/>
          <w:lang w:val="ru-RU"/>
        </w:rPr>
        <w:t>:239.255.255.250:1900</w:t>
      </w:r>
      <w:r w:rsidRPr="00E80554">
        <w:rPr>
          <w:lang w:val="ru-RU"/>
        </w:rPr>
        <w:br/>
      </w:r>
      <w:r w:rsidRPr="428B458F">
        <w:rPr>
          <w:rFonts w:ascii="Courier New" w:hAnsi="Courier New" w:cs="Courier New"/>
          <w:highlight w:val="yellow"/>
        </w:rPr>
        <w:t>ST</w:t>
      </w:r>
      <w:r w:rsidRPr="00E80554">
        <w:rPr>
          <w:rFonts w:ascii="Courier New" w:hAnsi="Courier New" w:cs="Courier New"/>
          <w:highlight w:val="yellow"/>
          <w:lang w:val="ru-RU"/>
        </w:rPr>
        <w:t>:</w:t>
      </w:r>
      <w:r w:rsidRPr="00E80554">
        <w:rPr>
          <w:rFonts w:ascii="Courier New" w:hAnsi="Courier New" w:cs="Courier New"/>
          <w:b/>
          <w:bCs/>
          <w:highlight w:val="yellow"/>
          <w:lang w:val="ru-RU"/>
        </w:rPr>
        <w:t>тип устройства</w:t>
      </w:r>
      <w:r w:rsidRPr="00E80554">
        <w:rPr>
          <w:lang w:val="ru-RU"/>
        </w:rPr>
        <w:br/>
      </w:r>
      <w:r w:rsidRPr="428B458F">
        <w:rPr>
          <w:rFonts w:ascii="Courier New" w:hAnsi="Courier New" w:cs="Courier New"/>
          <w:highlight w:val="yellow"/>
        </w:rPr>
        <w:t>Man</w:t>
      </w:r>
      <w:r w:rsidRPr="00E80554">
        <w:rPr>
          <w:rFonts w:ascii="Courier New" w:hAnsi="Courier New" w:cs="Courier New"/>
          <w:highlight w:val="yellow"/>
          <w:lang w:val="ru-RU"/>
        </w:rPr>
        <w:t>:"</w:t>
      </w:r>
      <w:r w:rsidRPr="428B458F">
        <w:rPr>
          <w:rFonts w:ascii="Courier New" w:hAnsi="Courier New" w:cs="Courier New"/>
          <w:highlight w:val="yellow"/>
        </w:rPr>
        <w:t>ssdp</w:t>
      </w:r>
      <w:r w:rsidRPr="00E80554">
        <w:rPr>
          <w:rFonts w:ascii="Courier New" w:hAnsi="Courier New" w:cs="Courier New"/>
          <w:highlight w:val="yellow"/>
          <w:lang w:val="ru-RU"/>
        </w:rPr>
        <w:t>:</w:t>
      </w:r>
      <w:r w:rsidRPr="428B458F">
        <w:rPr>
          <w:rFonts w:ascii="Courier New" w:hAnsi="Courier New" w:cs="Courier New"/>
          <w:highlight w:val="yellow"/>
        </w:rPr>
        <w:t>discover</w:t>
      </w:r>
      <w:r w:rsidRPr="00E80554">
        <w:rPr>
          <w:rFonts w:ascii="Courier New" w:hAnsi="Courier New" w:cs="Courier New"/>
          <w:highlight w:val="yellow"/>
          <w:lang w:val="ru-RU"/>
        </w:rPr>
        <w:t>"</w:t>
      </w:r>
      <w:r w:rsidRPr="00E80554">
        <w:rPr>
          <w:lang w:val="ru-RU"/>
        </w:rPr>
        <w:br/>
      </w:r>
      <w:r w:rsidRPr="428B458F">
        <w:rPr>
          <w:rFonts w:ascii="Courier New" w:hAnsi="Courier New" w:cs="Courier New"/>
          <w:highlight w:val="yellow"/>
        </w:rPr>
        <w:t>MX</w:t>
      </w:r>
      <w:r w:rsidRPr="00E80554">
        <w:rPr>
          <w:rFonts w:ascii="Courier New" w:hAnsi="Courier New" w:cs="Courier New"/>
          <w:highlight w:val="yellow"/>
          <w:lang w:val="ru-RU"/>
        </w:rPr>
        <w:t>:</w:t>
      </w:r>
      <w:r w:rsidRPr="00E80554">
        <w:rPr>
          <w:rFonts w:ascii="Courier New" w:hAnsi="Courier New" w:cs="Courier New"/>
          <w:b/>
          <w:bCs/>
          <w:highlight w:val="yellow"/>
          <w:lang w:val="ru-RU"/>
        </w:rPr>
        <w:t>таймаут</w:t>
      </w:r>
      <w:r w:rsidRPr="00E80554">
        <w:rPr>
          <w:lang w:val="ru-RU"/>
        </w:rPr>
        <w:br/>
      </w:r>
      <w:r w:rsidRPr="00E80554">
        <w:rPr>
          <w:lang w:val="ru-RU"/>
        </w:rPr>
        <w:br/>
      </w:r>
      <w:r w:rsidRPr="00E80554">
        <w:rPr>
          <w:rFonts w:cs="Calibri"/>
          <w:lang w:val="ru-RU"/>
        </w:rPr>
        <w:t xml:space="preserve">Таймаут указывается в секундах. </w:t>
      </w:r>
      <w:r w:rsidRPr="428B458F">
        <w:rPr>
          <w:rFonts w:cs="Calibri"/>
        </w:rPr>
        <w:t>Поддерживаются следующие типы устройств: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5280"/>
        <w:gridCol w:w="4080"/>
      </w:tblGrid>
      <w:tr w:rsidR="00405864" w:rsidRPr="00252533" w:rsidTr="00252533">
        <w:tc>
          <w:tcPr>
            <w:tcW w:w="528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</w:rPr>
              <w:t>Тип</w:t>
            </w:r>
          </w:p>
        </w:tc>
        <w:tc>
          <w:tcPr>
            <w:tcW w:w="408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</w:rPr>
              <w:t>Описание</w:t>
            </w:r>
          </w:p>
        </w:tc>
      </w:tr>
      <w:tr w:rsidR="00405864" w:rsidRPr="00252533" w:rsidTr="00252533">
        <w:tc>
          <w:tcPr>
            <w:tcW w:w="52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upnp:rootdevice</w:t>
            </w:r>
          </w:p>
        </w:tc>
        <w:tc>
          <w:tcPr>
            <w:tcW w:w="40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 xml:space="preserve">Все устройства работающие по </w:t>
            </w:r>
            <w:r w:rsidRPr="00252533">
              <w:rPr>
                <w:rFonts w:cs="Calibri"/>
              </w:rPr>
              <w:t>UPnP</w:t>
            </w:r>
            <w:r w:rsidRPr="00252533">
              <w:rPr>
                <w:rFonts w:cs="Calibri"/>
                <w:lang w:val="ru-RU"/>
              </w:rPr>
              <w:t xml:space="preserve">. Кроме кассовой техники на запрос могут ответить </w:t>
            </w:r>
            <w:r w:rsidRPr="00252533">
              <w:rPr>
                <w:rFonts w:cs="Calibri"/>
              </w:rPr>
              <w:t>UPnP</w:t>
            </w:r>
            <w:r w:rsidRPr="00252533">
              <w:rPr>
                <w:rFonts w:cs="Calibri"/>
                <w:lang w:val="ru-RU"/>
              </w:rPr>
              <w:t xml:space="preserve"> роутеры и устройства, проигрывающие мультимедиа, если они присутствуют в локальной сети.</w:t>
            </w:r>
          </w:p>
        </w:tc>
      </w:tr>
      <w:tr w:rsidR="00405864" w:rsidRPr="00252533" w:rsidTr="00252533">
        <w:tc>
          <w:tcPr>
            <w:tcW w:w="52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urn:help-micro.kiev.ua:device:ecr:1</w:t>
            </w:r>
          </w:p>
        </w:tc>
        <w:tc>
          <w:tcPr>
            <w:tcW w:w="40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Кассовые аппараты разработки Хелп Микро</w:t>
            </w:r>
          </w:p>
        </w:tc>
      </w:tr>
      <w:tr w:rsidR="00405864" w:rsidRPr="00252533" w:rsidTr="00252533">
        <w:tc>
          <w:tcPr>
            <w:tcW w:w="52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urn:help-micro.kiev.ua:device:uafpn:1</w:t>
            </w:r>
          </w:p>
        </w:tc>
        <w:tc>
          <w:tcPr>
            <w:tcW w:w="40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Фискальные регистраторы для Украины разработки Хелп Микро</w:t>
            </w:r>
          </w:p>
        </w:tc>
      </w:tr>
      <w:tr w:rsidR="00405864" w:rsidRPr="00252533" w:rsidTr="00252533">
        <w:tc>
          <w:tcPr>
            <w:tcW w:w="528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urn:help-micro.kiev.ua:device:webdev:1</w:t>
            </w:r>
          </w:p>
        </w:tc>
        <w:tc>
          <w:tcPr>
            <w:tcW w:w="40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Устройства с веб интерфейсом разработки Хелп Микро, включая и кассовые аппараты и фискальные регистраторы.</w:t>
            </w:r>
          </w:p>
        </w:tc>
      </w:tr>
    </w:tbl>
    <w:p w:rsidR="00405864" w:rsidRPr="00C864E2" w:rsidRDefault="00405864" w:rsidP="1A2EA72E">
      <w:pPr>
        <w:rPr>
          <w:lang w:val="ru-RU"/>
        </w:rPr>
      </w:pPr>
      <w:r w:rsidRPr="1A2EA72E">
        <w:rPr>
          <w:lang w:val="ru-RU"/>
        </w:rPr>
        <w:t xml:space="preserve">На этот пакет отправят ответ все устройства указанного типа. Если ответ начинается на </w:t>
      </w:r>
      <w:r w:rsidRPr="1A2EA72E">
        <w:rPr>
          <w:rFonts w:ascii="Courier New" w:hAnsi="Courier New" w:cs="Courier New"/>
        </w:rPr>
        <w:t>HTTP</w:t>
      </w:r>
      <w:r w:rsidRPr="00C864E2">
        <w:rPr>
          <w:rFonts w:ascii="Courier New" w:hAnsi="Courier New" w:cs="Courier New"/>
          <w:lang w:val="ru-RU"/>
        </w:rPr>
        <w:t xml:space="preserve">/1.1 200 </w:t>
      </w:r>
      <w:r w:rsidRPr="1A2EA72E">
        <w:rPr>
          <w:rFonts w:ascii="Courier New" w:hAnsi="Courier New" w:cs="Courier New"/>
        </w:rPr>
        <w:t>OK</w:t>
      </w:r>
      <w:r w:rsidRPr="00C864E2">
        <w:rPr>
          <w:lang w:val="ru-RU"/>
        </w:rPr>
        <w:t>, то</w:t>
      </w:r>
      <w:r w:rsidRPr="1A2EA72E">
        <w:rPr>
          <w:lang w:val="ru-RU"/>
        </w:rPr>
        <w:t xml:space="preserve"> по адресу, с которого он отослан, находится искомое устройство.                                                                    </w:t>
      </w:r>
    </w:p>
    <w:p w:rsidR="00405864" w:rsidRPr="00C864E2" w:rsidRDefault="00405864" w:rsidP="1A2EA72E">
      <w:pPr>
        <w:rPr>
          <w:lang w:val="ru-RU"/>
        </w:rPr>
      </w:pPr>
      <w:r w:rsidRPr="1A2EA72E">
        <w:rPr>
          <w:lang w:val="ru-RU"/>
        </w:rPr>
        <w:t xml:space="preserve">Ниже приводится текст класса Qt который издает соответствующий запрос и обрабатывает ответы. </w:t>
      </w:r>
    </w:p>
    <w:p w:rsidR="00405864" w:rsidRDefault="00405864" w:rsidP="428B458F">
      <w:r w:rsidRPr="1A2EA72E">
        <w:rPr>
          <w:rFonts w:ascii="Courier New" w:hAnsi="Courier New" w:cs="Courier New"/>
        </w:rPr>
        <w:t>class SsdpPacket : public QMap&lt;QString,QString&gt; {</w:t>
      </w:r>
      <w:r>
        <w:br/>
      </w:r>
      <w:r w:rsidRPr="1A2EA72E">
        <w:rPr>
          <w:rFonts w:ascii="Courier New" w:hAnsi="Courier New" w:cs="Courier New"/>
        </w:rPr>
        <w:t>public:</w:t>
      </w:r>
      <w:r>
        <w:br/>
      </w:r>
      <w:r w:rsidRPr="1A2EA72E">
        <w:rPr>
          <w:rFonts w:ascii="Courier New" w:hAnsi="Courier New" w:cs="Courier New"/>
        </w:rPr>
        <w:t xml:space="preserve">    SsdpPacket(QString msg);</w:t>
      </w:r>
      <w:r>
        <w:br/>
      </w:r>
      <w:r w:rsidRPr="1A2EA72E">
        <w:rPr>
          <w:rFonts w:ascii="Courier New" w:hAnsi="Courier New" w:cs="Courier New"/>
        </w:rPr>
        <w:t>};</w:t>
      </w:r>
      <w:r w:rsidRPr="00C864E2">
        <w:rPr>
          <w:rFonts w:ascii="Courier New" w:hAnsi="Courier New" w:cs="Courier New"/>
        </w:rPr>
        <w:t xml:space="preserve">                                                                   </w:t>
      </w:r>
      <w:r w:rsidRPr="1A2EA72E">
        <w:rPr>
          <w:rFonts w:ascii="Courier New" w:hAnsi="Courier New" w:cs="Courier New"/>
        </w:rPr>
        <w:t>class SsdpQuery : public QUdpSocket {</w:t>
      </w:r>
      <w:r>
        <w:br/>
      </w:r>
      <w:r w:rsidRPr="1A2EA72E">
        <w:rPr>
          <w:rFonts w:ascii="Courier New" w:hAnsi="Courier New" w:cs="Courier New"/>
        </w:rPr>
        <w:t xml:space="preserve">    Q_OBJECT</w:t>
      </w:r>
      <w:r>
        <w:br/>
      </w:r>
      <w:r w:rsidRPr="1A2EA72E">
        <w:rPr>
          <w:rFonts w:ascii="Courier New" w:hAnsi="Courier New" w:cs="Courier New"/>
        </w:rPr>
        <w:t>public:</w:t>
      </w:r>
      <w:r>
        <w:br/>
      </w:r>
      <w:r w:rsidRPr="1A2EA72E">
        <w:rPr>
          <w:rFonts w:ascii="Courier New" w:hAnsi="Courier New" w:cs="Courier New"/>
        </w:rPr>
        <w:t xml:space="preserve">    SsdpQuery(QString what, QObject* parent = 0);</w:t>
      </w:r>
      <w:r>
        <w:br/>
      </w:r>
      <w:r w:rsidRPr="1A2EA72E">
        <w:rPr>
          <w:rFonts w:ascii="Courier New" w:hAnsi="Courier New" w:cs="Courier New"/>
        </w:rPr>
        <w:t xml:space="preserve">    int send(int waitSec);</w:t>
      </w:r>
      <w:r>
        <w:br/>
      </w:r>
      <w:r w:rsidRPr="1A2EA72E">
        <w:rPr>
          <w:rFonts w:ascii="Courier New" w:hAnsi="Courier New" w:cs="Courier New"/>
        </w:rPr>
        <w:t>protected:</w:t>
      </w:r>
      <w:r>
        <w:br/>
      </w:r>
      <w:r w:rsidRPr="1A2EA72E">
        <w:rPr>
          <w:rFonts w:ascii="Courier New" w:hAnsi="Courier New" w:cs="Courier New"/>
        </w:rPr>
        <w:t xml:space="preserve">    QString name;</w:t>
      </w:r>
      <w:r>
        <w:br/>
      </w:r>
      <w:r w:rsidRPr="1A2EA72E">
        <w:rPr>
          <w:rFonts w:ascii="Courier New" w:hAnsi="Courier New" w:cs="Courier New"/>
        </w:rPr>
        <w:t>signals:</w:t>
      </w:r>
      <w:r>
        <w:br/>
      </w:r>
      <w:r w:rsidRPr="1A2EA72E">
        <w:rPr>
          <w:rFonts w:ascii="Courier New" w:hAnsi="Courier New" w:cs="Courier New"/>
        </w:rPr>
        <w:t xml:space="preserve">    void Notify(SsdpPacket* p);</w:t>
      </w:r>
      <w:r>
        <w:br/>
      </w:r>
      <w:r w:rsidRPr="1A2EA72E">
        <w:rPr>
          <w:rFonts w:ascii="Courier New" w:hAnsi="Courier New" w:cs="Courier New"/>
        </w:rPr>
        <w:t>private slots:</w:t>
      </w:r>
      <w:r>
        <w:br/>
      </w:r>
      <w:r w:rsidRPr="1A2EA72E">
        <w:rPr>
          <w:rFonts w:ascii="Courier New" w:hAnsi="Courier New" w:cs="Courier New"/>
        </w:rPr>
        <w:t xml:space="preserve">    void processDatagrams();</w:t>
      </w:r>
      <w:r>
        <w:br/>
      </w:r>
      <w:r w:rsidRPr="1A2EA72E">
        <w:rPr>
          <w:rFonts w:ascii="Courier New" w:hAnsi="Courier New" w:cs="Courier New"/>
        </w:rPr>
        <w:t>};    void processDatagrams();</w:t>
      </w:r>
      <w:r>
        <w:br/>
      </w:r>
      <w:r w:rsidRPr="1A2EA72E">
        <w:rPr>
          <w:rFonts w:ascii="Courier New" w:hAnsi="Courier New" w:cs="Courier New"/>
        </w:rPr>
        <w:t>};</w:t>
      </w:r>
    </w:p>
    <w:p w:rsidR="00405864" w:rsidRDefault="00405864" w:rsidP="428B458F">
      <w:r w:rsidRPr="1A2EA72E">
        <w:rPr>
          <w:rFonts w:ascii="Courier New" w:hAnsi="Courier New" w:cs="Courier New"/>
        </w:rPr>
        <w:t>SsdpPacket::SsdpPacket(QString msg) {</w:t>
      </w:r>
      <w:r>
        <w:br/>
      </w:r>
      <w:r w:rsidRPr="1A2EA72E">
        <w:rPr>
          <w:rFonts w:ascii="Courier New" w:hAnsi="Courier New" w:cs="Courier New"/>
        </w:rPr>
        <w:t xml:space="preserve">    QStringList l = msg.split("\r\n");</w:t>
      </w:r>
      <w:r>
        <w:br/>
      </w:r>
      <w:r w:rsidRPr="1A2EA72E">
        <w:rPr>
          <w:rFonts w:ascii="Courier New" w:hAnsi="Courier New" w:cs="Courier New"/>
        </w:rPr>
        <w:t xml:space="preserve">    foreach(const QString&amp; s, l) {</w:t>
      </w:r>
      <w:r>
        <w:br/>
      </w:r>
      <w:r w:rsidRPr="1A2EA72E">
        <w:rPr>
          <w:rFonts w:ascii="Courier New" w:hAnsi="Courier New" w:cs="Courier New"/>
        </w:rPr>
        <w:t xml:space="preserve">        QString key = s.section(": ",0,0).trimmed();</w:t>
      </w:r>
      <w:r>
        <w:br/>
      </w:r>
      <w:r w:rsidRPr="1A2EA72E">
        <w:rPr>
          <w:rFonts w:ascii="Courier New" w:hAnsi="Courier New" w:cs="Courier New"/>
        </w:rPr>
        <w:t xml:space="preserve">        QString val = s.section(": ",1,1).trimmed();</w:t>
      </w:r>
      <w:r>
        <w:br/>
      </w:r>
      <w:r w:rsidRPr="1A2EA72E">
        <w:rPr>
          <w:rFonts w:ascii="Courier New" w:hAnsi="Courier New" w:cs="Courier New"/>
        </w:rPr>
        <w:t xml:space="preserve">        if (val.length() &amp;&amp; key.length()) { insert(key,val);</w:t>
      </w:r>
      <w:r>
        <w:br/>
      </w:r>
      <w:r w:rsidRPr="1A2EA72E">
        <w:rPr>
          <w:rFonts w:ascii="Courier New" w:hAnsi="Courier New" w:cs="Courier New"/>
        </w:rPr>
        <w:t xml:space="preserve">        }</w:t>
      </w:r>
      <w:r>
        <w:br/>
      </w:r>
      <w:r w:rsidRPr="1A2EA72E">
        <w:rPr>
          <w:rFonts w:ascii="Courier New" w:hAnsi="Courier New" w:cs="Courier New"/>
        </w:rPr>
        <w:t xml:space="preserve">    }</w:t>
      </w:r>
      <w:r>
        <w:br/>
      </w:r>
      <w:r w:rsidRPr="1A2EA72E">
        <w:rPr>
          <w:rFonts w:ascii="Courier New" w:hAnsi="Courier New" w:cs="Courier New"/>
        </w:rPr>
        <w:t>}</w:t>
      </w:r>
      <w:r>
        <w:br/>
      </w:r>
      <w:r>
        <w:br/>
      </w:r>
      <w:r w:rsidRPr="1A2EA72E">
        <w:rPr>
          <w:rFonts w:ascii="Courier New" w:hAnsi="Courier New" w:cs="Courier New"/>
        </w:rPr>
        <w:t xml:space="preserve">SsdpQuery::SsdpQuery(QString what, QObject* parent):QUdpSocket(parent) { </w:t>
      </w:r>
      <w:r>
        <w:br/>
      </w:r>
      <w:r w:rsidRPr="1A2EA72E">
        <w:rPr>
          <w:rFonts w:ascii="Courier New" w:hAnsi="Courier New" w:cs="Courier New"/>
        </w:rPr>
        <w:t xml:space="preserve">    bool ret = bind(1901);</w:t>
      </w:r>
      <w:r>
        <w:br/>
      </w:r>
      <w:r w:rsidRPr="1A2EA72E">
        <w:rPr>
          <w:rFonts w:ascii="Courier New" w:hAnsi="Courier New" w:cs="Courier New"/>
        </w:rPr>
        <w:t xml:space="preserve">    ret = connect(this, SIGNAL(readyRead()), this, SLOT(processDatagrams()));</w:t>
      </w:r>
      <w:r>
        <w:br/>
      </w:r>
      <w:r w:rsidRPr="1A2EA72E">
        <w:rPr>
          <w:rFonts w:ascii="Courier New" w:hAnsi="Courier New" w:cs="Courier New"/>
        </w:rPr>
        <w:t xml:space="preserve">   name = what;</w:t>
      </w:r>
      <w:r>
        <w:br/>
      </w:r>
      <w:r w:rsidRPr="1A2EA72E">
        <w:rPr>
          <w:rFonts w:ascii="Courier New" w:hAnsi="Courier New" w:cs="Courier New"/>
        </w:rPr>
        <w:t>}</w:t>
      </w:r>
      <w:r>
        <w:br/>
      </w:r>
      <w:r>
        <w:br/>
      </w:r>
      <w:r w:rsidRPr="1A2EA72E">
        <w:rPr>
          <w:rFonts w:ascii="Courier New" w:hAnsi="Courier New" w:cs="Courier New"/>
        </w:rPr>
        <w:t>int SsdpQuery::send(int waitSec) {</w:t>
      </w:r>
      <w:r>
        <w:br/>
      </w:r>
      <w:r w:rsidRPr="1A2EA72E">
        <w:rPr>
          <w:rFonts w:ascii="Courier New" w:hAnsi="Courier New" w:cs="Courier New"/>
        </w:rPr>
        <w:t xml:space="preserve">    QHostAddress groupAddress = QHostAddress("239.255.255.250");</w:t>
      </w:r>
      <w:r>
        <w:br/>
      </w:r>
      <w:r w:rsidRPr="1A2EA72E">
        <w:rPr>
          <w:rFonts w:ascii="Courier New" w:hAnsi="Courier New" w:cs="Courier New"/>
        </w:rPr>
        <w:t xml:space="preserve">    QByteArray datagram = QString("M-SEARCH * HTTP/1.1\r\nHost:239.255.255.250:1900\r\nST:%1\r\nMan:\"ssdp:discover\"\r\nMX:%2\r\n\r\n").arg(name).arg(waitSec).toAscii();</w:t>
      </w:r>
      <w:r>
        <w:br/>
      </w:r>
      <w:r w:rsidRPr="1A2EA72E">
        <w:rPr>
          <w:rFonts w:ascii="Courier New" w:hAnsi="Courier New" w:cs="Courier New"/>
        </w:rPr>
        <w:t xml:space="preserve">    ret = writeDatagram(datagram.data(),datagram.size(),groupAddress,1900);</w:t>
      </w:r>
      <w:r>
        <w:br/>
      </w:r>
      <w:r w:rsidRPr="1A2EA72E">
        <w:rPr>
          <w:rFonts w:ascii="Courier New" w:hAnsi="Courier New" w:cs="Courier New"/>
        </w:rPr>
        <w:t>}</w:t>
      </w:r>
      <w:r>
        <w:br/>
      </w:r>
      <w:r>
        <w:br/>
      </w:r>
      <w:r w:rsidRPr="1A2EA72E">
        <w:rPr>
          <w:rFonts w:ascii="Courier New" w:hAnsi="Courier New" w:cs="Courier New"/>
        </w:rPr>
        <w:t>void SsdpQuery::processDatagrams() {</w:t>
      </w:r>
      <w:r>
        <w:br/>
      </w:r>
      <w:r w:rsidRPr="1A2EA72E">
        <w:rPr>
          <w:rFonts w:ascii="Courier New" w:hAnsi="Courier New" w:cs="Courier New"/>
        </w:rPr>
        <w:t xml:space="preserve">    while(hasPendingDatagrams()) {</w:t>
      </w:r>
      <w:r>
        <w:br/>
      </w:r>
      <w:r w:rsidRPr="1A2EA72E">
        <w:rPr>
          <w:rFonts w:ascii="Courier New" w:hAnsi="Courier New" w:cs="Courier New"/>
        </w:rPr>
        <w:t xml:space="preserve">        QByteArray datagram;</w:t>
      </w:r>
      <w:r>
        <w:br/>
      </w:r>
      <w:r w:rsidRPr="1A2EA72E">
        <w:rPr>
          <w:rFonts w:ascii="Courier New" w:hAnsi="Courier New" w:cs="Courier New"/>
        </w:rPr>
        <w:t xml:space="preserve">        datagram.resize(pendingDatagramSize());</w:t>
      </w:r>
      <w:r>
        <w:br/>
      </w:r>
      <w:r w:rsidRPr="1A2EA72E">
        <w:rPr>
          <w:rFonts w:ascii="Courier New" w:hAnsi="Courier New" w:cs="Courier New"/>
        </w:rPr>
        <w:t xml:space="preserve">        readDatagram(datagram.data(), datagram.size());</w:t>
      </w:r>
      <w:r>
        <w:br/>
      </w:r>
      <w:r w:rsidRPr="1A2EA72E">
        <w:rPr>
          <w:rFonts w:ascii="Courier New" w:hAnsi="Courier New" w:cs="Courier New"/>
        </w:rPr>
        <w:t xml:space="preserve">        if (datagram.indexOf("HTTP/1.1 200 OK\r\n")!=0) return;</w:t>
      </w:r>
    </w:p>
    <w:p w:rsidR="00405864" w:rsidRDefault="00405864" w:rsidP="428B458F">
      <w:r w:rsidRPr="1A2EA72E">
        <w:rPr>
          <w:rFonts w:ascii="Courier New" w:hAnsi="Courier New" w:cs="Courier New"/>
        </w:rPr>
        <w:t xml:space="preserve">        SsdpPacket *p = new SsdpPacket(datagram);</w:t>
      </w:r>
      <w:r>
        <w:br/>
      </w:r>
      <w:r w:rsidRPr="1A2EA72E">
        <w:rPr>
          <w:rFonts w:ascii="Courier New" w:hAnsi="Courier New" w:cs="Courier New"/>
        </w:rPr>
        <w:t xml:space="preserve">        if ((*p)["ST"].contains(name)) { emit Notify(p);</w:t>
      </w:r>
      <w:r>
        <w:br/>
      </w:r>
      <w:r w:rsidRPr="1A2EA72E">
        <w:rPr>
          <w:rFonts w:ascii="Courier New" w:hAnsi="Courier New" w:cs="Courier New"/>
        </w:rPr>
        <w:t xml:space="preserve">        } else { delete p;</w:t>
      </w:r>
      <w:r>
        <w:br/>
      </w:r>
      <w:r w:rsidRPr="1A2EA72E">
        <w:rPr>
          <w:rFonts w:ascii="Courier New" w:hAnsi="Courier New" w:cs="Courier New"/>
        </w:rPr>
        <w:t xml:space="preserve">        }</w:t>
      </w:r>
      <w:r>
        <w:br/>
      </w:r>
      <w:r w:rsidRPr="1A2EA72E">
        <w:rPr>
          <w:rFonts w:ascii="Courier New" w:hAnsi="Courier New" w:cs="Courier New"/>
        </w:rPr>
        <w:t xml:space="preserve">    }</w:t>
      </w:r>
      <w:r>
        <w:br/>
      </w:r>
      <w:r w:rsidRPr="1A2EA72E">
        <w:rPr>
          <w:rFonts w:ascii="Courier New" w:hAnsi="Courier New" w:cs="Courier New"/>
        </w:rPr>
        <w:t>}</w:t>
      </w:r>
      <w:r>
        <w:br/>
      </w:r>
    </w:p>
    <w:p w:rsidR="00405864" w:rsidRPr="00C864E2" w:rsidRDefault="00405864" w:rsidP="1A2EA72E">
      <w:pPr>
        <w:pStyle w:val="Heading2"/>
        <w:rPr>
          <w:lang w:val="ru-RU"/>
        </w:rPr>
      </w:pPr>
      <w:r w:rsidRPr="00C864E2">
        <w:rPr>
          <w:lang w:val="ru-RU"/>
        </w:rPr>
        <w:t>Настройка видов оплат.</w:t>
      </w:r>
    </w:p>
    <w:p w:rsidR="00405864" w:rsidRDefault="00405864" w:rsidP="1A2EA72E">
      <w:r w:rsidRPr="00C864E2">
        <w:rPr>
          <w:lang w:val="ru-RU"/>
        </w:rPr>
        <w:t xml:space="preserve">Настройка видов оплат производится в таблице </w:t>
      </w:r>
      <w:r w:rsidRPr="00C864E2">
        <w:rPr>
          <w:rFonts w:ascii="Courier New" w:hAnsi="Courier New" w:cs="Courier New"/>
          <w:lang w:val="ru-RU"/>
        </w:rPr>
        <w:t>/</w:t>
      </w:r>
      <w:r w:rsidRPr="1A2EA72E">
        <w:rPr>
          <w:rFonts w:ascii="Courier New" w:hAnsi="Courier New" w:cs="Courier New"/>
        </w:rPr>
        <w:t>cgi</w:t>
      </w:r>
      <w:r w:rsidRPr="00C864E2">
        <w:rPr>
          <w:rFonts w:ascii="Courier New" w:hAnsi="Courier New" w:cs="Courier New"/>
          <w:lang w:val="ru-RU"/>
        </w:rPr>
        <w:t>/</w:t>
      </w:r>
      <w:r w:rsidRPr="1A2EA72E">
        <w:rPr>
          <w:rFonts w:ascii="Courier New" w:hAnsi="Courier New" w:cs="Courier New"/>
        </w:rPr>
        <w:t>tbl</w:t>
      </w:r>
      <w:r w:rsidRPr="00C864E2">
        <w:rPr>
          <w:rFonts w:ascii="Courier New" w:hAnsi="Courier New" w:cs="Courier New"/>
          <w:lang w:val="ru-RU"/>
        </w:rPr>
        <w:t>/</w:t>
      </w:r>
      <w:r w:rsidRPr="1A2EA72E">
        <w:rPr>
          <w:rFonts w:ascii="Courier New" w:hAnsi="Courier New" w:cs="Courier New"/>
        </w:rPr>
        <w:t>Pay</w:t>
      </w:r>
      <w:r w:rsidRPr="00C864E2">
        <w:rPr>
          <w:lang w:val="ru-RU"/>
        </w:rPr>
        <w:t xml:space="preserve">. Таблицу можно изменять только при пустой ленте продаж. </w:t>
      </w:r>
      <w:r>
        <w:t>В таблице присутствуют следующие поля: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2085"/>
        <w:gridCol w:w="7275"/>
      </w:tblGrid>
      <w:tr w:rsidR="00405864" w:rsidRPr="00252533" w:rsidTr="00252533">
        <w:tc>
          <w:tcPr>
            <w:tcW w:w="208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Поле</w:t>
            </w:r>
          </w:p>
        </w:tc>
        <w:tc>
          <w:tcPr>
            <w:tcW w:w="727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208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id</w:t>
            </w:r>
          </w:p>
        </w:tc>
        <w:tc>
          <w:tcPr>
            <w:tcW w:w="72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Порядковый номер вида оплаты</w:t>
            </w:r>
          </w:p>
        </w:tc>
      </w:tr>
      <w:tr w:rsidR="00405864" w:rsidRPr="00252533" w:rsidTr="00252533">
        <w:tc>
          <w:tcPr>
            <w:tcW w:w="208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Param</w:t>
            </w:r>
          </w:p>
        </w:tc>
        <w:tc>
          <w:tcPr>
            <w:tcW w:w="72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Флаги свойств оплаты</w:t>
            </w:r>
          </w:p>
          <w:tbl>
            <w:tblPr>
              <w:tblW w:w="0" w:type="auto"/>
              <w:tblBorders>
                <w:top w:val="single" w:sz="4" w:space="0" w:color="B8CCE4"/>
                <w:left w:val="single" w:sz="4" w:space="0" w:color="B8CCE4"/>
                <w:bottom w:val="single" w:sz="4" w:space="0" w:color="B8CCE4"/>
                <w:right w:val="single" w:sz="4" w:space="0" w:color="B8CCE4"/>
                <w:insideH w:val="single" w:sz="4" w:space="0" w:color="B8CCE4"/>
                <w:insideV w:val="single" w:sz="4" w:space="0" w:color="B8CCE4"/>
              </w:tblBorders>
              <w:tblLook w:val="00A0"/>
            </w:tblPr>
            <w:tblGrid>
              <w:gridCol w:w="1495"/>
              <w:gridCol w:w="5554"/>
            </w:tblGrid>
            <w:tr w:rsidR="00405864" w:rsidRPr="00252533" w:rsidTr="00252533">
              <w:tc>
                <w:tcPr>
                  <w:tcW w:w="1500" w:type="dxa"/>
                  <w:tcBorders>
                    <w:top w:val="single" w:sz="4" w:space="0" w:color="B8CCE4"/>
                    <w:left w:val="single" w:sz="4" w:space="0" w:color="B8CCE4"/>
                    <w:bottom w:val="single" w:sz="12" w:space="0" w:color="95B3D7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</w:rPr>
                    <w:t>Величина</w:t>
                  </w:r>
                </w:p>
              </w:tc>
              <w:tc>
                <w:tcPr>
                  <w:tcW w:w="5610" w:type="dxa"/>
                  <w:tcBorders>
                    <w:top w:val="single" w:sz="4" w:space="0" w:color="B8CCE4"/>
                    <w:left w:val="single" w:sz="4" w:space="0" w:color="B8CCE4"/>
                    <w:bottom w:val="single" w:sz="12" w:space="0" w:color="95B3D7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</w:rPr>
                    <w:t>Описание</w:t>
                  </w:r>
                </w:p>
              </w:tc>
            </w:tr>
            <w:tr w:rsidR="00405864" w:rsidRPr="00252533" w:rsidTr="00252533">
              <w:tc>
                <w:tcPr>
                  <w:tcW w:w="150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1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</w:pPr>
                  <w:r w:rsidRPr="00252533">
                    <w:t>вид оплаты разрешен</w:t>
                  </w:r>
                </w:p>
              </w:tc>
            </w:tr>
            <w:tr w:rsidR="00405864" w:rsidRPr="00252533" w:rsidTr="00252533">
              <w:tc>
                <w:tcPr>
                  <w:tcW w:w="150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61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lang w:val="ru-RU"/>
                    </w:rPr>
                  </w:pPr>
                  <w:r w:rsidRPr="00252533">
                    <w:rPr>
                      <w:lang w:val="ru-RU"/>
                    </w:rPr>
                    <w:t>по виду оплаты возможна сдача</w:t>
                  </w:r>
                </w:p>
              </w:tc>
            </w:tr>
            <w:tr w:rsidR="00405864" w:rsidRPr="00252533" w:rsidTr="00252533">
              <w:tc>
                <w:tcPr>
                  <w:tcW w:w="150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</w:rPr>
                    <w:t>16</w:t>
                  </w:r>
                </w:p>
              </w:tc>
              <w:tc>
                <w:tcPr>
                  <w:tcW w:w="561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lang w:val="ru-RU"/>
                    </w:rPr>
                  </w:pPr>
                  <w:r w:rsidRPr="00252533">
                    <w:rPr>
                      <w:lang w:val="ru-RU"/>
                    </w:rPr>
                    <w:t>вид оплаты не лежит в сейфе</w:t>
                  </w:r>
                </w:p>
              </w:tc>
            </w:tr>
            <w:tr w:rsidR="00405864" w:rsidRPr="00252533" w:rsidTr="00252533">
              <w:tc>
                <w:tcPr>
                  <w:tcW w:w="150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52533">
                    <w:rPr>
                      <w:b/>
                      <w:bCs/>
                    </w:rPr>
                    <w:t>32</w:t>
                  </w:r>
                </w:p>
              </w:tc>
              <w:tc>
                <w:tcPr>
                  <w:tcW w:w="561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lang w:val="ru-RU"/>
                    </w:rPr>
                  </w:pPr>
                  <w:r w:rsidRPr="00252533">
                    <w:rPr>
                      <w:lang w:val="ru-RU"/>
                    </w:rPr>
                    <w:t>вид оплаты может использоваться для оплаты возвратных чеков</w:t>
                  </w:r>
                </w:p>
              </w:tc>
            </w:tr>
            <w:tr w:rsidR="00405864" w:rsidRPr="00252533" w:rsidTr="00252533">
              <w:tc>
                <w:tcPr>
                  <w:tcW w:w="150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b/>
                      <w:bCs/>
                      <w:lang w:val="ru-RU"/>
                    </w:rPr>
                  </w:pPr>
                  <w:r w:rsidRPr="00252533">
                    <w:rPr>
                      <w:b/>
                      <w:bCs/>
                      <w:lang w:val="ru-RU"/>
                    </w:rPr>
                    <w:t>64</w:t>
                  </w:r>
                </w:p>
              </w:tc>
              <w:tc>
                <w:tcPr>
                  <w:tcW w:w="5610" w:type="dxa"/>
                  <w:tcBorders>
                    <w:top w:val="single" w:sz="4" w:space="0" w:color="B8CCE4"/>
                    <w:left w:val="single" w:sz="4" w:space="0" w:color="B8CCE4"/>
                    <w:bottom w:val="single" w:sz="4" w:space="0" w:color="B8CCE4"/>
                    <w:right w:val="single" w:sz="4" w:space="0" w:color="B8CCE4"/>
                  </w:tcBorders>
                </w:tcPr>
                <w:p w:rsidR="00405864" w:rsidRPr="00252533" w:rsidRDefault="00405864" w:rsidP="00252533">
                  <w:pPr>
                    <w:spacing w:after="0" w:line="240" w:lineRule="auto"/>
                    <w:rPr>
                      <w:lang w:val="ru-RU"/>
                    </w:rPr>
                  </w:pPr>
                  <w:r w:rsidRPr="00252533">
                    <w:rPr>
                      <w:lang w:val="ru-RU"/>
                    </w:rPr>
                    <w:t>безналичный вид оплаты</w:t>
                  </w:r>
                </w:p>
              </w:tc>
            </w:tr>
          </w:tbl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Значение поля является суммой необходимых флагов</w:t>
            </w:r>
          </w:p>
        </w:tc>
      </w:tr>
      <w:tr w:rsidR="00405864" w:rsidRPr="00252533" w:rsidTr="00252533">
        <w:tc>
          <w:tcPr>
            <w:tcW w:w="208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Name</w:t>
            </w:r>
          </w:p>
        </w:tc>
        <w:tc>
          <w:tcPr>
            <w:tcW w:w="727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Название вида оплаты</w:t>
            </w:r>
          </w:p>
        </w:tc>
      </w:tr>
    </w:tbl>
    <w:p w:rsidR="00405864" w:rsidRPr="00BF48D2" w:rsidRDefault="00405864" w:rsidP="1A2EA72E">
      <w:pPr>
        <w:pStyle w:val="Heading2"/>
        <w:rPr>
          <w:lang w:val="ru-RU"/>
        </w:rPr>
      </w:pPr>
      <w:r w:rsidRPr="00BF48D2">
        <w:rPr>
          <w:lang w:val="ru-RU"/>
        </w:rPr>
        <w:t>Настройка внешнего вида чека.</w:t>
      </w:r>
    </w:p>
    <w:p w:rsidR="00405864" w:rsidRPr="00BF48D2" w:rsidRDefault="00405864" w:rsidP="1A2EA72E">
      <w:pPr>
        <w:pStyle w:val="Heading3"/>
        <w:rPr>
          <w:lang w:val="ru-RU"/>
        </w:rPr>
      </w:pPr>
      <w:r w:rsidRPr="00BF48D2">
        <w:rPr>
          <w:lang w:val="ru-RU"/>
        </w:rPr>
        <w:t xml:space="preserve">Таблицы </w:t>
      </w:r>
      <w:r>
        <w:t>Hdr</w:t>
      </w:r>
      <w:r w:rsidRPr="00BF48D2">
        <w:rPr>
          <w:lang w:val="ru-RU"/>
        </w:rPr>
        <w:t>/</w:t>
      </w:r>
      <w:r>
        <w:t>Ftr</w:t>
      </w:r>
      <w:r w:rsidRPr="00BF48D2">
        <w:rPr>
          <w:lang w:val="ru-RU"/>
        </w:rPr>
        <w:t>.</w:t>
      </w:r>
    </w:p>
    <w:p w:rsidR="00405864" w:rsidRPr="00C864E2" w:rsidRDefault="00405864" w:rsidP="1A2EA72E">
      <w:pPr>
        <w:rPr>
          <w:lang w:val="ru-RU"/>
        </w:rPr>
      </w:pPr>
      <w:r w:rsidRPr="00C864E2">
        <w:rPr>
          <w:lang w:val="ru-RU"/>
        </w:rPr>
        <w:t>Таблицы заголовка чека (/</w:t>
      </w:r>
      <w:r>
        <w:t>cgi</w:t>
      </w:r>
      <w:r w:rsidRPr="00C864E2">
        <w:rPr>
          <w:lang w:val="ru-RU"/>
        </w:rPr>
        <w:t>/</w:t>
      </w:r>
      <w:r>
        <w:t>tbl</w:t>
      </w:r>
      <w:r w:rsidRPr="00C864E2">
        <w:rPr>
          <w:lang w:val="ru-RU"/>
        </w:rPr>
        <w:t>/</w:t>
      </w:r>
      <w:r>
        <w:t>Hdr</w:t>
      </w:r>
      <w:r w:rsidRPr="00C864E2">
        <w:rPr>
          <w:lang w:val="ru-RU"/>
        </w:rPr>
        <w:t>) и таблица окончания чека (/</w:t>
      </w:r>
      <w:r>
        <w:t>cgi</w:t>
      </w:r>
      <w:r w:rsidRPr="00C864E2">
        <w:rPr>
          <w:lang w:val="ru-RU"/>
        </w:rPr>
        <w:t>/</w:t>
      </w:r>
      <w:r>
        <w:t>tbl</w:t>
      </w:r>
      <w:r w:rsidRPr="00C864E2">
        <w:rPr>
          <w:lang w:val="ru-RU"/>
        </w:rPr>
        <w:t>/</w:t>
      </w:r>
      <w:r>
        <w:t>Ftr</w:t>
      </w:r>
      <w:r w:rsidRPr="00C864E2">
        <w:rPr>
          <w:lang w:val="ru-RU"/>
        </w:rPr>
        <w:t>) используются для формирования соответствующих частей чека и имеют следующую структуру: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110"/>
        <w:gridCol w:w="8250"/>
      </w:tblGrid>
      <w:tr w:rsidR="00405864" w:rsidRPr="00252533" w:rsidTr="00252533">
        <w:tc>
          <w:tcPr>
            <w:tcW w:w="111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Поле</w:t>
            </w:r>
          </w:p>
        </w:tc>
        <w:tc>
          <w:tcPr>
            <w:tcW w:w="825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id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номер строки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Param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1 - обычный шрифт. 2 - выделеный шрифт.</w:t>
            </w:r>
          </w:p>
        </w:tc>
      </w:tr>
      <w:tr w:rsidR="00405864" w:rsidRPr="00252533" w:rsidTr="00252533">
        <w:tc>
          <w:tcPr>
            <w:tcW w:w="111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Line</w:t>
            </w:r>
          </w:p>
        </w:tc>
        <w:tc>
          <w:tcPr>
            <w:tcW w:w="825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Текст строки</w:t>
            </w:r>
          </w:p>
        </w:tc>
      </w:tr>
    </w:tbl>
    <w:p w:rsidR="00405864" w:rsidRPr="00C864E2" w:rsidRDefault="00405864" w:rsidP="1A2EA72E">
      <w:pPr>
        <w:rPr>
          <w:lang w:val="ru-RU"/>
        </w:rPr>
      </w:pPr>
      <w:r w:rsidRPr="00C864E2">
        <w:rPr>
          <w:lang w:val="ru-RU"/>
        </w:rPr>
        <w:t>Таблицы можно изменять только при пустой ленте продаж.</w:t>
      </w:r>
    </w:p>
    <w:p w:rsidR="00405864" w:rsidRPr="00F70B8C" w:rsidRDefault="00405864" w:rsidP="1A2EA72E">
      <w:pPr>
        <w:pStyle w:val="Heading3"/>
        <w:rPr>
          <w:lang w:val="ru-RU"/>
        </w:rPr>
      </w:pPr>
      <w:r w:rsidRPr="00F70B8C">
        <w:rPr>
          <w:lang w:val="ru-RU"/>
        </w:rPr>
        <w:t>Логотип.</w:t>
      </w:r>
    </w:p>
    <w:p w:rsidR="00405864" w:rsidRPr="00F70B8C" w:rsidRDefault="00405864" w:rsidP="1A2EA72E">
      <w:pPr>
        <w:rPr>
          <w:lang w:val="ru-RU"/>
        </w:rPr>
      </w:pPr>
      <w:r w:rsidRPr="00F70B8C">
        <w:rPr>
          <w:lang w:val="ru-RU"/>
        </w:rPr>
        <w:t xml:space="preserve">Ресурс </w:t>
      </w:r>
      <w:r w:rsidRPr="00F70B8C">
        <w:rPr>
          <w:rFonts w:ascii="Courier New" w:hAnsi="Courier New" w:cs="Courier New"/>
          <w:lang w:val="ru-RU"/>
        </w:rPr>
        <w:t>/</w:t>
      </w:r>
      <w:r w:rsidRPr="00F70B8C">
        <w:rPr>
          <w:rFonts w:ascii="Courier New" w:hAnsi="Courier New" w:cs="Courier New"/>
        </w:rPr>
        <w:t>cgi</w:t>
      </w:r>
      <w:r w:rsidRPr="00F70B8C">
        <w:rPr>
          <w:rFonts w:ascii="Courier New" w:hAnsi="Courier New" w:cs="Courier New"/>
          <w:lang w:val="ru-RU"/>
        </w:rPr>
        <w:t>/</w:t>
      </w:r>
      <w:r w:rsidRPr="00F70B8C">
        <w:rPr>
          <w:rFonts w:ascii="Courier New" w:hAnsi="Courier New" w:cs="Courier New"/>
        </w:rPr>
        <w:t>logo</w:t>
      </w:r>
      <w:r w:rsidRPr="00F70B8C">
        <w:rPr>
          <w:rFonts w:ascii="Courier New" w:hAnsi="Courier New" w:cs="Courier New"/>
          <w:lang w:val="ru-RU"/>
        </w:rPr>
        <w:t>.</w:t>
      </w:r>
      <w:r w:rsidRPr="00F70B8C">
        <w:rPr>
          <w:rFonts w:ascii="Courier New" w:hAnsi="Courier New" w:cs="Courier New"/>
        </w:rPr>
        <w:t>bmp</w:t>
      </w:r>
      <w:r w:rsidRPr="00F70B8C">
        <w:rPr>
          <w:lang w:val="ru-RU"/>
        </w:rPr>
        <w:t xml:space="preserve"> позволяет загрузить в него </w:t>
      </w:r>
      <w:r w:rsidRPr="00F70B8C">
        <w:t>HTTP</w:t>
      </w:r>
      <w:r w:rsidRPr="00F70B8C">
        <w:rPr>
          <w:lang w:val="ru-RU"/>
        </w:rPr>
        <w:t xml:space="preserve"> методом </w:t>
      </w:r>
      <w:r w:rsidRPr="00F70B8C">
        <w:t>POST</w:t>
      </w:r>
      <w:r w:rsidRPr="00F70B8C">
        <w:rPr>
          <w:lang w:val="ru-RU"/>
        </w:rPr>
        <w:t xml:space="preserve"> монохромный рисунок в формате </w:t>
      </w:r>
      <w:r w:rsidRPr="00F70B8C">
        <w:t>BMP</w:t>
      </w:r>
      <w:r w:rsidRPr="00F70B8C">
        <w:rPr>
          <w:lang w:val="ru-RU"/>
        </w:rPr>
        <w:t xml:space="preserve"> который будет использоваться в качестве графического логотипа чека. </w:t>
      </w:r>
      <w:r w:rsidRPr="00F70B8C">
        <w:t>HTTP</w:t>
      </w:r>
      <w:r w:rsidRPr="00F70B8C">
        <w:rPr>
          <w:lang w:val="ru-RU"/>
        </w:rPr>
        <w:t xml:space="preserve"> методом </w:t>
      </w:r>
      <w:r w:rsidRPr="00F70B8C">
        <w:t>GET</w:t>
      </w:r>
      <w:r w:rsidRPr="00F70B8C">
        <w:rPr>
          <w:lang w:val="ru-RU"/>
        </w:rPr>
        <w:t xml:space="preserve"> можно выкачать текущий используемый логотип. Размеры загружаемого рисунка не должны превышать размеры рисунка, который возвращается кассой.</w:t>
      </w:r>
    </w:p>
    <w:p w:rsidR="00405864" w:rsidRPr="00C864E2" w:rsidRDefault="00405864" w:rsidP="0B34B188">
      <w:pPr>
        <w:pStyle w:val="Heading3"/>
        <w:rPr>
          <w:lang w:val="ru-RU"/>
        </w:rPr>
      </w:pPr>
      <w:r w:rsidRPr="00C864E2">
        <w:rPr>
          <w:lang w:val="ru-RU"/>
        </w:rPr>
        <w:t>Настройка принтера.</w:t>
      </w:r>
    </w:p>
    <w:p w:rsidR="00405864" w:rsidRPr="00C864E2" w:rsidRDefault="00405864" w:rsidP="0B34B188">
      <w:pPr>
        <w:rPr>
          <w:lang w:val="ru-RU"/>
        </w:rPr>
      </w:pPr>
      <w:r w:rsidRPr="00C864E2">
        <w:rPr>
          <w:lang w:val="ru-RU"/>
        </w:rPr>
        <w:t>Настройка контрастности (</w:t>
      </w:r>
      <w:r w:rsidRPr="0B34B188">
        <w:rPr>
          <w:b/>
          <w:bCs/>
        </w:rPr>
        <w:t>PrContr</w:t>
      </w:r>
      <w:r w:rsidRPr="00C864E2">
        <w:rPr>
          <w:lang w:val="ru-RU"/>
        </w:rPr>
        <w:t>) и равномерности (</w:t>
      </w:r>
      <w:r w:rsidRPr="0B34B188">
        <w:rPr>
          <w:b/>
          <w:bCs/>
        </w:rPr>
        <w:t>PrEqual</w:t>
      </w:r>
      <w:r w:rsidRPr="00C864E2">
        <w:rPr>
          <w:lang w:val="ru-RU"/>
        </w:rPr>
        <w:t xml:space="preserve">) печати находятся в таблице </w:t>
      </w:r>
      <w:r w:rsidRPr="0B34B188">
        <w:rPr>
          <w:b/>
          <w:bCs/>
        </w:rPr>
        <w:t>Adm</w:t>
      </w:r>
      <w:r w:rsidRPr="00C864E2">
        <w:rPr>
          <w:lang w:val="ru-RU"/>
        </w:rPr>
        <w:t>.</w:t>
      </w:r>
    </w:p>
    <w:p w:rsidR="00405864" w:rsidRPr="00C864E2" w:rsidRDefault="00405864" w:rsidP="0B34B188">
      <w:pPr>
        <w:rPr>
          <w:lang w:val="ru-RU"/>
        </w:rPr>
      </w:pPr>
      <w:r w:rsidRPr="00C864E2">
        <w:rPr>
          <w:lang w:val="ru-RU"/>
        </w:rPr>
        <w:t xml:space="preserve">Некоторые флаги, влияющие на печать, находятся в таблице </w:t>
      </w:r>
      <w:r w:rsidRPr="0B34B188">
        <w:rPr>
          <w:b/>
          <w:bCs/>
        </w:rPr>
        <w:t>Flg</w:t>
      </w:r>
      <w:r w:rsidRPr="00C864E2">
        <w:rPr>
          <w:lang w:val="ru-RU"/>
        </w:rPr>
        <w:t>.</w:t>
      </w:r>
    </w:p>
    <w:p w:rsidR="00405864" w:rsidRDefault="00405864" w:rsidP="0B34B188">
      <w:r>
        <w:t xml:space="preserve">Поле </w:t>
      </w:r>
      <w:r w:rsidRPr="0B34B188">
        <w:rPr>
          <w:b/>
          <w:bCs/>
        </w:rPr>
        <w:t>PrintOff</w:t>
      </w:r>
      <w:r>
        <w:t>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95"/>
        <w:gridCol w:w="7965"/>
      </w:tblGrid>
      <w:tr w:rsidR="00405864" w:rsidRPr="00252533" w:rsidTr="00252533">
        <w:tc>
          <w:tcPr>
            <w:tcW w:w="139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Флаг</w:t>
            </w:r>
          </w:p>
        </w:tc>
        <w:tc>
          <w:tcPr>
            <w:tcW w:w="796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1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выключить принтер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печать заголовка следующего чека сразу после окончания печати предыдущего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включение обрезчика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использовать полную обрезку</w:t>
            </w:r>
          </w:p>
        </w:tc>
      </w:tr>
    </w:tbl>
    <w:p w:rsidR="00405864" w:rsidRPr="00C864E2" w:rsidRDefault="00405864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405864" w:rsidRDefault="00405864" w:rsidP="005D6972">
      <w:r>
        <w:t xml:space="preserve">Поле </w:t>
      </w:r>
      <w:r w:rsidRPr="0B34B188">
        <w:rPr>
          <w:b/>
          <w:bCs/>
        </w:rPr>
        <w:t>Flg</w:t>
      </w:r>
      <w:r>
        <w:rPr>
          <w:b/>
          <w:bCs/>
        </w:rPr>
        <w:t>1</w:t>
      </w:r>
      <w:r>
        <w:t>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95"/>
        <w:gridCol w:w="7965"/>
      </w:tblGrid>
      <w:tr w:rsidR="00405864" w:rsidRPr="00252533" w:rsidTr="00252533">
        <w:tc>
          <w:tcPr>
            <w:tcW w:w="139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Флаг</w:t>
            </w:r>
          </w:p>
        </w:tc>
        <w:tc>
          <w:tcPr>
            <w:tcW w:w="796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1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uk-UA"/>
              </w:rPr>
              <w:t>Следить за запасом товара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uk-UA"/>
              </w:rPr>
            </w:pPr>
            <w:r w:rsidRPr="00252533">
              <w:rPr>
                <w:b/>
                <w:bCs/>
                <w:lang w:val="uk-UA"/>
              </w:rPr>
              <w:t>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Следить за дробным количеством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uk-UA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16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Сортировать товары в отчетах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32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64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128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256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Разрешить продажи с 0-й ценой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512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Удалять после Z1 товары с 0-м запасом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1024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Удалять после Z1 все товары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2048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Сквизирование Z отчетов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4096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Автоматический вывод Z2 после </w:t>
            </w:r>
            <w:r w:rsidRPr="00252533">
              <w:t>Z</w:t>
            </w:r>
            <w:r w:rsidRPr="00252533">
              <w:rPr>
                <w:lang w:val="ru-RU"/>
              </w:rPr>
              <w:t>1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8192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16384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32768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</w:tbl>
    <w:p w:rsidR="00405864" w:rsidRPr="00C864E2" w:rsidRDefault="00405864" w:rsidP="005D6972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405864" w:rsidRPr="005D6972" w:rsidRDefault="00405864" w:rsidP="0B34B188">
      <w:pPr>
        <w:rPr>
          <w:lang w:val="ru-RU"/>
        </w:rPr>
      </w:pPr>
    </w:p>
    <w:p w:rsidR="00405864" w:rsidRDefault="00405864" w:rsidP="0B34B188">
      <w:r>
        <w:t xml:space="preserve">Поле </w:t>
      </w:r>
      <w:r w:rsidRPr="0B34B188">
        <w:rPr>
          <w:b/>
          <w:bCs/>
        </w:rPr>
        <w:t>Flg3</w:t>
      </w:r>
      <w:r>
        <w:t>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1395"/>
        <w:gridCol w:w="7965"/>
      </w:tblGrid>
      <w:tr w:rsidR="00405864" w:rsidRPr="00252533" w:rsidTr="00252533">
        <w:tc>
          <w:tcPr>
            <w:tcW w:w="139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Флаг</w:t>
            </w:r>
          </w:p>
        </w:tc>
        <w:tc>
          <w:tcPr>
            <w:tcW w:w="7965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Описание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Печатать код товара в чеке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Печатать имя отдела в чеке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Печатать номер отдела в чеке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16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выводить Z1 отчет без инкассации всех наличных денег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32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64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</w:t>
            </w:r>
            <w:r w:rsidRPr="00252533">
              <w:t>е печатать имя кассира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128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</w:rPr>
              <w:t>256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</w:t>
            </w:r>
            <w:r w:rsidRPr="00252533">
              <w:t>е печатать логотип</w:t>
            </w:r>
            <w:r w:rsidRPr="00252533">
              <w:rPr>
                <w:lang w:val="ru-RU"/>
              </w:rPr>
              <w:t xml:space="preserve"> пользователя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512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t>включить ресторанный режим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1024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Работа с заказами любым кассиром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2048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печатать копии заказов для разноса на кухню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4096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8192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16384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 используется</w:t>
            </w:r>
          </w:p>
        </w:tc>
      </w:tr>
      <w:tr w:rsidR="00405864" w:rsidRPr="00252533" w:rsidTr="00252533">
        <w:tc>
          <w:tcPr>
            <w:tcW w:w="1395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32768</w:t>
            </w:r>
          </w:p>
        </w:tc>
        <w:tc>
          <w:tcPr>
            <w:tcW w:w="7965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Печатать сумму налога после каждой продажи</w:t>
            </w:r>
          </w:p>
        </w:tc>
      </w:tr>
    </w:tbl>
    <w:p w:rsidR="00405864" w:rsidRPr="00C864E2" w:rsidRDefault="00405864" w:rsidP="0B34B188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405864" w:rsidRPr="00C864E2" w:rsidRDefault="00405864" w:rsidP="0B34B188">
      <w:pPr>
        <w:rPr>
          <w:lang w:val="ru-RU"/>
        </w:rPr>
      </w:pPr>
      <w:r w:rsidRPr="00C864E2">
        <w:rPr>
          <w:lang w:val="ru-RU"/>
        </w:rPr>
        <w:t xml:space="preserve">В поле </w:t>
      </w:r>
      <w:r w:rsidRPr="0B34B188">
        <w:rPr>
          <w:b/>
          <w:bCs/>
        </w:rPr>
        <w:t>Feed</w:t>
      </w:r>
      <w:r w:rsidRPr="00C864E2">
        <w:rPr>
          <w:lang w:val="ru-RU"/>
        </w:rPr>
        <w:t xml:space="preserve"> таблицы </w:t>
      </w:r>
      <w:r w:rsidRPr="0B34B188">
        <w:rPr>
          <w:b/>
          <w:bCs/>
        </w:rPr>
        <w:t>Flg</w:t>
      </w:r>
      <w:r w:rsidRPr="00C864E2">
        <w:rPr>
          <w:lang w:val="ru-RU"/>
        </w:rPr>
        <w:t xml:space="preserve"> указывается количество строк, которые принтер прогоняет между чеками.</w:t>
      </w:r>
    </w:p>
    <w:p w:rsidR="00405864" w:rsidRPr="00C864E2" w:rsidRDefault="00405864" w:rsidP="1A2EA72E">
      <w:pPr>
        <w:pStyle w:val="Heading2"/>
        <w:rPr>
          <w:lang w:val="ru-RU"/>
        </w:rPr>
      </w:pPr>
      <w:r w:rsidRPr="765F22ED">
        <w:rPr>
          <w:lang w:val="ru-RU"/>
        </w:rPr>
        <w:t>Печать и получение отчетов.</w:t>
      </w:r>
    </w:p>
    <w:p w:rsidR="00405864" w:rsidRPr="00C864E2" w:rsidRDefault="00405864" w:rsidP="1A2EA72E">
      <w:pPr>
        <w:rPr>
          <w:lang w:val="ru-RU"/>
        </w:rPr>
      </w:pPr>
      <w:r w:rsidRPr="1A2EA72E">
        <w:rPr>
          <w:lang w:val="ru-RU"/>
        </w:rPr>
        <w:t xml:space="preserve">Отчеты аппарата печатаются процедурой </w:t>
      </w:r>
      <w:r w:rsidRPr="1A2EA72E">
        <w:rPr>
          <w:rFonts w:ascii="Courier New" w:hAnsi="Courier New" w:cs="Courier New"/>
          <w:lang w:val="ru-RU"/>
        </w:rPr>
        <w:t>/cgi/proc/printreport?</w:t>
      </w:r>
      <w:r w:rsidRPr="1A2EA72E">
        <w:rPr>
          <w:rFonts w:ascii="Courier New" w:hAnsi="Courier New" w:cs="Courier New"/>
          <w:b/>
          <w:bCs/>
          <w:lang w:val="ru-RU"/>
        </w:rPr>
        <w:t>no</w:t>
      </w:r>
      <w:r w:rsidRPr="1A2EA72E">
        <w:rPr>
          <w:lang w:val="ru-RU"/>
        </w:rPr>
        <w:t xml:space="preserve">, где </w:t>
      </w:r>
      <w:r w:rsidRPr="1A2EA72E">
        <w:rPr>
          <w:b/>
          <w:bCs/>
          <w:lang w:val="ru-RU"/>
        </w:rPr>
        <w:t>no</w:t>
      </w:r>
      <w:r>
        <w:rPr>
          <w:lang w:val="ru-RU"/>
        </w:rPr>
        <w:t xml:space="preserve"> тип отчета</w:t>
      </w:r>
    </w:p>
    <w:p w:rsidR="00405864" w:rsidRPr="00F54269" w:rsidRDefault="00405864" w:rsidP="716E09B3">
      <w:pPr>
        <w:rPr>
          <w:lang w:val="ru-RU"/>
        </w:rPr>
      </w:pPr>
      <w:r w:rsidRPr="3F47A53F">
        <w:rPr>
          <w:lang w:val="ru-RU"/>
        </w:rPr>
        <w:t>Отчеты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из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фискальной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памяти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печатаются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процедурой</w:t>
      </w:r>
      <w:r w:rsidRPr="00F54269">
        <w:rPr>
          <w:lang w:val="ru-RU"/>
        </w:rPr>
        <w:t xml:space="preserve"> </w:t>
      </w:r>
      <w:r w:rsidRPr="00F54269">
        <w:rPr>
          <w:rFonts w:ascii="Courier New" w:hAnsi="Courier New" w:cs="Courier New"/>
          <w:lang w:val="ru-RU"/>
        </w:rPr>
        <w:t>/</w:t>
      </w:r>
      <w:r>
        <w:rPr>
          <w:rFonts w:ascii="Courier New" w:hAnsi="Courier New" w:cs="Courier New"/>
        </w:rPr>
        <w:t>c</w:t>
      </w:r>
      <w:r w:rsidRPr="3F47A53F">
        <w:rPr>
          <w:rFonts w:ascii="Courier New" w:hAnsi="Courier New" w:cs="Courier New"/>
        </w:rPr>
        <w:t>gi</w:t>
      </w:r>
      <w:r w:rsidRPr="00F54269">
        <w:rPr>
          <w:rFonts w:ascii="Courier New" w:hAnsi="Courier New" w:cs="Courier New"/>
          <w:lang w:val="ru-RU"/>
        </w:rPr>
        <w:t>/</w:t>
      </w:r>
      <w:r w:rsidRPr="3F47A53F">
        <w:rPr>
          <w:rFonts w:ascii="Courier New" w:hAnsi="Courier New" w:cs="Courier New"/>
        </w:rPr>
        <w:t>pro</w:t>
      </w:r>
      <w:r>
        <w:rPr>
          <w:rFonts w:ascii="Courier New" w:hAnsi="Courier New" w:cs="Courier New"/>
        </w:rPr>
        <w:t>c</w:t>
      </w:r>
      <w:r w:rsidRPr="00F54269">
        <w:rPr>
          <w:rFonts w:ascii="Courier New" w:hAnsi="Courier New" w:cs="Courier New"/>
          <w:lang w:val="ru-RU"/>
        </w:rPr>
        <w:t>/</w:t>
      </w:r>
      <w:r w:rsidRPr="3F47A53F">
        <w:rPr>
          <w:rFonts w:ascii="Courier New" w:hAnsi="Courier New" w:cs="Courier New"/>
        </w:rPr>
        <w:t>printfmreport</w:t>
      </w:r>
      <w:r w:rsidRPr="00F54269">
        <w:rPr>
          <w:rFonts w:ascii="Courier New" w:hAnsi="Courier New" w:cs="Courier New"/>
          <w:lang w:val="ru-RU"/>
        </w:rPr>
        <w:t>?</w:t>
      </w:r>
      <w:r w:rsidRPr="3F47A53F">
        <w:rPr>
          <w:rFonts w:ascii="Courier New" w:hAnsi="Courier New" w:cs="Courier New"/>
          <w:b/>
          <w:bCs/>
        </w:rPr>
        <w:t>RepID</w:t>
      </w:r>
      <w:r w:rsidRPr="00F54269">
        <w:rPr>
          <w:rFonts w:ascii="Courier New" w:hAnsi="Courier New" w:cs="Courier New"/>
          <w:b/>
          <w:bCs/>
          <w:lang w:val="ru-RU"/>
        </w:rPr>
        <w:t>&amp;</w:t>
      </w:r>
      <w:r w:rsidRPr="3F47A53F">
        <w:rPr>
          <w:rFonts w:ascii="Courier New" w:hAnsi="Courier New" w:cs="Courier New"/>
          <w:b/>
          <w:bCs/>
        </w:rPr>
        <w:t>BegDate</w:t>
      </w:r>
      <w:r w:rsidRPr="00F54269">
        <w:rPr>
          <w:rFonts w:ascii="Courier New" w:hAnsi="Courier New" w:cs="Courier New"/>
          <w:b/>
          <w:bCs/>
          <w:lang w:val="ru-RU"/>
        </w:rPr>
        <w:t>&amp;</w:t>
      </w:r>
      <w:r w:rsidRPr="3F47A53F">
        <w:rPr>
          <w:rFonts w:ascii="Courier New" w:hAnsi="Courier New" w:cs="Courier New"/>
          <w:b/>
          <w:bCs/>
        </w:rPr>
        <w:t>EndDate</w:t>
      </w:r>
      <w:r w:rsidRPr="00F54269">
        <w:rPr>
          <w:rFonts w:ascii="Courier New" w:hAnsi="Courier New" w:cs="Courier New"/>
          <w:b/>
          <w:bCs/>
          <w:lang w:val="ru-RU"/>
        </w:rPr>
        <w:t>&amp;</w:t>
      </w:r>
      <w:r w:rsidRPr="3F47A53F">
        <w:rPr>
          <w:rFonts w:ascii="Courier New" w:hAnsi="Courier New" w:cs="Courier New"/>
          <w:b/>
          <w:bCs/>
        </w:rPr>
        <w:t>BegZRep</w:t>
      </w:r>
      <w:r w:rsidRPr="00F54269">
        <w:rPr>
          <w:rFonts w:ascii="Courier New" w:hAnsi="Courier New" w:cs="Courier New"/>
          <w:b/>
          <w:bCs/>
          <w:lang w:val="ru-RU"/>
        </w:rPr>
        <w:t>&amp;</w:t>
      </w:r>
      <w:r w:rsidRPr="3F47A53F">
        <w:rPr>
          <w:rFonts w:ascii="Courier New" w:hAnsi="Courier New" w:cs="Courier New"/>
          <w:b/>
          <w:bCs/>
        </w:rPr>
        <w:t>EndZRep</w:t>
      </w:r>
      <w:r w:rsidRPr="00F54269">
        <w:rPr>
          <w:rFonts w:ascii="monospace" w:hAnsi="monospace" w:cs="monospace"/>
          <w:lang w:val="ru-RU"/>
        </w:rPr>
        <w:t xml:space="preserve">, </w:t>
      </w:r>
      <w:r w:rsidRPr="3F47A53F">
        <w:rPr>
          <w:rFonts w:ascii="monospace" w:hAnsi="monospace" w:cs="monospace"/>
          <w:lang w:val="ru-RU"/>
        </w:rPr>
        <w:t>где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00"/>
      </w:tblPr>
      <w:tblGrid>
        <w:gridCol w:w="2580"/>
        <w:gridCol w:w="6780"/>
      </w:tblGrid>
      <w:tr w:rsidR="00405864" w:rsidRPr="00252533" w:rsidTr="00252533">
        <w:tc>
          <w:tcPr>
            <w:tcW w:w="258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ascii="monospace" w:hAnsi="monospace" w:cs="monospace"/>
              </w:rPr>
              <w:t>RepID</w:t>
            </w:r>
          </w:p>
        </w:tc>
        <w:tc>
          <w:tcPr>
            <w:tcW w:w="67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Вид фискального отчета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1 - полный отчет по датам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2- полный отчет по номерам </w:t>
            </w:r>
            <w:r w:rsidRPr="00252533">
              <w:t>Z</w:t>
            </w:r>
            <w:r w:rsidRPr="00252533">
              <w:rPr>
                <w:lang w:val="ru-RU"/>
              </w:rPr>
              <w:t xml:space="preserve"> отчетов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3 - краткий отчет по датам</w:t>
            </w:r>
          </w:p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4 - краткий отчет по номерам </w:t>
            </w:r>
            <w:r w:rsidRPr="00252533">
              <w:t>Z</w:t>
            </w:r>
            <w:r w:rsidRPr="00252533">
              <w:rPr>
                <w:lang w:val="ru-RU"/>
              </w:rPr>
              <w:t xml:space="preserve"> отчетов</w:t>
            </w:r>
          </w:p>
        </w:tc>
      </w:tr>
      <w:tr w:rsidR="00405864" w:rsidRPr="00252533" w:rsidTr="00252533">
        <w:tc>
          <w:tcPr>
            <w:tcW w:w="258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ascii="monospace" w:hAnsi="monospace" w:cs="monospace"/>
              </w:rPr>
              <w:t>BegDate EndDate</w:t>
            </w:r>
          </w:p>
        </w:tc>
        <w:tc>
          <w:tcPr>
            <w:tcW w:w="67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Начальная и конечная дата отчета ( </w:t>
            </w:r>
            <w:r w:rsidRPr="00252533">
              <w:t>RepID</w:t>
            </w:r>
            <w:r w:rsidRPr="00252533">
              <w:rPr>
                <w:lang w:val="ru-RU"/>
              </w:rPr>
              <w:t xml:space="preserve">  1 или 3 )</w:t>
            </w:r>
          </w:p>
        </w:tc>
      </w:tr>
      <w:tr w:rsidR="00405864" w:rsidRPr="00252533" w:rsidTr="00252533">
        <w:tc>
          <w:tcPr>
            <w:tcW w:w="258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ascii="monospace" w:hAnsi="monospace" w:cs="monospace"/>
              </w:rPr>
              <w:t>BegZRep EndZRep</w:t>
            </w:r>
          </w:p>
        </w:tc>
        <w:tc>
          <w:tcPr>
            <w:tcW w:w="678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Начальный и конечный номер </w:t>
            </w:r>
            <w:r w:rsidRPr="00252533">
              <w:t>Z</w:t>
            </w:r>
            <w:r w:rsidRPr="00252533">
              <w:rPr>
                <w:lang w:val="ru-RU"/>
              </w:rPr>
              <w:t xml:space="preserve"> отчета (</w:t>
            </w:r>
            <w:r w:rsidRPr="00252533">
              <w:t>RepID</w:t>
            </w:r>
            <w:r w:rsidRPr="00252533">
              <w:rPr>
                <w:lang w:val="ru-RU"/>
              </w:rPr>
              <w:t xml:space="preserve"> 2 или 4)</w:t>
            </w:r>
          </w:p>
        </w:tc>
      </w:tr>
    </w:tbl>
    <w:p w:rsidR="00405864" w:rsidRPr="00FE781F" w:rsidRDefault="00405864" w:rsidP="716E09B3">
      <w:pPr>
        <w:rPr>
          <w:lang w:val="ru-RU"/>
        </w:rPr>
      </w:pPr>
    </w:p>
    <w:p w:rsidR="00405864" w:rsidRPr="00F70B8C" w:rsidRDefault="00405864" w:rsidP="765F22ED">
      <w:pPr>
        <w:rPr>
          <w:lang w:val="ru-RU"/>
        </w:rPr>
      </w:pPr>
      <w:r w:rsidRPr="765F22ED">
        <w:rPr>
          <w:lang w:val="ru-RU"/>
        </w:rPr>
        <w:t xml:space="preserve">Получить данные по остатку денег в кассе можно из ресурса </w:t>
      </w:r>
      <w:r w:rsidRPr="765F22ED">
        <w:rPr>
          <w:rFonts w:ascii="Courier New" w:hAnsi="Courier New" w:cs="Courier New"/>
          <w:lang w:val="ru-RU"/>
        </w:rPr>
        <w:t>/</w:t>
      </w:r>
      <w:r w:rsidRPr="765F22ED">
        <w:rPr>
          <w:rFonts w:ascii="Courier New" w:hAnsi="Courier New" w:cs="Courier New"/>
        </w:rPr>
        <w:t>cgi</w:t>
      </w:r>
      <w:r w:rsidRPr="765F22ED">
        <w:rPr>
          <w:rFonts w:ascii="Courier New" w:hAnsi="Courier New" w:cs="Courier New"/>
          <w:lang w:val="ru-RU"/>
        </w:rPr>
        <w:t>/rep/pay</w:t>
      </w:r>
      <w:r w:rsidRPr="765F22ED">
        <w:rPr>
          <w:lang w:val="ru-RU"/>
        </w:rPr>
        <w:t xml:space="preserve">. Возвращается массив объектов с полями </w:t>
      </w:r>
      <w:r w:rsidRPr="765F22ED">
        <w:rPr>
          <w:b/>
          <w:bCs/>
          <w:lang w:val="ru-RU"/>
        </w:rPr>
        <w:t>no</w:t>
      </w:r>
      <w:r w:rsidRPr="765F22ED">
        <w:rPr>
          <w:lang w:val="ru-RU"/>
        </w:rPr>
        <w:t xml:space="preserve"> - номер оплаты и </w:t>
      </w:r>
      <w:r w:rsidRPr="765F22ED">
        <w:rPr>
          <w:b/>
          <w:bCs/>
          <w:lang w:val="ru-RU"/>
        </w:rPr>
        <w:t>sum</w:t>
      </w:r>
      <w:r w:rsidRPr="765F22ED">
        <w:rPr>
          <w:lang w:val="ru-RU"/>
        </w:rPr>
        <w:t xml:space="preserve"> - остаток по этому виду оплаты. Остаток считается как разница служебных внесений и изъятий плюс сумма выторга. Для видов оплаты, которые не находятся в сейфе и для которых не имеют смысла операции служебного движения средств в качестве суммы выступает просто сумма выторга этим видом оплаты.</w:t>
      </w:r>
    </w:p>
    <w:p w:rsidR="00405864" w:rsidRDefault="00405864" w:rsidP="6D90C170">
      <w:pPr>
        <w:pStyle w:val="Heading2"/>
      </w:pPr>
      <w:r w:rsidRPr="4C6E34AF">
        <w:rPr>
          <w:lang w:val="ru-RU"/>
        </w:rPr>
        <w:t>Приложение 1. Список ошибок кассы.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0A0"/>
      </w:tblPr>
      <w:tblGrid>
        <w:gridCol w:w="900"/>
        <w:gridCol w:w="8460"/>
      </w:tblGrid>
      <w:tr w:rsidR="00405864" w:rsidRPr="00252533" w:rsidTr="00252533">
        <w:tc>
          <w:tcPr>
            <w:tcW w:w="90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Код</w:t>
            </w:r>
          </w:p>
        </w:tc>
        <w:tc>
          <w:tcPr>
            <w:tcW w:w="8460" w:type="dxa"/>
            <w:tcBorders>
              <w:bottom w:val="single" w:sz="12" w:space="0" w:color="95B3D7"/>
            </w:tcBorders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Описание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x01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Цена не указана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x02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Количество не указано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x03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Отдел не указан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x04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Группа не указана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x25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 Нет бумаги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Пользователь уже зарегистрирован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пароль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x33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номер таблицы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x34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Доступ к таблице запрещен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x35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Умолчание не найдено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x36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индекс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x37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Неверное поле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x38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Таблица переполнена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x39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Неверная длина двоичных данных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x3A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Попытка модификации поля только для чтения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x3B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Неверное значение поля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x3C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Товар уже существует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x3D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По товару были продажи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x3E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Запрос запрещен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x3F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Неверная закладка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x40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Ключ не найден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x41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Процедура уже исполняется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x42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Количество товара отрицательно 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x8A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rFonts w:cs="Calibri"/>
                <w:lang w:val="ru-RU"/>
              </w:rPr>
              <w:t>Нет бумаги для контрольной ленты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x8B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Нет бумаги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x8D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</w:rPr>
              <w:t>Выдача сдачи запрещена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xA</w:t>
            </w:r>
            <w:r w:rsidRPr="00252533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lang w:val="ru-RU"/>
              </w:rPr>
            </w:pPr>
            <w:r w:rsidRPr="00252533">
              <w:rPr>
                <w:rFonts w:cs="Calibri"/>
                <w:lang w:val="ru-RU"/>
              </w:rPr>
              <w:t>Есть 3 или более непереданных отчета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xBB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Лента не пуста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xB6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Ресторанный режим не активен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xB7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Ресторанный счет не открыт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xB8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Переполнение количества заказов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  <w:lang w:val="ru-RU"/>
              </w:rPr>
            </w:pPr>
            <w:r w:rsidRPr="00252533">
              <w:rPr>
                <w:b/>
                <w:bCs/>
                <w:lang w:val="ru-RU"/>
              </w:rPr>
              <w:t>xB9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Ресторанный чек открыт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</w:t>
            </w:r>
            <w:r w:rsidRPr="00252533">
              <w:rPr>
                <w:b/>
                <w:bCs/>
              </w:rPr>
              <w:t>A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Неверный номер счета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xBC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Режим тренировки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xBD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Текущая дата неверна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xBE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Запрещено изменение времени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xBF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Истек сервисный таймер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xC0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Ошибка работы с терминалом НСМЕП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номер налога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параметр у процедуры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xC3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Режим фискального принтера не активен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xC4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Изменялось название товара или его налог 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</w:rPr>
              <w:t>xC5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СКНО занято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xC6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ошибка обмена с СКНО (нет связи)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xC7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смена не открыта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xC8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СКНО переполнено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</w:t>
            </w:r>
            <w:r w:rsidRPr="00252533">
              <w:rPr>
                <w:rFonts w:cs="Calibri"/>
                <w:b/>
                <w:bCs/>
              </w:rPr>
              <w:t>9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Неверный статус СКНО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</w:t>
            </w:r>
            <w:r w:rsidRPr="00252533">
              <w:rPr>
                <w:b/>
                <w:bCs/>
                <w:lang w:val="uk-UA"/>
              </w:rPr>
              <w:t>A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>Ошибка идентификации СКНО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</w:t>
            </w:r>
            <w:r w:rsidRPr="00252533">
              <w:rPr>
                <w:rFonts w:cs="Calibri"/>
                <w:b/>
                <w:bCs/>
              </w:rPr>
              <w:t>B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запрещена операция продажи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xCC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Начата операция возврата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rFonts w:cs="Calibri"/>
                <w:b/>
                <w:bCs/>
                <w:lang w:val="ru-RU"/>
              </w:rPr>
              <w:t>xC</w:t>
            </w:r>
            <w:r w:rsidRPr="00252533">
              <w:rPr>
                <w:rFonts w:cs="Calibri"/>
                <w:b/>
                <w:bCs/>
              </w:rPr>
              <w:t>E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>неверный тип кода товара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xCF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Не выведен отчет Z1</w:t>
            </w:r>
          </w:p>
        </w:tc>
      </w:tr>
      <w:tr w:rsidR="00405864" w:rsidRPr="00252533" w:rsidTr="00252533"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xD0</w:t>
            </w:r>
          </w:p>
        </w:tc>
        <w:tc>
          <w:tcPr>
            <w:tcW w:w="0" w:type="auto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rFonts w:cs="Calibri"/>
                <w:lang w:val="ru-RU"/>
              </w:rPr>
              <w:t>Не сделана инкассация денег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Сейф не закрыт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Печать ленты прервана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xD3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Достигнут конец текущей смены, или изменилась дата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xD4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 указано значение процентной скидки по умолчанию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xD5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 указано значение скидки по умолчанию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xD6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Дневной отчет не выведен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xD7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Дневной отчет уже выведен (и пуст)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xD8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Нельзя отменить товар на который сделана скидка без ее предварительной отмены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xD9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Товар не продавался в этом чеке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xDA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Нечего отменять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xDB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Отрицательная сумма продажи товара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xDC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процент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xDD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Нет ни одной продажи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xDE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Скидки запрещены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xDF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Неверная сумма платежа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xE0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Тип оплаты не предполагает введения кода клиента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Неверная сумма платежа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Идет оплата чека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xE3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Товар закончился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xE4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Номер группы не может меняться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xE5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Неверная группа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xE6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Номер отдела не может меняться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xE7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Неверный отдел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xE8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Нулевое произведение количества на цену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xE9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Переполнение внутренних сумм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xEA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Дробное количество запрещено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xEB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Неверное количество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xEC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Цена не может быть изменена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xED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Неверная цена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xEE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Товар не существует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xEF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Начат чек внесения-изъятия денег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xF0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Чек содержит продажи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xF1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Не существующий или запрещенный тип оплаты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xF2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Поле в строке переполнено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xF3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Отрицательная сумма по дневному отчету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xF4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Отрицательная сумма по чеку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xF5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Чек переполнен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xF6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Дневной отчет переполнен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xF7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Чек для копии не найден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xF8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Оплата чека не завершена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xF9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Кассир не зарегистрирован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xFA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  <w:rPr>
                <w:lang w:val="ru-RU"/>
              </w:rPr>
            </w:pPr>
            <w:r w:rsidRPr="00252533">
              <w:rPr>
                <w:lang w:val="ru-RU"/>
              </w:rPr>
              <w:t xml:space="preserve">У кассира нет прав на эту операцию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xFB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Нефискальный чек не открыт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xFC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Чек не открыт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xFD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Нефискальный чек уже открыт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xFE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Чек уже открыт </w:t>
            </w:r>
          </w:p>
        </w:tc>
      </w:tr>
      <w:tr w:rsidR="00405864" w:rsidRPr="00252533" w:rsidTr="00252533">
        <w:tc>
          <w:tcPr>
            <w:tcW w:w="900" w:type="dxa"/>
          </w:tcPr>
          <w:p w:rsidR="00405864" w:rsidRPr="00252533" w:rsidRDefault="00405864" w:rsidP="00252533">
            <w:pPr>
              <w:spacing w:after="0" w:line="240" w:lineRule="auto"/>
              <w:rPr>
                <w:b/>
                <w:bCs/>
              </w:rPr>
            </w:pPr>
            <w:r w:rsidRPr="00252533">
              <w:rPr>
                <w:b/>
                <w:bCs/>
                <w:lang w:val="ru-RU"/>
              </w:rPr>
              <w:t>xFF</w:t>
            </w:r>
          </w:p>
        </w:tc>
        <w:tc>
          <w:tcPr>
            <w:tcW w:w="8460" w:type="dxa"/>
          </w:tcPr>
          <w:p w:rsidR="00405864" w:rsidRPr="00252533" w:rsidRDefault="00405864" w:rsidP="00252533">
            <w:pPr>
              <w:spacing w:after="0" w:line="240" w:lineRule="auto"/>
            </w:pPr>
            <w:r w:rsidRPr="00252533">
              <w:rPr>
                <w:lang w:val="ru-RU"/>
              </w:rPr>
              <w:t xml:space="preserve">Переполнение ленты </w:t>
            </w:r>
          </w:p>
        </w:tc>
      </w:tr>
    </w:tbl>
    <w:p w:rsidR="00405864" w:rsidRDefault="00405864" w:rsidP="6D90C170"/>
    <w:sectPr w:rsidR="00405864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E63"/>
    <w:multiLevelType w:val="hybridMultilevel"/>
    <w:tmpl w:val="038A0DAA"/>
    <w:lvl w:ilvl="0" w:tplc="8F6C9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C9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CC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43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40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F4BD3"/>
    <w:multiLevelType w:val="hybridMultilevel"/>
    <w:tmpl w:val="5A2A7C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8532431"/>
    <w:multiLevelType w:val="hybridMultilevel"/>
    <w:tmpl w:val="3240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3507D"/>
    <w:multiLevelType w:val="hybridMultilevel"/>
    <w:tmpl w:val="1528EFFC"/>
    <w:lvl w:ilvl="0" w:tplc="2A08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D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22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C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82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C6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41463"/>
    <w:multiLevelType w:val="hybridMultilevel"/>
    <w:tmpl w:val="ADBEC3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D556850"/>
    <w:multiLevelType w:val="hybridMultilevel"/>
    <w:tmpl w:val="ADBEC3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00C"/>
    <w:rsid w:val="00002CF6"/>
    <w:rsid w:val="00031E23"/>
    <w:rsid w:val="00050115"/>
    <w:rsid w:val="00050BE5"/>
    <w:rsid w:val="00057855"/>
    <w:rsid w:val="000664EC"/>
    <w:rsid w:val="000678D4"/>
    <w:rsid w:val="00076DF6"/>
    <w:rsid w:val="000A31C5"/>
    <w:rsid w:val="0010773C"/>
    <w:rsid w:val="001211F2"/>
    <w:rsid w:val="001233EB"/>
    <w:rsid w:val="001A2D48"/>
    <w:rsid w:val="001D2809"/>
    <w:rsid w:val="002307B8"/>
    <w:rsid w:val="00233D1B"/>
    <w:rsid w:val="00245856"/>
    <w:rsid w:val="00252533"/>
    <w:rsid w:val="00254A81"/>
    <w:rsid w:val="002724CA"/>
    <w:rsid w:val="00280C11"/>
    <w:rsid w:val="00292C6D"/>
    <w:rsid w:val="00293041"/>
    <w:rsid w:val="00297594"/>
    <w:rsid w:val="002A4E12"/>
    <w:rsid w:val="002D540C"/>
    <w:rsid w:val="002F09A6"/>
    <w:rsid w:val="00300F8C"/>
    <w:rsid w:val="003018CD"/>
    <w:rsid w:val="00310829"/>
    <w:rsid w:val="00332717"/>
    <w:rsid w:val="00340BDA"/>
    <w:rsid w:val="00354E14"/>
    <w:rsid w:val="00393ED1"/>
    <w:rsid w:val="00394F1E"/>
    <w:rsid w:val="003C5A63"/>
    <w:rsid w:val="003C62F9"/>
    <w:rsid w:val="003D193B"/>
    <w:rsid w:val="00405864"/>
    <w:rsid w:val="00412121"/>
    <w:rsid w:val="004405C1"/>
    <w:rsid w:val="00447530"/>
    <w:rsid w:val="004525AB"/>
    <w:rsid w:val="00471424"/>
    <w:rsid w:val="00485B9E"/>
    <w:rsid w:val="004A78D8"/>
    <w:rsid w:val="004B4375"/>
    <w:rsid w:val="004E088F"/>
    <w:rsid w:val="004E38FC"/>
    <w:rsid w:val="004E543B"/>
    <w:rsid w:val="00506825"/>
    <w:rsid w:val="00516A3F"/>
    <w:rsid w:val="00547B6E"/>
    <w:rsid w:val="00550463"/>
    <w:rsid w:val="00556C75"/>
    <w:rsid w:val="005729D4"/>
    <w:rsid w:val="005814AF"/>
    <w:rsid w:val="005837F1"/>
    <w:rsid w:val="005B7534"/>
    <w:rsid w:val="005D1FF7"/>
    <w:rsid w:val="005D6972"/>
    <w:rsid w:val="00603CE6"/>
    <w:rsid w:val="00606E29"/>
    <w:rsid w:val="00607AF8"/>
    <w:rsid w:val="006206C3"/>
    <w:rsid w:val="0063600C"/>
    <w:rsid w:val="00653E01"/>
    <w:rsid w:val="006A104E"/>
    <w:rsid w:val="006A58FC"/>
    <w:rsid w:val="006B20DC"/>
    <w:rsid w:val="006B69A2"/>
    <w:rsid w:val="006C102A"/>
    <w:rsid w:val="006D34E8"/>
    <w:rsid w:val="006E0333"/>
    <w:rsid w:val="006E10ED"/>
    <w:rsid w:val="00703C8C"/>
    <w:rsid w:val="00705733"/>
    <w:rsid w:val="0070674F"/>
    <w:rsid w:val="00714BD8"/>
    <w:rsid w:val="00732986"/>
    <w:rsid w:val="007477F6"/>
    <w:rsid w:val="00752BE0"/>
    <w:rsid w:val="00775E45"/>
    <w:rsid w:val="007827B8"/>
    <w:rsid w:val="007A0FDE"/>
    <w:rsid w:val="007A297A"/>
    <w:rsid w:val="007B412B"/>
    <w:rsid w:val="007F05BE"/>
    <w:rsid w:val="008147E2"/>
    <w:rsid w:val="00855FAE"/>
    <w:rsid w:val="00856C98"/>
    <w:rsid w:val="00872783"/>
    <w:rsid w:val="0087595F"/>
    <w:rsid w:val="00876954"/>
    <w:rsid w:val="008878C7"/>
    <w:rsid w:val="008B4EA6"/>
    <w:rsid w:val="008C6BAC"/>
    <w:rsid w:val="008C706B"/>
    <w:rsid w:val="008C78BC"/>
    <w:rsid w:val="00906077"/>
    <w:rsid w:val="009263B6"/>
    <w:rsid w:val="009371B6"/>
    <w:rsid w:val="00946D36"/>
    <w:rsid w:val="009558D0"/>
    <w:rsid w:val="00956AA6"/>
    <w:rsid w:val="00961DC4"/>
    <w:rsid w:val="00973753"/>
    <w:rsid w:val="00981807"/>
    <w:rsid w:val="009A2ECE"/>
    <w:rsid w:val="009A4513"/>
    <w:rsid w:val="009A58FB"/>
    <w:rsid w:val="009D184B"/>
    <w:rsid w:val="009D3095"/>
    <w:rsid w:val="009E2826"/>
    <w:rsid w:val="009E3180"/>
    <w:rsid w:val="00A57EBB"/>
    <w:rsid w:val="00A92344"/>
    <w:rsid w:val="00A968FA"/>
    <w:rsid w:val="00AB359C"/>
    <w:rsid w:val="00B1057E"/>
    <w:rsid w:val="00B118CC"/>
    <w:rsid w:val="00B140EA"/>
    <w:rsid w:val="00B2184B"/>
    <w:rsid w:val="00B43402"/>
    <w:rsid w:val="00B51596"/>
    <w:rsid w:val="00B83BA8"/>
    <w:rsid w:val="00B94FB2"/>
    <w:rsid w:val="00BF48D2"/>
    <w:rsid w:val="00C055FC"/>
    <w:rsid w:val="00C05E3F"/>
    <w:rsid w:val="00C21DF5"/>
    <w:rsid w:val="00C34C10"/>
    <w:rsid w:val="00C724B1"/>
    <w:rsid w:val="00C742A5"/>
    <w:rsid w:val="00C75352"/>
    <w:rsid w:val="00C75D90"/>
    <w:rsid w:val="00C808B4"/>
    <w:rsid w:val="00C864E2"/>
    <w:rsid w:val="00CC6E1B"/>
    <w:rsid w:val="00CE3291"/>
    <w:rsid w:val="00CF67A8"/>
    <w:rsid w:val="00D30672"/>
    <w:rsid w:val="00D35B26"/>
    <w:rsid w:val="00D46599"/>
    <w:rsid w:val="00D479FE"/>
    <w:rsid w:val="00D51177"/>
    <w:rsid w:val="00D61F5A"/>
    <w:rsid w:val="00D6702D"/>
    <w:rsid w:val="00D67C08"/>
    <w:rsid w:val="00D82AE4"/>
    <w:rsid w:val="00D9139E"/>
    <w:rsid w:val="00DB4571"/>
    <w:rsid w:val="00DB7002"/>
    <w:rsid w:val="00E05F8B"/>
    <w:rsid w:val="00E13B18"/>
    <w:rsid w:val="00E150AB"/>
    <w:rsid w:val="00E1732A"/>
    <w:rsid w:val="00E2450A"/>
    <w:rsid w:val="00E24DC4"/>
    <w:rsid w:val="00E27269"/>
    <w:rsid w:val="00E62D2D"/>
    <w:rsid w:val="00E80554"/>
    <w:rsid w:val="00E9138A"/>
    <w:rsid w:val="00EA5779"/>
    <w:rsid w:val="00EB2892"/>
    <w:rsid w:val="00EE0893"/>
    <w:rsid w:val="00EE1382"/>
    <w:rsid w:val="00EE1B2D"/>
    <w:rsid w:val="00EE5A82"/>
    <w:rsid w:val="00EF3A71"/>
    <w:rsid w:val="00EF4EE9"/>
    <w:rsid w:val="00F0660E"/>
    <w:rsid w:val="00F14975"/>
    <w:rsid w:val="00F54269"/>
    <w:rsid w:val="00F70B8C"/>
    <w:rsid w:val="00F71BCB"/>
    <w:rsid w:val="00F94EC1"/>
    <w:rsid w:val="00F96FFB"/>
    <w:rsid w:val="00FB4F9A"/>
    <w:rsid w:val="00FE76C0"/>
    <w:rsid w:val="00FE781F"/>
    <w:rsid w:val="080607EA"/>
    <w:rsid w:val="0B04490D"/>
    <w:rsid w:val="0B2D03B8"/>
    <w:rsid w:val="0B34B188"/>
    <w:rsid w:val="0BAD93DD"/>
    <w:rsid w:val="1A2EA72E"/>
    <w:rsid w:val="242F123C"/>
    <w:rsid w:val="264BC8B4"/>
    <w:rsid w:val="33B75875"/>
    <w:rsid w:val="34C1635A"/>
    <w:rsid w:val="3DF40D43"/>
    <w:rsid w:val="3F47A53F"/>
    <w:rsid w:val="400AA374"/>
    <w:rsid w:val="41E3C2B4"/>
    <w:rsid w:val="428B458F"/>
    <w:rsid w:val="4AF29C5E"/>
    <w:rsid w:val="4B606734"/>
    <w:rsid w:val="4C6E34AF"/>
    <w:rsid w:val="4FCC9CC7"/>
    <w:rsid w:val="5FEA8BBF"/>
    <w:rsid w:val="621A6314"/>
    <w:rsid w:val="63851C45"/>
    <w:rsid w:val="6557476F"/>
    <w:rsid w:val="6D90C170"/>
    <w:rsid w:val="6DF544CE"/>
    <w:rsid w:val="716E09B3"/>
    <w:rsid w:val="765F22ED"/>
    <w:rsid w:val="793AD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C7"/>
    <w:pPr>
      <w:spacing w:after="200" w:line="276" w:lineRule="auto"/>
    </w:pPr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78C7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78C7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78C7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878C7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78C7"/>
    <w:rPr>
      <w:rFonts w:ascii="Cambria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878C7"/>
    <w:rPr>
      <w:rFonts w:ascii="Cambria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878C7"/>
    <w:rPr>
      <w:rFonts w:ascii="Cambria" w:hAnsi="Cambria" w:cs="Times New Roman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878C7"/>
    <w:rPr>
      <w:rFonts w:ascii="Cambria" w:hAnsi="Cambria" w:cs="Times New Roman"/>
      <w:i/>
      <w:iCs/>
      <w:color w:val="365F91"/>
    </w:rPr>
  </w:style>
  <w:style w:type="character" w:styleId="Hyperlink">
    <w:name w:val="Hyperlink"/>
    <w:basedOn w:val="DefaultParagraphFont"/>
    <w:uiPriority w:val="99"/>
    <w:rsid w:val="008878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878C7"/>
    <w:pPr>
      <w:ind w:left="720"/>
      <w:contextualSpacing/>
    </w:p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">
    <w:name w:val="Таблица-сетка 1 светлая — акцент 11"/>
    <w:uiPriority w:val="99"/>
    <w:rsid w:val="008878C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NormalWeb">
    <w:name w:val="Normal (Web)"/>
    <w:basedOn w:val="Normal"/>
    <w:uiPriority w:val="99"/>
    <w:semiHidden/>
    <w:rsid w:val="002724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rsid w:val="00BF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48D2"/>
    <w:rPr>
      <w:rFonts w:ascii="Courier New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ercent-enco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RL" TargetMode="External"/><Relationship Id="rId12" Type="http://schemas.openxmlformats.org/officeDocument/2006/relationships/hyperlink" Target="http://tools.ietf.org/html/draft-cai-ssdp-v1-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.org/" TargetMode="External"/><Relationship Id="rId11" Type="http://schemas.openxmlformats.org/officeDocument/2006/relationships/hyperlink" Target="https://ru.wikipedia.org/wiki/%D0%94%D0%B0%D0%B9%D0%B4%D0%B6%D0%B5%D1%81%D1%82_%D0%B0%D1%83%D1%82%D0%B5%D0%BD%D1%82%D0%B8%D1%84%D0%B8%D0%BA%D0%B0%D1%86%D0%B8%D1%8F" TargetMode="External"/><Relationship Id="rId5" Type="http://schemas.openxmlformats.org/officeDocument/2006/relationships/hyperlink" Target="http://www.w3.org/Protocols/rfc2616/rfc2616.html" TargetMode="External"/><Relationship Id="rId10" Type="http://schemas.openxmlformats.org/officeDocument/2006/relationships/hyperlink" Target="https://tools.ietf.org/html/rfc26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UNIX-%D0%B2%D1%80%D0%B5%D0%BC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37</Pages>
  <Words>8641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Predok</cp:lastModifiedBy>
  <cp:revision>3</cp:revision>
  <dcterms:created xsi:type="dcterms:W3CDTF">2017-08-23T12:58:00Z</dcterms:created>
  <dcterms:modified xsi:type="dcterms:W3CDTF">2017-09-29T08:48:00Z</dcterms:modified>
</cp:coreProperties>
</file>